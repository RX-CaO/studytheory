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8"/>
        </w:rPr>
      </w:pPr>
      <w:bookmarkStart w:id="1" w:name="_GoBack"/>
      <w:bookmarkEnd w:id="1"/>
      <w:r>
        <w:rPr>
          <w:rFonts w:hint="eastAsia"/>
          <w:b/>
          <w:szCs w:val="28"/>
        </w:rPr>
        <w:t>绝密</w:t>
      </w:r>
      <w:r>
        <w:rPr>
          <w:rFonts w:hint="eastAsia" w:ascii="宋体" w:hAnsi="宋体" w:cs="宋体"/>
          <w:b/>
          <w:szCs w:val="28"/>
        </w:rPr>
        <w:t>★</w:t>
      </w:r>
      <w:r>
        <w:rPr>
          <w:b/>
          <w:szCs w:val="28"/>
        </w:rPr>
        <w:t>考试结束前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2018年11月浙江省普通高校招生</w:t>
      </w:r>
      <w:r>
        <w:rPr>
          <w:rFonts w:ascii="黑体" w:hAnsi="黑体" w:eastAsia="黑体"/>
          <w:b/>
          <w:sz w:val="32"/>
          <w:szCs w:val="28"/>
        </w:rPr>
        <w:t>选考</w:t>
      </w:r>
      <w:r>
        <w:rPr>
          <w:sz w:val="28"/>
          <w:szCs w:val="28"/>
        </w:rPr>
        <w:t>科目考试</w:t>
      </w:r>
    </w:p>
    <w:p>
      <w:pPr>
        <w:jc w:val="center"/>
        <w:rPr>
          <w:rFonts w:ascii="黑体" w:hAnsi="黑体" w:eastAsia="黑体"/>
          <w:b/>
          <w:sz w:val="32"/>
          <w:szCs w:val="28"/>
        </w:rPr>
      </w:pPr>
      <w:r>
        <w:rPr>
          <w:rFonts w:ascii="黑体" w:hAnsi="黑体" w:eastAsia="黑体"/>
          <w:b/>
          <w:sz w:val="32"/>
          <w:szCs w:val="28"/>
        </w:rPr>
        <w:t>化学试题</w:t>
      </w:r>
    </w:p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姓名：____________　　　　　　　　准考证号：____________</w:t>
      </w:r>
    </w:p>
    <w:p>
      <w:pPr>
        <w:ind w:firstLine="420" w:firstLineChars="200"/>
        <w:rPr>
          <w:b/>
          <w:szCs w:val="21"/>
        </w:rPr>
      </w:pPr>
      <w:r>
        <w:rPr>
          <w:szCs w:val="21"/>
        </w:rPr>
        <w:t>本试题卷分选择题和非选择题两部分，共8页，满分100分，考试时间90分钟。其中加试题部分为30分，用【加试题】标出。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考生须知：</w:t>
      </w:r>
    </w:p>
    <w:p>
      <w:pPr>
        <w:ind w:firstLine="420" w:firstLineChars="200"/>
        <w:rPr>
          <w:rFonts w:eastAsia="楷体"/>
          <w:szCs w:val="21"/>
        </w:rPr>
      </w:pPr>
      <w:r>
        <w:rPr>
          <w:rFonts w:hint="eastAsia" w:eastAsia="楷体"/>
          <w:szCs w:val="21"/>
        </w:rPr>
        <w:t>1</w:t>
      </w:r>
      <w:r>
        <w:rPr>
          <w:rFonts w:eastAsia="楷体"/>
        </w:rPr>
        <w:t>．</w:t>
      </w:r>
      <w:r>
        <w:rPr>
          <w:rFonts w:eastAsia="楷体"/>
          <w:szCs w:val="21"/>
        </w:rPr>
        <w:t>答题前，</w:t>
      </w:r>
      <w:r>
        <w:rPr>
          <w:rFonts w:hint="eastAsia" w:eastAsia="楷体"/>
          <w:szCs w:val="21"/>
        </w:rPr>
        <w:t>请</w:t>
      </w:r>
      <w:r>
        <w:rPr>
          <w:rFonts w:eastAsia="楷体"/>
          <w:szCs w:val="21"/>
        </w:rPr>
        <w:t>务必将自己的姓名、准考证号用黑色字迹的签字笔或钢笔</w:t>
      </w:r>
      <w:r>
        <w:rPr>
          <w:rFonts w:hint="eastAsia" w:eastAsia="楷体"/>
          <w:szCs w:val="21"/>
        </w:rPr>
        <w:t>分别</w:t>
      </w:r>
      <w:r>
        <w:rPr>
          <w:rFonts w:eastAsia="楷体"/>
          <w:szCs w:val="21"/>
        </w:rPr>
        <w:t>填写在</w:t>
      </w:r>
      <w:r>
        <w:rPr>
          <w:rFonts w:hint="eastAsia" w:eastAsia="楷体"/>
          <w:szCs w:val="21"/>
        </w:rPr>
        <w:t>试题卷和</w:t>
      </w:r>
      <w:r>
        <w:rPr>
          <w:rFonts w:eastAsia="楷体"/>
          <w:szCs w:val="21"/>
        </w:rPr>
        <w:t>答题纸</w:t>
      </w:r>
      <w:r>
        <w:rPr>
          <w:rFonts w:hint="eastAsia" w:eastAsia="楷体"/>
          <w:szCs w:val="21"/>
        </w:rPr>
        <w:t>规定的位置上</w:t>
      </w:r>
      <w:r>
        <w:rPr>
          <w:rFonts w:eastAsia="楷体"/>
          <w:szCs w:val="21"/>
        </w:rPr>
        <w:t>。</w:t>
      </w:r>
    </w:p>
    <w:p>
      <w:pPr>
        <w:ind w:firstLine="420" w:firstLineChars="200"/>
        <w:rPr>
          <w:rFonts w:eastAsia="楷体"/>
        </w:rPr>
      </w:pPr>
      <w:r>
        <w:rPr>
          <w:rFonts w:hint="eastAsia" w:eastAsia="楷体"/>
          <w:szCs w:val="21"/>
        </w:rPr>
        <w:t>2</w:t>
      </w:r>
      <w:r>
        <w:rPr>
          <w:rFonts w:eastAsia="楷体"/>
        </w:rPr>
        <w:t>．</w:t>
      </w:r>
      <w:r>
        <w:rPr>
          <w:rFonts w:hint="eastAsia" w:eastAsia="楷体"/>
        </w:rPr>
        <w:t>答题时，请按照答题纸上“注意事项”的要求，在答题纸相应的位置上规范作答，在本试题卷上的作答一律无效。</w:t>
      </w:r>
    </w:p>
    <w:p>
      <w:pPr>
        <w:ind w:firstLine="420" w:firstLineChars="200"/>
        <w:rPr>
          <w:rFonts w:eastAsia="楷体"/>
          <w:szCs w:val="21"/>
        </w:rPr>
      </w:pPr>
      <w:r>
        <w:rPr>
          <w:rFonts w:hint="eastAsia" w:eastAsia="楷体"/>
          <w:szCs w:val="21"/>
        </w:rPr>
        <w:t>3</w:t>
      </w:r>
      <w:r>
        <w:rPr>
          <w:rFonts w:eastAsia="楷体"/>
        </w:rPr>
        <w:t>．</w:t>
      </w:r>
      <w:r>
        <w:rPr>
          <w:rFonts w:eastAsia="楷体"/>
          <w:szCs w:val="21"/>
        </w:rPr>
        <w:t>非选择题的答案</w:t>
      </w:r>
      <w:r>
        <w:rPr>
          <w:rFonts w:hint="eastAsia" w:eastAsia="楷体"/>
          <w:szCs w:val="21"/>
        </w:rPr>
        <w:t>必须使用</w:t>
      </w:r>
      <w:r>
        <w:rPr>
          <w:rFonts w:eastAsia="楷体"/>
          <w:szCs w:val="21"/>
        </w:rPr>
        <w:t>黑色字迹的签字笔或钢笔写在答题纸上相应区域内，作图时可先使用2B铅笔，确定后</w:t>
      </w:r>
      <w:r>
        <w:rPr>
          <w:rFonts w:hint="eastAsia" w:eastAsia="楷体"/>
          <w:szCs w:val="21"/>
        </w:rPr>
        <w:t>必须使用</w:t>
      </w:r>
      <w:r>
        <w:rPr>
          <w:rFonts w:eastAsia="楷体"/>
          <w:szCs w:val="21"/>
        </w:rPr>
        <w:t>黑色字迹的签字笔或钢笔描黑，答案写在本试题卷上无效。</w:t>
      </w:r>
    </w:p>
    <w:p>
      <w:pPr>
        <w:ind w:firstLine="420" w:firstLineChars="200"/>
        <w:rPr>
          <w:rFonts w:eastAsia="楷体"/>
          <w:szCs w:val="21"/>
        </w:rPr>
      </w:pPr>
      <w:r>
        <w:rPr>
          <w:rFonts w:hint="eastAsia" w:eastAsia="楷体"/>
          <w:szCs w:val="21"/>
        </w:rPr>
        <w:t>4</w:t>
      </w:r>
      <w:r>
        <w:rPr>
          <w:rFonts w:eastAsia="楷体"/>
        </w:rPr>
        <w:t>．</w:t>
      </w:r>
      <w:r>
        <w:rPr>
          <w:rFonts w:eastAsia="楷体"/>
          <w:szCs w:val="21"/>
        </w:rPr>
        <w:t>可能用到的相对原子质量：</w:t>
      </w:r>
      <w:r>
        <w:rPr>
          <w:rFonts w:eastAsia="楷体"/>
        </w:rPr>
        <w:t>H 1　C 12　N 14　O 16　Na 23　Mg 24　Al</w:t>
      </w:r>
      <w:r>
        <w:rPr>
          <w:rFonts w:hint="eastAsia" w:eastAsia="楷体"/>
        </w:rPr>
        <w:t xml:space="preserve"> </w:t>
      </w:r>
      <w:r>
        <w:rPr>
          <w:rFonts w:eastAsia="楷体"/>
        </w:rPr>
        <w:t>27　Si 28　S 32　Cl 35.5　K 39　Ca</w:t>
      </w:r>
      <w:r>
        <w:rPr>
          <w:rFonts w:hint="eastAsia" w:eastAsia="楷体"/>
        </w:rPr>
        <w:t xml:space="preserve"> </w:t>
      </w:r>
      <w:r>
        <w:rPr>
          <w:rFonts w:eastAsia="楷体"/>
        </w:rPr>
        <w:t>40　Fe 56　Cu 64　Zn 65　Ag 108　Ba 137</w:t>
      </w:r>
    </w:p>
    <w:p>
      <w:pPr>
        <w:ind w:firstLine="411" w:firstLineChars="196"/>
        <w:rPr>
          <w:szCs w:val="21"/>
        </w:rPr>
      </w:pPr>
    </w:p>
    <w:p>
      <w:pPr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选择题部分</w:t>
      </w:r>
    </w:p>
    <w:p>
      <w:pPr>
        <w:adjustRightInd w:val="0"/>
        <w:ind w:left="422" w:hanging="422" w:hangingChars="200"/>
        <w:rPr>
          <w:b/>
        </w:rPr>
      </w:pPr>
      <w:r>
        <w:rPr>
          <w:b/>
          <w:szCs w:val="21"/>
        </w:rPr>
        <w:t>一、选择题</w:t>
      </w:r>
      <w:r>
        <w:rPr>
          <w:rFonts w:ascii="宋体" w:hAnsi="宋体"/>
          <w:b/>
          <w:szCs w:val="21"/>
        </w:rPr>
        <w:t>(</w:t>
      </w:r>
      <w:r>
        <w:rPr>
          <w:rFonts w:eastAsia="楷体"/>
          <w:b/>
          <w:szCs w:val="21"/>
        </w:rPr>
        <w:t>本大题共25小题，每小题2分，共</w:t>
      </w:r>
      <w:r>
        <w:rPr>
          <w:rFonts w:hint="eastAsia" w:eastAsia="楷体"/>
          <w:b/>
          <w:szCs w:val="21"/>
        </w:rPr>
        <w:t>5</w:t>
      </w:r>
      <w:r>
        <w:rPr>
          <w:rFonts w:eastAsia="楷体"/>
          <w:b/>
          <w:szCs w:val="21"/>
        </w:rPr>
        <w:t>0分。每个小题列出的四个备选项中只有一个是符合题目要求的，不选、多选、错选均不得分</w:t>
      </w:r>
      <w:r>
        <w:rPr>
          <w:rFonts w:ascii="宋体" w:hAnsi="宋体"/>
          <w:b/>
          <w:szCs w:val="21"/>
        </w:rPr>
        <w:t>)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rFonts w:hint="eastAsia"/>
          <w:szCs w:val="21"/>
        </w:rPr>
        <w:t>1</w:t>
      </w:r>
      <w:r>
        <w:rPr>
          <w:szCs w:val="21"/>
          <w:lang w:val="pl-PL"/>
        </w:rPr>
        <w:t>．</w:t>
      </w:r>
      <w:r>
        <w:rPr>
          <w:rFonts w:hint="eastAsia"/>
          <w:szCs w:val="21"/>
        </w:rPr>
        <w:t>下列属于碱的是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szCs w:val="21"/>
        </w:rPr>
        <w:t>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</w:rPr>
        <w:t>H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SO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C．</w:t>
      </w:r>
      <w:r>
        <w:rPr>
          <w:rFonts w:hint="eastAsia"/>
          <w:szCs w:val="21"/>
        </w:rPr>
        <w:t>Mg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OH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</w:rPr>
        <w:t>NaCl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rFonts w:hint="eastAsia"/>
          <w:szCs w:val="21"/>
        </w:rPr>
        <w:t>2</w:t>
      </w:r>
      <w:r>
        <w:rPr>
          <w:szCs w:val="21"/>
          <w:lang w:val="pl-PL"/>
        </w:rPr>
        <w:t>．</w:t>
      </w:r>
      <w:r>
        <w:rPr>
          <w:rFonts w:hint="eastAsia"/>
          <w:szCs w:val="21"/>
        </w:rPr>
        <w:t>下列图示与操作名称</w:t>
      </w:r>
      <w:r>
        <w:rPr>
          <w:rFonts w:hint="eastAsia"/>
          <w:szCs w:val="21"/>
          <w:em w:val="dot"/>
        </w:rPr>
        <w:t>不对应</w:t>
      </w:r>
      <w:r>
        <w:rPr>
          <w:rFonts w:hint="eastAsia"/>
          <w:szCs w:val="21"/>
        </w:rPr>
        <w:t>的是</w:t>
      </w:r>
    </w:p>
    <w:p>
      <w:pPr>
        <w:adjustRightInd w:val="0"/>
        <w:snapToGrid w:val="0"/>
        <w:ind w:left="735" w:leftChars="200" w:hanging="315" w:hangingChars="150"/>
        <w:rPr>
          <w:szCs w:val="21"/>
          <w:lang w:val="pl-PL"/>
        </w:rPr>
      </w:pPr>
      <w:r>
        <w:drawing>
          <wp:inline distT="0" distB="0" distL="0" distR="0">
            <wp:extent cx="723900" cy="647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drawing>
          <wp:inline distT="0" distB="0" distL="0" distR="0">
            <wp:extent cx="409575" cy="771525"/>
            <wp:effectExtent l="0" t="0" r="1905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drawing>
          <wp:inline distT="0" distB="0" distL="0" distR="0">
            <wp:extent cx="523875" cy="98107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drawing>
          <wp:inline distT="0" distB="0" distL="0" distR="0">
            <wp:extent cx="1314450" cy="895350"/>
            <wp:effectExtent l="0" t="0" r="1143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szCs w:val="21"/>
        </w:rPr>
        <w:t>升华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</w:rPr>
        <w:t>分液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C．</w:t>
      </w:r>
      <w:r>
        <w:rPr>
          <w:rFonts w:hint="eastAsia"/>
          <w:szCs w:val="21"/>
        </w:rPr>
        <w:t>过滤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</w:rPr>
        <w:t>蒸馏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rFonts w:hint="eastAsia"/>
          <w:szCs w:val="21"/>
        </w:rPr>
        <w:t>3</w:t>
      </w:r>
      <w:r>
        <w:rPr>
          <w:szCs w:val="21"/>
          <w:lang w:val="pl-PL"/>
        </w:rPr>
        <w:t>．</w:t>
      </w:r>
      <w:r>
        <w:rPr>
          <w:rFonts w:hint="eastAsia"/>
          <w:szCs w:val="21"/>
        </w:rPr>
        <w:t>下列属于化合反应的是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szCs w:val="21"/>
        </w:rPr>
        <w:t>Zn＋2AgNO</w:t>
      </w:r>
      <w:r>
        <w:rPr>
          <w:rFonts w:hint="eastAsia"/>
          <w:szCs w:val="21"/>
          <w:vertAlign w:val="subscript"/>
        </w:rPr>
        <w:t>3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szCs w:val="21"/>
        </w:rPr>
        <w:t>Zn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NO</w:t>
      </w:r>
      <w:r>
        <w:rPr>
          <w:rFonts w:hint="eastAsia"/>
          <w:szCs w:val="21"/>
          <w:vertAlign w:val="subscript"/>
        </w:rPr>
        <w:t>3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＋2Ag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  <w:lang w:val="pl-PL"/>
        </w:rPr>
        <w:t>2FeCl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＋Cl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szCs w:val="21"/>
          <w:lang w:val="pl-PL"/>
        </w:rPr>
        <w:t>2FeCl</w:t>
      </w:r>
      <w:r>
        <w:rPr>
          <w:rFonts w:hint="eastAsia"/>
          <w:szCs w:val="21"/>
          <w:vertAlign w:val="subscript"/>
          <w:lang w:val="pl-PL"/>
        </w:rPr>
        <w:t>3</w:t>
      </w:r>
    </w:p>
    <w:p>
      <w:pPr>
        <w:adjustRightInd w:val="0"/>
        <w:snapToGri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</w:t>
      </w:r>
      <w:r>
        <w:rPr>
          <w:rFonts w:hint="eastAsia"/>
          <w:szCs w:val="21"/>
          <w:lang w:val="pl-PL"/>
        </w:rPr>
        <w:t>Cu</w:t>
      </w:r>
      <w:r>
        <w:rPr>
          <w:rFonts w:hint="eastAsia" w:ascii="宋体" w:hAnsi="宋体"/>
          <w:szCs w:val="21"/>
          <w:lang w:val="pl-PL"/>
        </w:rPr>
        <w:t>(</w:t>
      </w:r>
      <w:r>
        <w:rPr>
          <w:rFonts w:hint="eastAsia"/>
          <w:szCs w:val="21"/>
          <w:lang w:val="pl-PL"/>
        </w:rPr>
        <w:t>OH</w:t>
      </w:r>
      <w:r>
        <w:rPr>
          <w:rFonts w:hint="eastAsia" w:ascii="宋体" w:hAnsi="宋体"/>
          <w:szCs w:val="21"/>
          <w:lang w:val="pl-PL"/>
        </w:rPr>
        <w:t>)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＋2HCl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rFonts w:hint="eastAsia"/>
          <w:szCs w:val="21"/>
          <w:lang w:val="pl-PL"/>
        </w:rPr>
        <w:t>CuCl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＋2H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O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  <w:lang w:val="pl-PL"/>
        </w:rPr>
        <w:t>CaCO</w:t>
      </w:r>
      <w:r>
        <w:rPr>
          <w:rFonts w:hint="eastAsia"/>
          <w:szCs w:val="21"/>
          <w:vertAlign w:val="subscript"/>
          <w:lang w:val="pl-PL"/>
        </w:rPr>
        <w:t>3</w:t>
      </w:r>
      <w:r>
        <w:rPr>
          <w:color w:val="000000"/>
        </w:rPr>
        <w:fldChar w:fldCharType="begin"/>
      </w:r>
      <w:r>
        <w:rPr>
          <w:color w:val="000000"/>
          <w:lang w:val="pl-PL"/>
        </w:rPr>
        <w:instrText xml:space="preserve">eq</w:instrText>
      </w:r>
      <w:r>
        <w:rPr>
          <w:rFonts w:hint="eastAsia"/>
          <w:color w:val="000000"/>
          <w:lang w:val="pl-PL"/>
        </w:rPr>
        <w:instrText xml:space="preserve"> </w:instrText>
      </w:r>
      <w:r>
        <w:rPr>
          <w:color w:val="000000"/>
          <w:lang w:val="pl-PL"/>
        </w:rPr>
        <w:instrText xml:space="preserve">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</w:instrText>
      </w:r>
      <w:r>
        <w:rPr>
          <w:color w:val="000000"/>
          <w:lang w:val="pl-PL"/>
        </w:rPr>
        <w:instrText xml:space="preserve">,\</w:instrText>
      </w:r>
      <w:r>
        <w:rPr>
          <w:rFonts w:hint="eastAsia"/>
          <w:color w:val="000000"/>
          <w:lang w:val="pl-PL"/>
        </w:rPr>
        <w:instrText xml:space="preserve">s\up7</w:instrText>
      </w:r>
      <w:r>
        <w:rPr>
          <w:color w:val="000000"/>
          <w:lang w:val="pl-PL"/>
        </w:rPr>
        <w:instrText xml:space="preserve">(</w:instrText>
      </w:r>
      <w:r>
        <w:rPr>
          <w:rFonts w:hint="eastAsia"/>
          <w:color w:val="000000"/>
          <w:lang w:val="pl-PL"/>
        </w:rPr>
        <w:instrText xml:space="preserve">△</w:instrText>
      </w:r>
      <w:r>
        <w:rPr>
          <w:color w:val="000000"/>
          <w:lang w:val="pl-PL"/>
        </w:rPr>
        <w:instrText xml:space="preserve">))</w:instrText>
      </w:r>
      <w:r>
        <w:rPr>
          <w:color w:val="000000"/>
        </w:rPr>
        <w:fldChar w:fldCharType="end"/>
      </w:r>
      <w:r>
        <w:rPr>
          <w:rFonts w:hint="eastAsia"/>
          <w:szCs w:val="21"/>
          <w:lang w:val="pl-PL"/>
        </w:rPr>
        <w:t>CaO＋CO</w:t>
      </w:r>
      <w:r>
        <w:rPr>
          <w:rFonts w:hint="eastAsia"/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↑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rFonts w:hint="eastAsia"/>
          <w:szCs w:val="21"/>
        </w:rPr>
        <w:t>4</w:t>
      </w:r>
      <w:r>
        <w:rPr>
          <w:szCs w:val="21"/>
          <w:lang w:val="pl-PL"/>
        </w:rPr>
        <w:t>．</w:t>
      </w:r>
      <w:r>
        <w:rPr>
          <w:rFonts w:hint="eastAsia"/>
          <w:szCs w:val="21"/>
        </w:rPr>
        <w:t>下列物质因发生水解而使溶液呈酸性的是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szCs w:val="21"/>
        </w:rPr>
        <w:t>HNO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</w:rPr>
        <w:t>CuCl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C．</w:t>
      </w:r>
      <w:r>
        <w:rPr>
          <w:rFonts w:hint="eastAsia"/>
          <w:szCs w:val="21"/>
        </w:rPr>
        <w:t>K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CO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</w:rPr>
        <w:t>NaCl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rFonts w:hint="eastAsia"/>
          <w:szCs w:val="21"/>
        </w:rPr>
        <w:t>5</w:t>
      </w:r>
      <w:r>
        <w:rPr>
          <w:szCs w:val="21"/>
          <w:lang w:val="pl-PL"/>
        </w:rPr>
        <w:t>．</w:t>
      </w:r>
      <w:r>
        <w:rPr>
          <w:rFonts w:hint="eastAsia"/>
          <w:szCs w:val="21"/>
        </w:rPr>
        <w:t>可用于治疗胃酸过多的物质是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A．</w:t>
      </w:r>
      <w:r>
        <w:rPr>
          <w:rFonts w:hint="eastAsia"/>
          <w:szCs w:val="21"/>
        </w:rPr>
        <w:t>碳酸氢钠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B．</w:t>
      </w:r>
      <w:r>
        <w:rPr>
          <w:rFonts w:hint="eastAsia"/>
          <w:szCs w:val="21"/>
        </w:rPr>
        <w:t>氯化钠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C．</w:t>
      </w:r>
      <w:r>
        <w:rPr>
          <w:rFonts w:hint="eastAsia"/>
          <w:szCs w:val="21"/>
        </w:rPr>
        <w:t>氯化钾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  <w:lang w:val="pl-PL"/>
        </w:rPr>
        <w:t>D．</w:t>
      </w:r>
      <w:r>
        <w:rPr>
          <w:rFonts w:hint="eastAsia"/>
          <w:szCs w:val="21"/>
        </w:rPr>
        <w:t>氢氧化钠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t>6</w:t>
      </w:r>
      <w:r>
        <w:rPr>
          <w:szCs w:val="21"/>
          <w:lang w:val="pl-PL"/>
        </w:rPr>
        <w:t>．</w:t>
      </w:r>
      <w:r>
        <w:t>下列化学反应中溴元素仅被氧化的是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lang w:val="pl-PL"/>
        </w:rPr>
        <w:t>2NaBr＋Cl</w:t>
      </w:r>
      <w:r>
        <w:rPr>
          <w:vertAlign w:val="subscript"/>
          <w:lang w:val="pl-PL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lang w:val="pl-PL"/>
        </w:rPr>
        <w:t>2NaCl＋Br</w:t>
      </w:r>
      <w:r>
        <w:rPr>
          <w:vertAlign w:val="subscript"/>
          <w:lang w:val="pl-PL"/>
        </w:rPr>
        <w:t>2</w:t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szCs w:val="21"/>
          <w:lang w:val="pl-PL"/>
        </w:rPr>
        <w:t>B．</w:t>
      </w:r>
      <w:r>
        <w:rPr>
          <w:lang w:val="pl-PL"/>
        </w:rPr>
        <w:t>Br</w:t>
      </w:r>
      <w:r>
        <w:rPr>
          <w:vertAlign w:val="subscript"/>
          <w:lang w:val="pl-PL"/>
        </w:rPr>
        <w:t>2</w:t>
      </w:r>
      <w:r>
        <w:rPr>
          <w:lang w:val="pl-PL"/>
        </w:rPr>
        <w:t>＋2NaI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lang w:val="pl-PL"/>
        </w:rPr>
        <w:t>2NaBr＋I</w:t>
      </w:r>
      <w:r>
        <w:rPr>
          <w:vertAlign w:val="subscript"/>
          <w:lang w:val="pl-PL"/>
        </w:rPr>
        <w:t>2</w:t>
      </w:r>
    </w:p>
    <w:p>
      <w:pPr>
        <w:adjustRightInd w:val="0"/>
        <w:snapToGri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</w:t>
      </w:r>
      <w:r>
        <w:rPr>
          <w:lang w:val="pl-PL"/>
        </w:rPr>
        <w:t>3Br</w:t>
      </w:r>
      <w:r>
        <w:rPr>
          <w:vertAlign w:val="subscript"/>
          <w:lang w:val="pl-PL"/>
        </w:rPr>
        <w:t>2</w:t>
      </w:r>
      <w:r>
        <w:rPr>
          <w:lang w:val="pl-PL"/>
        </w:rPr>
        <w:t>＋6NaOH</w:t>
      </w:r>
      <w:r>
        <w:rPr>
          <w:color w:val="000000"/>
        </w:rPr>
        <w:fldChar w:fldCharType="begin"/>
      </w:r>
      <w:r>
        <w:rPr>
          <w:color w:val="000000"/>
          <w:lang w:val="pl-PL"/>
        </w:rPr>
        <w:instrText xml:space="preserve">eq</w:instrText>
      </w:r>
      <w:r>
        <w:rPr>
          <w:rFonts w:hint="eastAsia"/>
          <w:color w:val="000000"/>
          <w:lang w:val="pl-PL"/>
        </w:rPr>
        <w:instrText xml:space="preserve"> </w:instrText>
      </w:r>
      <w:r>
        <w:rPr>
          <w:color w:val="000000"/>
          <w:lang w:val="pl-PL"/>
        </w:rPr>
        <w:instrText xml:space="preserve">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</w:instrText>
      </w:r>
      <w:r>
        <w:rPr>
          <w:color w:val="000000"/>
          <w:lang w:val="pl-PL"/>
        </w:rPr>
        <w:instrText xml:space="preserve">,\</w:instrText>
      </w:r>
      <w:r>
        <w:rPr>
          <w:rFonts w:hint="eastAsia"/>
          <w:color w:val="000000"/>
          <w:lang w:val="pl-PL"/>
        </w:rPr>
        <w:instrText xml:space="preserve">s\up7</w:instrText>
      </w:r>
      <w:r>
        <w:rPr>
          <w:color w:val="000000"/>
          <w:lang w:val="pl-PL"/>
        </w:rPr>
        <w:instrText xml:space="preserve">(</w:instrText>
      </w:r>
      <w:r>
        <w:rPr>
          <w:rFonts w:hint="eastAsia"/>
          <w:color w:val="000000"/>
          <w:lang w:val="pl-PL"/>
        </w:rPr>
        <w:instrText xml:space="preserve">△</w:instrText>
      </w:r>
      <w:r>
        <w:rPr>
          <w:color w:val="000000"/>
          <w:lang w:val="pl-PL"/>
        </w:rPr>
        <w:instrText xml:space="preserve">))</w:instrText>
      </w:r>
      <w:r>
        <w:rPr>
          <w:color w:val="000000"/>
        </w:rPr>
        <w:fldChar w:fldCharType="end"/>
      </w:r>
      <w:r>
        <w:rPr>
          <w:lang w:val="pl-PL"/>
        </w:rPr>
        <w:t>5NaBr＋NaBrO</w:t>
      </w:r>
      <w:r>
        <w:rPr>
          <w:vertAlign w:val="subscript"/>
          <w:lang w:val="pl-PL"/>
        </w:rPr>
        <w:t>3</w:t>
      </w:r>
      <w:r>
        <w:rPr>
          <w:lang w:val="pl-PL"/>
        </w:rPr>
        <w:t>＋3H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rFonts w:hint="eastAsia"/>
          <w:lang w:val="pl-PL"/>
        </w:rPr>
        <w:tab/>
      </w:r>
      <w:r>
        <w:rPr>
          <w:szCs w:val="21"/>
          <w:lang w:val="pl-PL"/>
        </w:rPr>
        <w:t>D．</w:t>
      </w:r>
      <w:r>
        <w:rPr>
          <w:lang w:val="pl-PL"/>
        </w:rPr>
        <w:t>HBr＋NaOH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lang w:val="pl-PL"/>
        </w:rPr>
        <w:t>NaBr＋H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lang w:val="pl-PL"/>
        </w:rPr>
        <w:t>7</w:t>
      </w:r>
      <w:r>
        <w:rPr>
          <w:szCs w:val="21"/>
          <w:lang w:val="pl-PL"/>
        </w:rPr>
        <w:t>．</w:t>
      </w:r>
      <w:r>
        <w:t>下列表示</w:t>
      </w:r>
      <w:r>
        <w:rPr>
          <w:em w:val="dot"/>
        </w:rPr>
        <w:t>不正确</w:t>
      </w:r>
      <w:r>
        <w:t>的是</w:t>
      </w:r>
    </w:p>
    <w:p>
      <w:pPr>
        <w:adjustRightInd w:val="0"/>
        <w:ind w:left="735" w:leftChars="200" w:hanging="315" w:hangingChars="150"/>
        <w:textAlignment w:val="center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lang w:val="pl-PL"/>
        </w:rPr>
        <w:t>Na</w:t>
      </w:r>
      <w:r>
        <w:rPr>
          <w:vertAlign w:val="superscript"/>
          <w:lang w:val="pl-PL"/>
        </w:rPr>
        <w:t xml:space="preserve">+ </w:t>
      </w:r>
      <w:r>
        <w:t>结构示意图</w:t>
      </w:r>
      <w:r>
        <w:rPr>
          <w:rFonts w:hint="eastAsia"/>
          <w:szCs w:val="21"/>
          <w:vertAlign w:val="subscript"/>
        </w:rPr>
        <mc:AlternateContent>
          <mc:Choice Requires="wpg">
            <w:drawing>
              <wp:inline distT="0" distB="0" distL="0" distR="0">
                <wp:extent cx="534670" cy="412115"/>
                <wp:effectExtent l="4445" t="3175" r="0" b="11430"/>
                <wp:docPr id="5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70" cy="412115"/>
                          <a:chOff x="5470" y="9331"/>
                          <a:chExt cx="842" cy="649"/>
                        </a:xfrm>
                        <a:noFill/>
                      </wpg:grpSpPr>
                      <wpg:grpSp>
                        <wpg:cNvPr id="57" name="Group 8"/>
                        <wpg:cNvGrpSpPr/>
                        <wpg:grpSpPr>
                          <a:xfrm>
                            <a:off x="6094" y="9331"/>
                            <a:ext cx="218" cy="649"/>
                            <a:chOff x="6094" y="9331"/>
                            <a:chExt cx="218" cy="649"/>
                          </a:xfrm>
                          <a:grpFill/>
                        </wpg:grpSpPr>
                        <wps:wsp>
                          <wps:cNvPr id="58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2" y="9504"/>
                              <a:ext cx="170" cy="3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Freeform 10"/>
                          <wps:cNvSpPr/>
                          <wps:spPr bwMode="auto">
                            <a:xfrm>
                              <a:off x="6094" y="9806"/>
                              <a:ext cx="103" cy="174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74"/>
                                <a:gd name="T2" fmla="*/ 0 w 103"/>
                                <a:gd name="T3" fmla="*/ 174 h 174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3" h="174">
                                  <a:moveTo>
                                    <a:pt x="103" y="0"/>
                                  </a:moveTo>
                                  <a:cubicBezTo>
                                    <a:pt x="97" y="82"/>
                                    <a:pt x="47" y="127"/>
                                    <a:pt x="0" y="174"/>
                                  </a:cubicBezTo>
                                </a:path>
                              </a:pathLst>
                            </a:cu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11"/>
                          <wps:cNvSpPr/>
                          <wps:spPr bwMode="auto">
                            <a:xfrm>
                              <a:off x="6104" y="9331"/>
                              <a:ext cx="105" cy="195"/>
                            </a:xfrm>
                            <a:custGeom>
                              <a:avLst/>
                              <a:gdLst>
                                <a:gd name="T0" fmla="*/ 105 w 105"/>
                                <a:gd name="T1" fmla="*/ 195 h 195"/>
                                <a:gd name="T2" fmla="*/ 0 w 105"/>
                                <a:gd name="T3" fmla="*/ 0 h 195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5" h="195">
                                  <a:moveTo>
                                    <a:pt x="105" y="195"/>
                                  </a:moveTo>
                                  <a:cubicBezTo>
                                    <a:pt x="93" y="123"/>
                                    <a:pt x="53" y="53"/>
                                    <a:pt x="0" y="0"/>
                                  </a:cubicBezTo>
                                </a:path>
                              </a:pathLst>
                            </a:custGeom>
                            <a:grp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12"/>
                        <wpg:cNvGrpSpPr/>
                        <wpg:grpSpPr>
                          <a:xfrm>
                            <a:off x="5470" y="9372"/>
                            <a:ext cx="662" cy="561"/>
                            <a:chOff x="5470" y="9372"/>
                            <a:chExt cx="662" cy="561"/>
                          </a:xfrm>
                          <a:grpFill/>
                        </wpg:grpSpPr>
                        <wps:wsp>
                          <wps:cNvPr id="62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0" y="9402"/>
                              <a:ext cx="482" cy="482"/>
                            </a:xfrm>
                            <a:prstGeom prst="ellipse">
                              <a:avLst/>
                            </a:prstGeom>
                            <a:grpFill/>
                            <a:ln w="9525" algn="ctr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jc w:val="center"/>
                                </w:pPr>
                                <w:r>
                                  <w:rPr>
                                    <w:rFonts w:ascii="宋体" w:hAnsi="宋体"/>
                                  </w:rPr>
                                  <w:t>+</w:t>
                                </w:r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  <wpg:grpSp>
                          <wpg:cNvPr id="63" name="Group 14"/>
                          <wpg:cNvGrpSpPr/>
                          <wpg:grpSpPr>
                            <a:xfrm>
                              <a:off x="5940" y="9372"/>
                              <a:ext cx="192" cy="561"/>
                              <a:chOff x="5940" y="9372"/>
                              <a:chExt cx="192" cy="561"/>
                            </a:xfrm>
                            <a:grpFill/>
                          </wpg:grpSpPr>
                          <wps:wsp>
                            <wps:cNvPr id="64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62" y="9504"/>
                                <a:ext cx="170" cy="34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5" name="Freeform 16"/>
                            <wps:cNvSpPr/>
                            <wps:spPr bwMode="auto">
                              <a:xfrm>
                                <a:off x="5940" y="9806"/>
                                <a:ext cx="87" cy="127"/>
                              </a:xfrm>
                              <a:custGeom>
                                <a:avLst/>
                                <a:gdLst>
                                  <a:gd name="T0" fmla="*/ 87 w 87"/>
                                  <a:gd name="T1" fmla="*/ 0 h 127"/>
                                  <a:gd name="T2" fmla="*/ 0 w 87"/>
                                  <a:gd name="T3" fmla="*/ 127 h 127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7" h="127">
                                    <a:moveTo>
                                      <a:pt x="87" y="0"/>
                                    </a:moveTo>
                                    <a:cubicBezTo>
                                      <a:pt x="80" y="62"/>
                                      <a:pt x="42" y="85"/>
                                      <a:pt x="0" y="127"/>
                                    </a:cubicBezTo>
                                  </a:path>
                                </a:pathLst>
                              </a:cu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17"/>
                            <wps:cNvSpPr/>
                            <wps:spPr bwMode="auto">
                              <a:xfrm>
                                <a:off x="5940" y="9372"/>
                                <a:ext cx="96" cy="148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148 h 148"/>
                                  <a:gd name="T2" fmla="*/ 0 w 96"/>
                                  <a:gd name="T3" fmla="*/ 0 h 14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96" y="148"/>
                                    </a:moveTo>
                                    <a:cubicBezTo>
                                      <a:pt x="84" y="76"/>
                                      <a:pt x="53" y="53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32.45pt;width:42.1pt;" coordorigin="5470,9331" coordsize="842,649" o:gfxdata="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LFuX43VAAAAAwEA&#10;AA8AAAAAAAAAAQAgAAAAIgAAAGRycy9kb3ducmV2LnhtbFBLAQIUABQAAAAIAIdO4kBo2xnFWAYA&#10;AFQgAAAOAAAAAAAAAAEAIAAAACQBAABkcnMvZTJvRG9jLnhtbFBLBQYAAAAABgAGAFkBAADuCQAA&#10;AAA=&#10;">
                <o:lock v:ext="edit" aspectratio="f"/>
                <v:group id="Group 8" o:spid="_x0000_s1026" o:spt="203" style="position:absolute;left:6094;top:9331;height:649;width:218;" coordorigin="6094,9331" coordsize="218,64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9" o:spid="_x0000_s1026" o:spt="1" style="position:absolute;left:6142;top:9504;height:340;width:170;" filled="t" stroked="f" coordsize="21600,21600" o:gfxdata="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GDC+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rect>
                  <v:shape id="Freeform 10" o:spid="_x0000_s1026" o:spt="100" style="position:absolute;left:6094;top:9806;height:174;width:103;" filled="t" stroked="t" coordsize="103,174" o:gfxdata="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YEbvQAA&#10;ANsAAAAPAAAAAAAAAAEAIAAAACIAAABkcnMvZG93bnJldi54bWxQSwECFAAUAAAACACHTuJAMy8F&#10;njsAAAA5AAAAEAAAAAAAAAABACAAAAAMAQAAZHJzL3NoYXBleG1sLnhtbFBLBQYAAAAABgAGAFsB&#10;AAC2AwAAAAA=&#10;" path="m103,0c97,82,47,127,0,174e">
                    <v:path o:connectlocs="103,0;0,174" o:connectangles="0,0"/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Freeform 11" o:spid="_x0000_s1026" o:spt="100" style="position:absolute;left:6104;top:9331;height:195;width:105;" filled="t" stroked="t" coordsize="105,195" o:gfxdata="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5cjq8AAAA&#10;2wAAAA8AAAAAAAAAAQAgAAAAIgAAAGRycy9kb3ducmV2LnhtbFBLAQIUABQAAAAIAIdO4kAzLwWe&#10;OwAAADkAAAAQAAAAAAAAAAEAIAAAAAsBAABkcnMvc2hhcGV4bWwueG1sUEsFBgAAAAAGAAYAWwEA&#10;ALUDAAAAAA==&#10;" path="m105,195c93,123,53,53,0,0e">
                    <v:path o:connectlocs="105,195;0,0" o:connectangles="0,0"/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group id="Group 12" o:spid="_x0000_s1026" o:spt="203" style="position:absolute;left:5470;top:9372;height:561;width:662;" coordorigin="5470,9372" coordsize="662,561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Oval 13" o:spid="_x0000_s1026" o:spt="3" type="#_x0000_t3" style="position:absolute;left:5470;top:9402;height:482;width:482;" filled="t" stroked="t" coordsize="21600,21600" o:gfxdata="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ZTDm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 inset="0mm,0.3mm,0mm,0.3mm">
                      <w:txbxContent>
                        <w:p>
                          <w:pPr>
                            <w:adjustRightInd w:val="0"/>
                            <w:jc w:val="center"/>
                          </w:pPr>
                          <w:r>
                            <w:rPr>
                              <w:rFonts w:ascii="宋体" w:hAnsi="宋体"/>
                            </w:rPr>
                            <w:t>+</w:t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14" o:spid="_x0000_s1026" o:spt="203" style="position:absolute;left:5940;top:9372;height:561;width:192;" coordorigin="5940,9372" coordsize="192,561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Rectangle 15" o:spid="_x0000_s1026" o:spt="1" style="position:absolute;left:5962;top:9504;height:340;width:170;" filled="t" stroked="f" coordsize="21600,21600" o:gfxdata="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nwB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  <v:shape id="Freeform 16" o:spid="_x0000_s1026" o:spt="100" style="position:absolute;left:5940;top:9806;height:127;width:87;" filled="t" stroked="t" coordsize="87,127" o:gfxdata="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f3rbsAAADb&#10;AAAADwAAAAAAAAABACAAAAAiAAAAZHJzL2Rvd25yZXYueG1sUEsBAhQAFAAAAAgAh07iQDMvBZ47&#10;AAAAOQAAABAAAAAAAAAAAQAgAAAACgEAAGRycy9zaGFwZXhtbC54bWxQSwUGAAAAAAYABgBbAQAA&#10;tAMAAAAA&#10;" path="m87,0c80,62,42,85,0,127e">
                      <v:path o:connectlocs="87,0;0,127" o:connectangles="0,0"/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Freeform 17" o:spid="_x0000_s1026" o:spt="100" style="position:absolute;left:5940;top:9372;height:148;width:96;" filled="t" stroked="t" coordsize="96,148" o:gfxdata="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d/YHb4A&#10;AADbAAAADwAAAAAAAAABACAAAAAiAAAAZHJzL2Rvd25yZXYueG1sUEsBAhQAFAAAAAgAh07iQDMv&#10;BZ47AAAAOQAAABAAAAAAAAAAAQAgAAAADQEAAGRycy9zaGFwZXhtbC54bWxQSwUGAAAAAAYABgBb&#10;AQAAtwMAAAAA&#10;" path="m96,148c84,76,53,53,0,0e">
                      <v:path o:connectlocs="96,148;0,0" o:connectangles="0,0"/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szCs w:val="21"/>
          <w:lang w:val="pl-PL"/>
        </w:rPr>
        <w:t>B．</w:t>
      </w:r>
      <w:r>
        <w:t>乙烷的比例模型</w:t>
      </w:r>
      <w:r>
        <w:object>
          <v:shape id="_x0000_i1025" o:spt="75" type="#_x0000_t75" style="height:39pt;width:45.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Chem3D.Document.8" ShapeID="_x0000_i1025" DrawAspect="Content" ObjectID="_1468075725" r:id="rId22">
            <o:LockedField>false</o:LockedField>
          </o:OLEObject>
        </w:objec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</w:t>
      </w:r>
      <w:r>
        <w:t>乙醛的结构简式</w:t>
      </w:r>
      <w:r>
        <w:rPr>
          <w:lang w:val="pl-PL"/>
        </w:rPr>
        <w:t>CH</w:t>
      </w:r>
      <w:r>
        <w:rPr>
          <w:vertAlign w:val="subscript"/>
          <w:lang w:val="pl-PL"/>
        </w:rPr>
        <w:t>3</w:t>
      </w:r>
      <w:r>
        <w:rPr>
          <w:lang w:val="pl-PL"/>
        </w:rPr>
        <w:t>CHO</w:t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rFonts w:hint="eastAsia"/>
          <w:lang w:val="pl-PL"/>
        </w:rPr>
        <w:tab/>
      </w:r>
      <w:r>
        <w:rPr>
          <w:szCs w:val="21"/>
          <w:lang w:val="pl-PL"/>
        </w:rPr>
        <w:t>D．</w:t>
      </w:r>
      <w:r>
        <w:t>氯化钙的电子式</w:t>
      </w:r>
      <w:r>
        <w:rPr>
          <w:szCs w:val="21"/>
        </w:rPr>
        <w:fldChar w:fldCharType="begin"/>
      </w:r>
      <w:r>
        <w:rPr>
          <w:szCs w:val="21"/>
          <w:lang w:val="pl-PL"/>
        </w:rPr>
        <w:instrText xml:space="preserve">eq </w:instrText>
      </w:r>
      <w:r>
        <w:rPr>
          <w:rFonts w:ascii="宋体" w:hAnsi="宋体"/>
          <w:szCs w:val="21"/>
          <w:lang w:val="pl-PL"/>
        </w:rPr>
        <w:instrText xml:space="preserve">[</w:instrText>
      </w:r>
      <w:r>
        <w:rPr>
          <w:szCs w:val="21"/>
          <w:lang w:val="pl-PL"/>
        </w:rPr>
        <w:instrText xml:space="preserve">\o(\s\up2(•),\s\do2(•))\o\ac(</w:instrText>
      </w:r>
      <w:r>
        <w:rPr>
          <w:rFonts w:hint="eastAsia"/>
          <w:szCs w:val="21"/>
          <w:lang w:val="pl-PL"/>
        </w:rPr>
        <w:instrText xml:space="preserve">Cl</w:instrText>
      </w:r>
      <w:r>
        <w:rPr>
          <w:szCs w:val="21"/>
          <w:lang w:val="pl-PL"/>
        </w:rPr>
        <w:instrText xml:space="preserve">,\s\up7(••),\s\do7(••))\o(\s\up2(•),\s\do2(•))</w:instrText>
      </w:r>
      <w:r>
        <w:rPr>
          <w:rFonts w:ascii="宋体" w:hAnsi="宋体"/>
          <w:szCs w:val="21"/>
          <w:lang w:val="pl-PL"/>
        </w:rPr>
        <w:instrText xml:space="preserve">]</w:instrText>
      </w:r>
      <w:r>
        <w:rPr>
          <w:szCs w:val="21"/>
          <w:lang w:val="pl-PL"/>
        </w:rPr>
        <w:instrText xml:space="preserve">ˉC</w:instrText>
      </w:r>
      <w:r>
        <w:rPr>
          <w:rFonts w:hint="eastAsia"/>
          <w:szCs w:val="21"/>
          <w:lang w:val="pl-PL"/>
        </w:rPr>
        <w:instrText xml:space="preserve">a</w:instrText>
      </w:r>
      <w:r>
        <w:rPr>
          <w:rFonts w:hint="eastAsia"/>
          <w:szCs w:val="21"/>
          <w:vertAlign w:val="superscript"/>
          <w:lang w:val="pl-PL"/>
        </w:rPr>
        <w:instrText xml:space="preserve">2+</w:instrText>
      </w:r>
      <w:r>
        <w:rPr>
          <w:rFonts w:ascii="宋体" w:hAnsi="宋体"/>
          <w:szCs w:val="21"/>
          <w:lang w:val="pl-PL"/>
        </w:rPr>
        <w:instrText xml:space="preserve">[</w:instrText>
      </w:r>
      <w:r>
        <w:rPr>
          <w:szCs w:val="21"/>
          <w:lang w:val="pl-PL"/>
        </w:rPr>
        <w:instrText xml:space="preserve">\o(\s\up2(•),\s\do2(•))\o\ac(</w:instrText>
      </w:r>
      <w:r>
        <w:rPr>
          <w:rFonts w:hint="eastAsia"/>
          <w:szCs w:val="21"/>
          <w:lang w:val="pl-PL"/>
        </w:rPr>
        <w:instrText xml:space="preserve">Cl</w:instrText>
      </w:r>
      <w:r>
        <w:rPr>
          <w:szCs w:val="21"/>
          <w:lang w:val="pl-PL"/>
        </w:rPr>
        <w:instrText xml:space="preserve">,\s\up7(••),\s\do7(••))\o(\s\up2(•),\s\do2(•))</w:instrText>
      </w:r>
      <w:r>
        <w:rPr>
          <w:rFonts w:ascii="宋体" w:hAnsi="宋体"/>
          <w:szCs w:val="21"/>
          <w:lang w:val="pl-PL"/>
        </w:rPr>
        <w:instrText xml:space="preserve">]</w:instrText>
      </w:r>
      <w:r>
        <w:rPr>
          <w:szCs w:val="21"/>
          <w:lang w:val="pl-PL"/>
        </w:rPr>
        <w:instrText xml:space="preserve">ˉ</w:instrText>
      </w:r>
      <w:r>
        <w:rPr>
          <w:szCs w:val="21"/>
        </w:rPr>
        <w:fldChar w:fldCharType="end"/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lang w:val="pl-PL"/>
        </w:rPr>
        <w:t>8</w:t>
      </w:r>
      <w:r>
        <w:rPr>
          <w:szCs w:val="21"/>
          <w:lang w:val="pl-PL"/>
        </w:rPr>
        <w:t>．</w:t>
      </w:r>
      <w:r>
        <w:t>下列说法</w:t>
      </w:r>
      <w:r>
        <w:rPr>
          <w:em w:val="dot"/>
        </w:rPr>
        <w:t>不正确</w:t>
      </w:r>
      <w: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t>电解熔融氯化镁可制取金属镁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t>电解饱和食盐水可制取氯气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t>生产普通玻璃的主要原料为石灰石、纯碱和晶体硅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t>接触法制硫酸的硫元素主要来源于硫黄或含硫矿石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t>9</w:t>
      </w:r>
      <w:r>
        <w:rPr>
          <w:szCs w:val="21"/>
          <w:lang w:val="pl-PL"/>
        </w:rPr>
        <w:t>．</w:t>
      </w:r>
      <w:r>
        <w:t>下列说法</w:t>
      </w:r>
      <w:r>
        <w:rPr>
          <w:em w:val="dot"/>
        </w:rPr>
        <w:t>不正确</w:t>
      </w:r>
      <w: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t>乙醇、苯应密封保存，置于阴凉处，且远离火源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t>金属钠着火时，可用细沙覆盖灭火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t>有毒药品的废液须倒入指定的容器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t>容量瓶洗净后须用酒精灯加热干燥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t>10</w:t>
      </w:r>
      <w:r>
        <w:rPr>
          <w:szCs w:val="21"/>
          <w:lang w:val="pl-PL"/>
        </w:rPr>
        <w:t>．</w:t>
      </w:r>
      <w:r>
        <w:t>下列实验合理的是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t>用湿润的pH试纸测定CH</w:t>
      </w:r>
      <w:r>
        <w:rPr>
          <w:vertAlign w:val="subscript"/>
        </w:rPr>
        <w:t>3</w:t>
      </w:r>
      <w:r>
        <w:t>COONa溶液的pH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t>用蒸馏的方法分离乙醇</w:t>
      </w:r>
      <w:r>
        <w:rPr>
          <w:rFonts w:hint="eastAsia" w:ascii="宋体" w:hAnsi="宋体"/>
        </w:rPr>
        <w:t>(</w:t>
      </w:r>
      <w:r>
        <w:rPr>
          <w:rFonts w:eastAsia="楷体_GB2312"/>
        </w:rPr>
        <w:t>沸点为78.3℃</w:t>
      </w:r>
      <w:r>
        <w:rPr>
          <w:rFonts w:hint="eastAsia" w:ascii="宋体" w:hAnsi="宋体"/>
        </w:rPr>
        <w:t>)</w:t>
      </w:r>
      <w:r>
        <w:t>和苯</w:t>
      </w:r>
      <w:r>
        <w:rPr>
          <w:rFonts w:hint="eastAsia" w:ascii="宋体" w:hAnsi="宋体"/>
        </w:rPr>
        <w:t>(</w:t>
      </w:r>
      <w:r>
        <w:rPr>
          <w:rFonts w:eastAsia="楷体_GB2312"/>
        </w:rPr>
        <w:t>沸点为80.1℃</w:t>
      </w:r>
      <w:r>
        <w:rPr>
          <w:rFonts w:hint="eastAsia" w:ascii="宋体" w:hAnsi="宋体"/>
        </w:rPr>
        <w:t>)</w:t>
      </w:r>
      <w:r>
        <w:t>的混合物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t>用淀粉KI试纸鉴别碘水和FeCl</w:t>
      </w:r>
      <w:r>
        <w:rPr>
          <w:vertAlign w:val="subscript"/>
        </w:rPr>
        <w:t>3</w:t>
      </w:r>
      <w:r>
        <w:t>溶液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t>用</w:t>
      </w:r>
      <w:r>
        <w:rPr>
          <w:lang w:val="pl-PL"/>
        </w:rPr>
        <w:t>Na</w:t>
      </w:r>
      <w:r>
        <w:rPr>
          <w:vertAlign w:val="subscript"/>
          <w:lang w:val="pl-PL"/>
        </w:rPr>
        <w:t>2</w:t>
      </w:r>
      <w:r>
        <w:rPr>
          <w:lang w:val="pl-PL"/>
        </w:rPr>
        <w:t>CO</w:t>
      </w:r>
      <w:r>
        <w:rPr>
          <w:vertAlign w:val="subscript"/>
          <w:lang w:val="pl-PL"/>
        </w:rPr>
        <w:t>3</w:t>
      </w:r>
      <w:r>
        <w:t>溶液鉴别</w:t>
      </w:r>
      <w:r>
        <w:rPr>
          <w:lang w:val="pl-PL"/>
        </w:rPr>
        <w:t>CaCl</w:t>
      </w:r>
      <w:r>
        <w:rPr>
          <w:vertAlign w:val="subscript"/>
          <w:lang w:val="pl-PL"/>
        </w:rPr>
        <w:t>2</w:t>
      </w:r>
      <w:r>
        <w:t>溶液、</w:t>
      </w:r>
      <w:r>
        <w:rPr>
          <w:lang w:val="pl-PL"/>
        </w:rPr>
        <w:t>NaCl</w:t>
      </w:r>
      <w:r>
        <w:t>溶液和稀硫酸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lang w:val="pl-PL"/>
        </w:rPr>
        <w:t>11</w:t>
      </w:r>
      <w:r>
        <w:rPr>
          <w:szCs w:val="21"/>
          <w:lang w:val="pl-PL"/>
        </w:rPr>
        <w:t>．</w:t>
      </w:r>
      <w:r>
        <w:rPr>
          <w:szCs w:val="21"/>
        </w:rPr>
        <w:t>下列说法</w:t>
      </w:r>
      <w:r>
        <w:rPr>
          <w:szCs w:val="21"/>
          <w:em w:val="dot"/>
        </w:rPr>
        <w:t>不正确</w:t>
      </w:r>
      <w:r>
        <w:rPr>
          <w:szCs w:val="21"/>
        </w:rP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  <w:vertAlign w:val="superscript"/>
        </w:rPr>
        <w:t>18</w:t>
      </w:r>
      <w:r>
        <w:rPr>
          <w:szCs w:val="21"/>
        </w:rPr>
        <w:t>O和</w:t>
      </w:r>
      <w:r>
        <w:rPr>
          <w:szCs w:val="21"/>
          <w:vertAlign w:val="superscript"/>
        </w:rPr>
        <w:t>16</w:t>
      </w:r>
      <w:r>
        <w:rPr>
          <w:szCs w:val="21"/>
        </w:rPr>
        <w:t>O是质子数相同的两种核素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szCs w:val="21"/>
        </w:rPr>
        <w:t>戊烷的一种同分异构体可命名为2</w:t>
      </w:r>
      <w:r>
        <w:rPr>
          <w:rFonts w:ascii="宋体" w:hAnsi="宋体"/>
          <w:szCs w:val="21"/>
        </w:rPr>
        <w:t>-</w:t>
      </w:r>
      <w:r>
        <w:rPr>
          <w:szCs w:val="21"/>
        </w:rPr>
        <w:t>乙基丙烷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szCs w:val="21"/>
        </w:rPr>
        <w:t>丙烷的一氯代物和正丁烷的一氯代物数目相同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szCs w:val="21"/>
        </w:rPr>
        <w:t>金刚石和石墨在氧气中完全燃烧均只生成二氧化碳气体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320675</wp:posOffset>
                </wp:positionV>
                <wp:extent cx="864235" cy="721995"/>
                <wp:effectExtent l="4445" t="4445" r="15240" b="0"/>
                <wp:wrapSquare wrapText="bothSides"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235" cy="721995"/>
                          <a:chOff x="720090" y="900430"/>
                          <a:chExt cx="864435" cy="722057"/>
                        </a:xfrm>
                        <a:noFill/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720090" y="900430"/>
                            <a:ext cx="864435" cy="540045"/>
                            <a:chOff x="720090" y="900430"/>
                            <a:chExt cx="864435" cy="540045"/>
                          </a:xfrm>
                          <a:grpFill/>
                        </wpg:grpSpPr>
                        <wps:wsp>
                          <wps:cNvPr id="226" name="文本框 6"/>
                          <wps:cNvSpPr txBox="1"/>
                          <wps:spPr>
                            <a:xfrm>
                              <a:off x="720090" y="900430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7" name="文本框 6"/>
                          <wps:cNvSpPr txBox="1"/>
                          <wps:spPr>
                            <a:xfrm>
                              <a:off x="720090" y="108013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8" name="文本框 228"/>
                          <wps:cNvSpPr txBox="1"/>
                          <wps:spPr>
                            <a:xfrm>
                              <a:off x="935990" y="900430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9" name="文本框 6"/>
                          <wps:cNvSpPr txBox="1"/>
                          <wps:spPr>
                            <a:xfrm>
                              <a:off x="935990" y="108013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0" name="文本框 6"/>
                          <wps:cNvSpPr txBox="1"/>
                          <wps:spPr>
                            <a:xfrm>
                              <a:off x="1151890" y="900430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1" name="文本框 6"/>
                          <wps:cNvSpPr txBox="1"/>
                          <wps:spPr>
                            <a:xfrm>
                              <a:off x="1151890" y="108013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2" name="文本框 6"/>
                          <wps:cNvSpPr txBox="1"/>
                          <wps:spPr>
                            <a:xfrm>
                              <a:off x="1368425" y="900430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3" name="文本框 6"/>
                          <wps:cNvSpPr txBox="1"/>
                          <wps:spPr>
                            <a:xfrm>
                              <a:off x="1368425" y="108013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4" name="文本框 6"/>
                          <wps:cNvSpPr txBox="1"/>
                          <wps:spPr>
                            <a:xfrm>
                              <a:off x="720190" y="126047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5" name="文本框 6"/>
                          <wps:cNvSpPr txBox="1"/>
                          <wps:spPr>
                            <a:xfrm>
                              <a:off x="936090" y="126047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21"/>
                                    <w:szCs w:val="21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6" name="文本框 6"/>
                          <wps:cNvSpPr txBox="1"/>
                          <wps:spPr>
                            <a:xfrm>
                              <a:off x="1151990" y="126047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7" name="文本框 6"/>
                          <wps:cNvSpPr txBox="1"/>
                          <wps:spPr>
                            <a:xfrm>
                              <a:off x="1368525" y="1260475"/>
                              <a:ext cx="216000" cy="18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8" name="文本框 6"/>
                        <wps:cNvSpPr txBox="1"/>
                        <wps:spPr>
                          <a:xfrm>
                            <a:off x="720090" y="1442487"/>
                            <a:ext cx="864235" cy="1800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1"/>
                                  <w:szCs w:val="21"/>
                                </w:rPr>
                                <w:t>第12题图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6.25pt;margin-top:25.25pt;height:56.85pt;width:68.05pt;mso-wrap-distance-bottom:0pt;mso-wrap-distance-left:9pt;mso-wrap-distance-right:9pt;mso-wrap-distance-top:0pt;z-index:251660288;mso-width-relative:page;mso-height-relative:page;" coordorigin="720090,900430" coordsize="864435,722057" o:gfxdata="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">
                <o:lock v:ext="edit" aspectratio="f"/>
                <v:group id="_x0000_s1026" o:spid="_x0000_s1026" o:spt="203" style="position:absolute;left:720090;top:900430;height:540045;width:864435;" coordorigin="720090,900430" coordsize="864435,540045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6" o:spid="_x0000_s1026" o:spt="202" type="#_x0000_t202" style="position:absolute;left:720090;top:900430;height:180000;width:216000;" filled="t" stroked="t" coordsize="21600,21600" o:gfxdata="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8mfV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720090;top:1080135;height:180000;width:216000;" filled="t" stroked="t" coordsize="21600,21600" o:gfxdata="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vsJO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935990;top:900430;height:180000;width:216000;" filled="t" stroked="t" coordsize="21600,21600" o:gfxdata="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VY8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935990;top:1080135;height:180000;width:216000;" filled="t" stroked="t" coordsize="21600,21600" o:gfxdata="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t86e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151890;top:900430;height:180000;width:216000;" filled="t" stroked="t" coordsize="21600,21600" o:gfxdata="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szn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151890;top:1080135;height:180000;width:216000;" filled="t" stroked="t" coordsize="21600,21600" o:gfxdata="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wml8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Y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1368425;top:900430;height:180000;width:216000;" filled="t" stroked="t" coordsize="21600,21600" o:gfxdata="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EPcL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368425;top:1080135;height:180000;width:216000;" filled="t" stroked="t" coordsize="21600,21600" o:gfxdata="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cUpC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Z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720190;top:1260475;height:180000;width:216000;" filled="t" stroked="t" coordsize="21600,21600" o:gfxdata="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tcrk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936090;top:1260475;height:180000;width:216000;" filled="t" stroked="t" coordsize="21600,21600" o:gfxdata="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+W9/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21"/>
                              <w:szCs w:val="21"/>
                            </w:rPr>
                            <w:t>Q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1151990;top:1260475;height:180000;width:216000;" filled="t" stroked="t" coordsize="21600,21600" o:gfxdata="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r8Qi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1368525;top:1260475;height:180000;width:216000;" filled="t" stroked="t" coordsize="21600,21600" o:gfxdata="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Z1ST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pStyle w:val="15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文本框 6" o:spid="_x0000_s1026" o:spt="202" type="#_x0000_t202" style="position:absolute;left:720090;top:1442487;height:180000;width:864235;" filled="t" stroked="f" coordsize="21600,21600" o:gfxdata="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deQ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1"/>
                            <w:szCs w:val="21"/>
                          </w:rPr>
                          <w:t>第12题图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lang w:val="pl-PL"/>
        </w:rPr>
        <w:t>12</w:t>
      </w:r>
      <w:r>
        <w:rPr>
          <w:szCs w:val="21"/>
          <w:lang w:val="pl-PL"/>
        </w:rPr>
        <w:t>．</w:t>
      </w:r>
      <w:r>
        <w:rPr>
          <w:szCs w:val="21"/>
        </w:rPr>
        <w:t>元素X、Y、Z和Q在周期表中的位置如图所示，其中元素Q位于第四周期，X、Y、Z原子的最外层电子数之和为17。下列说法</w:t>
      </w:r>
      <w:r>
        <w:rPr>
          <w:szCs w:val="21"/>
          <w:em w:val="dot"/>
        </w:rPr>
        <w:t>不正确</w:t>
      </w:r>
      <w:r>
        <w:rPr>
          <w:szCs w:val="21"/>
        </w:rP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</w:rPr>
        <w:t>原子半径</w:t>
      </w:r>
      <w:r>
        <w:rPr>
          <w:rFonts w:ascii="宋体" w:hAnsi="宋体"/>
          <w:szCs w:val="21"/>
          <w:lang w:val="pl-PL"/>
        </w:rPr>
        <w:t>(</w:t>
      </w:r>
      <w:r>
        <w:rPr>
          <w:i/>
          <w:szCs w:val="21"/>
          <w:lang w:val="pl-PL"/>
        </w:rPr>
        <w:t>r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  <w:lang w:val="pl-PL"/>
        </w:rPr>
        <w:t>：</w:t>
      </w:r>
      <w:r>
        <w:rPr>
          <w:rFonts w:hint="eastAsia"/>
          <w:i/>
          <w:szCs w:val="21"/>
          <w:lang w:val="pl-PL"/>
        </w:rPr>
        <w:t>r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Q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  <w:lang w:val="pl-PL"/>
        </w:rPr>
        <w:t>＞</w:t>
      </w:r>
      <w:r>
        <w:rPr>
          <w:i/>
          <w:szCs w:val="21"/>
          <w:lang w:val="pl-PL"/>
        </w:rPr>
        <w:t>r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Y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  <w:lang w:val="pl-PL"/>
        </w:rPr>
        <w:t>＞</w:t>
      </w:r>
      <w:r>
        <w:rPr>
          <w:i/>
          <w:szCs w:val="21"/>
          <w:lang w:val="pl-PL"/>
        </w:rPr>
        <w:t>r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Z</w:t>
      </w:r>
      <w:r>
        <w:rPr>
          <w:rFonts w:ascii="宋体" w:hAnsi="宋体"/>
          <w:szCs w:val="21"/>
          <w:lang w:val="pl-PL"/>
        </w:rPr>
        <w:t>)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szCs w:val="21"/>
        </w:rPr>
        <w:t>元素</w:t>
      </w:r>
      <w:r>
        <w:rPr>
          <w:szCs w:val="21"/>
          <w:lang w:val="pl-PL"/>
        </w:rPr>
        <w:t>X</w:t>
      </w:r>
      <w:r>
        <w:rPr>
          <w:szCs w:val="21"/>
        </w:rPr>
        <w:t>有</w:t>
      </w:r>
      <w:r>
        <w:rPr>
          <w:szCs w:val="21"/>
          <w:lang w:val="pl-PL"/>
        </w:rPr>
        <w:t>－4、＋2</w:t>
      </w:r>
      <w:r>
        <w:rPr>
          <w:szCs w:val="21"/>
        </w:rPr>
        <w:t>、</w:t>
      </w:r>
      <w:r>
        <w:rPr>
          <w:szCs w:val="21"/>
          <w:lang w:val="pl-PL"/>
        </w:rPr>
        <w:t>＋4</w:t>
      </w:r>
      <w:r>
        <w:rPr>
          <w:szCs w:val="21"/>
        </w:rPr>
        <w:t>等多种</w:t>
      </w:r>
      <w:r>
        <w:rPr>
          <w:szCs w:val="21"/>
          <w:lang w:val="pl-PL"/>
        </w:rPr>
        <w:t>价态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szCs w:val="21"/>
        </w:rPr>
        <w:t>Y、Z的氧化物对应</w:t>
      </w:r>
      <w:r>
        <w:t>的水化物均为强酸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szCs w:val="21"/>
        </w:rPr>
        <w:t>可以推测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QO</w:t>
      </w:r>
      <w:r>
        <w:rPr>
          <w:szCs w:val="21"/>
          <w:vertAlign w:val="subscript"/>
          <w:lang w:val="pl-PL"/>
        </w:rPr>
        <w:t>4</w:t>
      </w:r>
      <w:r>
        <w:rPr>
          <w:szCs w:val="21"/>
        </w:rPr>
        <w:t>是</w:t>
      </w:r>
      <w:r>
        <w:rPr>
          <w:szCs w:val="21"/>
          <w:lang w:val="pl-PL"/>
        </w:rPr>
        <w:t>Q</w:t>
      </w:r>
      <w:r>
        <w:rPr>
          <w:szCs w:val="21"/>
        </w:rPr>
        <w:t>的最高价氧化物的水化物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bookmarkStart w:id="0" w:name="OLE_LINK1"/>
      <w:r>
        <w:rPr>
          <w:lang w:val="pl-PL"/>
        </w:rPr>
        <w:t>13</w:t>
      </w:r>
      <w:r>
        <w:rPr>
          <w:szCs w:val="21"/>
          <w:lang w:val="pl-PL"/>
        </w:rPr>
        <w:t>．</w:t>
      </w:r>
      <w:r>
        <w:rPr>
          <w:szCs w:val="21"/>
        </w:rPr>
        <w:t>能正确表示</w:t>
      </w:r>
      <w:r>
        <w:rPr>
          <w:szCs w:val="21"/>
          <w:lang w:val="pl-PL"/>
        </w:rPr>
        <w:t>下列变化的离子方程式是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A．KI</w:t>
      </w:r>
      <w:r>
        <w:rPr>
          <w:szCs w:val="21"/>
        </w:rPr>
        <w:t>溶液久置空气中变黄色</w:t>
      </w:r>
      <w:r>
        <w:rPr>
          <w:szCs w:val="21"/>
          <w:lang w:val="pl-PL"/>
        </w:rPr>
        <w:t>：</w:t>
      </w:r>
      <w:r>
        <w:rPr>
          <w:rFonts w:hint="eastAsia"/>
          <w:szCs w:val="21"/>
          <w:lang w:val="pl-PL"/>
        </w:rPr>
        <w:t>4</w:t>
      </w:r>
      <w:r>
        <w:rPr>
          <w:szCs w:val="21"/>
          <w:lang w:val="pl-PL"/>
        </w:rPr>
        <w:t>I</w:t>
      </w:r>
      <w:r>
        <w:rPr>
          <w:lang w:val="pt-BR"/>
        </w:rPr>
        <w:t>ˉ</w:t>
      </w:r>
      <w:r>
        <w:rPr>
          <w:szCs w:val="21"/>
          <w:lang w:val="pl-PL"/>
        </w:rPr>
        <w:t>＋</w:t>
      </w:r>
      <w:r>
        <w:rPr>
          <w:lang w:val="pl-PL"/>
        </w:rPr>
        <w:t>O</w:t>
      </w:r>
      <w:r>
        <w:rPr>
          <w:vertAlign w:val="subscript"/>
          <w:lang w:val="pl-PL"/>
        </w:rPr>
        <w:t>2</w:t>
      </w:r>
      <w:r>
        <w:rPr>
          <w:lang w:val="pl-PL"/>
        </w:rPr>
        <w:t>＋2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2I</w:t>
      </w:r>
      <w:r>
        <w:rPr>
          <w:szCs w:val="21"/>
          <w:vertAlign w:val="subscript"/>
          <w:lang w:val="pl-PL"/>
        </w:rPr>
        <w:t>2</w:t>
      </w:r>
      <w:r>
        <w:rPr>
          <w:lang w:val="pl-PL"/>
        </w:rPr>
        <w:t>＋4</w:t>
      </w:r>
      <w:r>
        <w:rPr>
          <w:szCs w:val="21"/>
          <w:lang w:val="pl-PL"/>
        </w:rPr>
        <w:t>OH</w:t>
      </w:r>
      <w:r>
        <w:rPr>
          <w:lang w:val="pt-BR"/>
        </w:rPr>
        <w:t>ˉ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szCs w:val="21"/>
        </w:rPr>
        <w:t>少量三氧化硫与</w:t>
      </w:r>
      <w:r>
        <w:rPr>
          <w:szCs w:val="21"/>
          <w:lang w:val="pl-PL"/>
        </w:rPr>
        <w:t>氨水反应：SO</w:t>
      </w:r>
      <w:r>
        <w:rPr>
          <w:rFonts w:hint="eastAsia"/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＋NH</w:t>
      </w:r>
      <w:r>
        <w:rPr>
          <w:szCs w:val="21"/>
          <w:vertAlign w:val="subscript"/>
          <w:lang w:val="pl-PL"/>
        </w:rPr>
        <w:t>3</w:t>
      </w:r>
      <w:r>
        <w:rPr>
          <w:rFonts w:ascii="宋体" w:hAnsi="宋体"/>
          <w:szCs w:val="21"/>
          <w:lang w:val="pl-PL"/>
        </w:rPr>
        <w:t>·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NH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szCs w:val="21"/>
          <w:vertAlign w:val="superscript"/>
          <w:lang w:val="pl-PL"/>
        </w:rPr>
        <w:instrText xml:space="preserve">+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szCs w:val="21"/>
          <w:lang w:val="pl-PL"/>
        </w:rPr>
        <w:t>＋HSO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\o\al(ˉ,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C．Na</w:t>
      </w:r>
      <w:r>
        <w:rPr>
          <w:szCs w:val="21"/>
        </w:rPr>
        <w:t>与</w:t>
      </w:r>
      <w:r>
        <w:rPr>
          <w:szCs w:val="21"/>
          <w:lang w:val="pl-PL"/>
        </w:rPr>
        <w:t>CuSO</w:t>
      </w:r>
      <w:r>
        <w:rPr>
          <w:szCs w:val="21"/>
          <w:vertAlign w:val="subscript"/>
          <w:lang w:val="pt-BR"/>
        </w:rPr>
        <w:t>4</w:t>
      </w:r>
      <w:r>
        <w:t>水</w:t>
      </w:r>
      <w:r>
        <w:rPr>
          <w:lang w:val="pl-PL"/>
        </w:rPr>
        <w:t>溶液反应：2</w:t>
      </w:r>
      <w:r>
        <w:rPr>
          <w:szCs w:val="21"/>
          <w:lang w:val="pl-PL"/>
        </w:rPr>
        <w:t>Na＋Cu</w:t>
      </w:r>
      <w:r>
        <w:rPr>
          <w:szCs w:val="21"/>
          <w:vertAlign w:val="superscript"/>
          <w:lang w:val="pl-PL"/>
        </w:rPr>
        <w:t>2+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Cu＋</w:t>
      </w:r>
      <w:r>
        <w:rPr>
          <w:lang w:val="pl-PL"/>
        </w:rPr>
        <w:t>2</w:t>
      </w:r>
      <w:r>
        <w:rPr>
          <w:szCs w:val="21"/>
          <w:lang w:val="pl-PL"/>
        </w:rPr>
        <w:t>Na</w:t>
      </w:r>
      <w:r>
        <w:rPr>
          <w:szCs w:val="21"/>
          <w:vertAlign w:val="superscript"/>
          <w:lang w:val="pl-PL"/>
        </w:rPr>
        <w:t>+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rFonts w:hint="eastAsia" w:ascii="宋体" w:hAnsi="宋体"/>
          <w:szCs w:val="21"/>
          <w:lang w:val="pl-PL"/>
        </w:rPr>
        <w:t>(</w:t>
      </w:r>
      <w:r>
        <w:rPr>
          <w:szCs w:val="21"/>
          <w:lang w:val="pl-PL"/>
        </w:rPr>
        <w:t>NH</w:t>
      </w:r>
      <w:r>
        <w:rPr>
          <w:szCs w:val="21"/>
          <w:vertAlign w:val="subscript"/>
          <w:lang w:val="pt-BR"/>
        </w:rPr>
        <w:t>4</w:t>
      </w:r>
      <w:r>
        <w:rPr>
          <w:rFonts w:hint="eastAsia" w:ascii="宋体" w:hAnsi="宋体"/>
          <w:szCs w:val="21"/>
          <w:lang w:val="pl-PL"/>
        </w:rPr>
        <w:t>)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l-PL"/>
        </w:rPr>
        <w:t>SO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lang w:val="pl-PL"/>
        </w:rPr>
        <w:t>和FeSO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lang w:val="pl-PL"/>
        </w:rPr>
        <w:t>混合溶液与足量</w:t>
      </w:r>
      <w:r>
        <w:rPr>
          <w:rFonts w:hint="eastAsia"/>
          <w:szCs w:val="21"/>
          <w:lang w:val="pl-PL"/>
        </w:rPr>
        <w:t>NaOH反应：</w:t>
      </w:r>
      <w:r>
        <w:rPr>
          <w:szCs w:val="21"/>
          <w:lang w:val="pl-PL"/>
        </w:rPr>
        <w:t>Fe</w:t>
      </w:r>
      <w:r>
        <w:rPr>
          <w:szCs w:val="21"/>
          <w:vertAlign w:val="superscript"/>
          <w:lang w:val="pl-PL"/>
        </w:rPr>
        <w:t>2+</w:t>
      </w:r>
      <w:r>
        <w:rPr>
          <w:szCs w:val="21"/>
          <w:lang w:val="pl-PL"/>
        </w:rPr>
        <w:t>＋2OH</w:t>
      </w:r>
      <w:r>
        <w:rPr>
          <w:lang w:val="pt-BR"/>
        </w:rPr>
        <w:t>ˉ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Fe</w:t>
      </w:r>
      <w:r>
        <w:rPr>
          <w:rFonts w:hint="eastAsia" w:ascii="宋体" w:hAnsi="宋体"/>
          <w:szCs w:val="21"/>
          <w:lang w:val="pl-PL"/>
        </w:rPr>
        <w:t>(</w:t>
      </w:r>
      <w:r>
        <w:rPr>
          <w:szCs w:val="21"/>
          <w:lang w:val="pl-PL"/>
        </w:rPr>
        <w:t>OH</w:t>
      </w:r>
      <w:r>
        <w:rPr>
          <w:rFonts w:hint="eastAsia" w:ascii="宋体" w:hAnsi="宋体"/>
          <w:szCs w:val="21"/>
          <w:lang w:val="pl-PL"/>
        </w:rPr>
        <w:t>)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↓</w:t>
      </w:r>
    </w:p>
    <w:bookmarkEnd w:id="0"/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lang w:val="pl-PL"/>
        </w:rPr>
        <w:t>14</w:t>
      </w:r>
      <w:r>
        <w:rPr>
          <w:szCs w:val="21"/>
          <w:lang w:val="pl-PL"/>
        </w:rPr>
        <w:t>．</w:t>
      </w:r>
      <w:r>
        <w:rPr>
          <w:szCs w:val="21"/>
        </w:rPr>
        <w:t>已知</w:t>
      </w:r>
      <w:r>
        <w:rPr>
          <w:szCs w:val="21"/>
          <w:lang w:val="pl-PL"/>
        </w:rPr>
        <w:t>X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g</w:t>
      </w:r>
      <w:r>
        <w:rPr>
          <w:rFonts w:ascii="宋体" w:hAnsi="宋体"/>
          <w:lang w:val="pl-PL"/>
        </w:rPr>
        <w:t>)</w:t>
      </w:r>
      <w:r>
        <w:rPr>
          <w:lang w:val="pl-PL"/>
        </w:rPr>
        <w:t>＋</w:t>
      </w:r>
      <w:r>
        <w:rPr>
          <w:szCs w:val="21"/>
          <w:lang w:val="pl-PL"/>
        </w:rPr>
        <w:t>Y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g</w:t>
      </w:r>
      <w:r>
        <w:rPr>
          <w:rFonts w:ascii="宋体" w:hAnsi="宋体"/>
          <w:lang w:val="pl-PL"/>
        </w:rPr>
        <w:t>)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rPr>
          <w:lang w:val="pl-PL"/>
        </w:rPr>
        <w:t>2W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g</w:t>
      </w:r>
      <w:r>
        <w:rPr>
          <w:rFonts w:ascii="宋体" w:hAnsi="宋体"/>
          <w:lang w:val="pl-PL"/>
        </w:rPr>
        <w:t>)</w:t>
      </w:r>
      <w:r>
        <w:rPr>
          <w:lang w:val="pl-PL"/>
        </w:rPr>
        <w:t>＋M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g</w:t>
      </w:r>
      <w:r>
        <w:rPr>
          <w:rFonts w:ascii="宋体" w:hAnsi="宋体"/>
          <w:lang w:val="pl-PL"/>
        </w:rPr>
        <w:t>)</w:t>
      </w:r>
      <w:r>
        <w:rPr>
          <w:rFonts w:hint="eastAsia"/>
          <w:szCs w:val="21"/>
        </w:rPr>
        <w:t>　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lang w:val="pl-PL"/>
        </w:rPr>
        <w:t>＝</w:t>
      </w:r>
      <w:r>
        <w:rPr>
          <w:bCs/>
          <w:i/>
          <w:szCs w:val="21"/>
          <w:lang w:val="pl-PL"/>
        </w:rPr>
        <w:t>a</w:t>
      </w:r>
      <w:r>
        <w:rPr>
          <w:lang w:val="pt-BR"/>
        </w:rPr>
        <w:t xml:space="preserve"> kJ</w:t>
      </w:r>
      <w:r>
        <w:rPr>
          <w:rFonts w:ascii="宋体" w:hAnsi="宋体"/>
          <w:lang w:val="pt-BR"/>
        </w:rPr>
        <w:t>·</w:t>
      </w:r>
      <w:r>
        <w:rPr>
          <w:lang w:val="pt-BR"/>
        </w:rPr>
        <w:t>molˉ</w:t>
      </w:r>
      <w:r>
        <w:rPr>
          <w:vertAlign w:val="superscript"/>
          <w:lang w:val="pt-BR"/>
        </w:rPr>
        <w:t>1</w:t>
      </w:r>
      <w:r>
        <w:rPr>
          <w:rFonts w:ascii="宋体" w:hAnsi="宋体"/>
          <w:szCs w:val="21"/>
          <w:lang w:val="pl-PL"/>
        </w:rPr>
        <w:t>(</w:t>
      </w:r>
      <w:r>
        <w:rPr>
          <w:rFonts w:hint="eastAsia"/>
          <w:i/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>＞0</w:t>
      </w:r>
      <w:r>
        <w:rPr>
          <w:rFonts w:ascii="宋体" w:hAnsi="宋体"/>
          <w:szCs w:val="21"/>
          <w:lang w:val="pl-PL"/>
        </w:rPr>
        <w:t>)</w:t>
      </w:r>
      <w:r>
        <w:t>。一定温度下，在体积恒定的密闭容器中，加入</w:t>
      </w:r>
      <w:r>
        <w:rPr>
          <w:szCs w:val="21"/>
        </w:rPr>
        <w:t xml:space="preserve">1 </w:t>
      </w:r>
      <w:r>
        <w:rPr>
          <w:bCs/>
          <w:szCs w:val="21"/>
          <w:lang w:val="pl-PL"/>
        </w:rPr>
        <w:t xml:space="preserve">mol </w:t>
      </w:r>
      <w:r>
        <w:rPr>
          <w:szCs w:val="21"/>
          <w:lang w:val="pl-PL"/>
        </w:rPr>
        <w:t>X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g</w:t>
      </w:r>
      <w:r>
        <w:rPr>
          <w:rFonts w:ascii="宋体" w:hAnsi="宋体"/>
          <w:lang w:val="pl-PL"/>
        </w:rPr>
        <w:t>)</w:t>
      </w:r>
      <w:r>
        <w:rPr>
          <w:lang w:val="pl-PL"/>
        </w:rPr>
        <w:t xml:space="preserve"> </w:t>
      </w:r>
      <w:r>
        <w:rPr>
          <w:szCs w:val="21"/>
        </w:rPr>
        <w:t>与1</w:t>
      </w:r>
      <w:r>
        <w:rPr>
          <w:szCs w:val="21"/>
          <w:lang w:val="pl-PL"/>
        </w:rPr>
        <w:t xml:space="preserve"> </w:t>
      </w:r>
      <w:r>
        <w:rPr>
          <w:bCs/>
          <w:szCs w:val="21"/>
          <w:lang w:val="pl-PL"/>
        </w:rPr>
        <w:t xml:space="preserve">mol </w:t>
      </w:r>
      <w:r>
        <w:rPr>
          <w:szCs w:val="21"/>
          <w:lang w:val="pl-PL"/>
        </w:rPr>
        <w:t>Y</w:t>
      </w:r>
      <w:r>
        <w:rPr>
          <w:lang w:val="pl-PL"/>
        </w:rPr>
        <w:t xml:space="preserve"> 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g</w:t>
      </w:r>
      <w:r>
        <w:rPr>
          <w:rFonts w:ascii="宋体" w:hAnsi="宋体"/>
          <w:lang w:val="pl-PL"/>
        </w:rPr>
        <w:t>)。</w:t>
      </w:r>
      <w:r>
        <w:rPr>
          <w:szCs w:val="21"/>
        </w:rPr>
        <w:t>下列说法正确的是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</w:rPr>
        <w:t>充分反应后，放出热量为</w:t>
      </w:r>
      <w:r>
        <w:rPr>
          <w:i/>
          <w:lang w:val="pl-PL"/>
        </w:rPr>
        <w:t>a</w:t>
      </w:r>
      <w:r>
        <w:rPr>
          <w:lang w:val="pl-PL"/>
        </w:rPr>
        <w:t xml:space="preserve"> kJ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szCs w:val="21"/>
        </w:rPr>
        <w:t>当反应</w:t>
      </w:r>
      <w:r>
        <w:rPr>
          <w:szCs w:val="21"/>
          <w:lang w:val="pl-PL"/>
        </w:rPr>
        <w:t>达到平衡状态时，X与</w:t>
      </w:r>
      <w:r>
        <w:rPr>
          <w:lang w:val="pl-PL"/>
        </w:rPr>
        <w:t>W的物质的量浓度之比一定为1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lang w:val="pl-PL"/>
        </w:rPr>
        <w:t>2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szCs w:val="21"/>
          <w:lang w:val="pt-BR"/>
        </w:rPr>
        <w:t>当</w:t>
      </w:r>
      <w:r>
        <w:rPr>
          <w:szCs w:val="21"/>
          <w:lang w:val="pl-PL"/>
        </w:rPr>
        <w:t>X</w:t>
      </w:r>
      <w:r>
        <w:rPr>
          <w:lang w:val="pl-PL"/>
        </w:rPr>
        <w:t>的物质的量分数不再改变，表明该反应已达到平衡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szCs w:val="21"/>
          <w:lang w:val="pt-BR"/>
        </w:rPr>
        <w:t>若增大</w:t>
      </w:r>
      <w:r>
        <w:rPr>
          <w:szCs w:val="21"/>
          <w:lang w:val="pl-PL"/>
        </w:rPr>
        <w:t>Y</w:t>
      </w:r>
      <w:r>
        <w:rPr>
          <w:szCs w:val="21"/>
        </w:rPr>
        <w:t>的浓度，正反应速率增大，逆反应速率减小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szCs w:val="21"/>
        </w:rPr>
        <w:t>15</w:t>
      </w:r>
      <w:r>
        <w:rPr>
          <w:szCs w:val="21"/>
          <w:lang w:val="pl-PL"/>
        </w:rPr>
        <w:t>．</w:t>
      </w:r>
      <w:r>
        <w:rPr>
          <w:szCs w:val="21"/>
        </w:rPr>
        <w:t>下列说法</w:t>
      </w:r>
      <w:r>
        <w:rPr>
          <w:szCs w:val="21"/>
          <w:em w:val="dot"/>
        </w:rPr>
        <w:t>不正确</w:t>
      </w:r>
      <w:r>
        <w:rPr>
          <w:szCs w:val="21"/>
        </w:rP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</w:rPr>
        <w:t>石油裂解气可以使溴水褪色，也可以使高锰酸钾溶液褪色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szCs w:val="21"/>
        </w:rPr>
        <w:t>可以用新制氢氧化铜检验乙醇中是否含有乙醛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szCs w:val="21"/>
          <w:lang w:val="pt-BR"/>
        </w:rPr>
        <w:t>正丙醇</w:t>
      </w:r>
      <w:r>
        <w:rPr>
          <w:rFonts w:hint="eastAsia" w:ascii="宋体" w:hAnsi="宋体"/>
          <w:szCs w:val="21"/>
          <w:lang w:val="pt-BR"/>
        </w:rPr>
        <w:t>(</w:t>
      </w:r>
      <w:r>
        <w:rPr>
          <w:szCs w:val="21"/>
          <w:lang w:val="pt-BR"/>
        </w:rPr>
        <w:t>CH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CH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CH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OH</w:t>
      </w:r>
      <w:r>
        <w:rPr>
          <w:rFonts w:hint="eastAsia" w:ascii="宋体" w:hAnsi="宋体"/>
          <w:szCs w:val="21"/>
          <w:lang w:val="pt-BR"/>
        </w:rPr>
        <w:t>)</w:t>
      </w:r>
      <w:r>
        <w:rPr>
          <w:szCs w:val="21"/>
          <w:lang w:val="pt-BR"/>
        </w:rPr>
        <w:t>和钠反应要比水和钠反应剧烈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D．CH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＝</w:t>
      </w:r>
      <w:r>
        <w:rPr>
          <w:szCs w:val="21"/>
          <w:lang w:val="pl-PL"/>
        </w:rPr>
        <w:t>CHCH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l-PL"/>
        </w:rPr>
        <w:t>＋Cl</w:t>
      </w:r>
      <w:r>
        <w:rPr>
          <w:szCs w:val="21"/>
          <w:vertAlign w:val="subscript"/>
          <w:lang w:val="pt-BR"/>
        </w:rPr>
        <w:t>2</w:t>
      </w:r>
      <w:r>
        <w:rPr>
          <w:color w:val="000000"/>
        </w:rPr>
        <w:fldChar w:fldCharType="begin"/>
      </w:r>
      <w:r>
        <w:rPr>
          <w:color w:val="000000"/>
          <w:lang w:val="pl-PL"/>
        </w:rPr>
        <w:instrText xml:space="preserve">eq</w:instrText>
      </w:r>
      <w:r>
        <w:rPr>
          <w:rFonts w:hint="eastAsia"/>
          <w:color w:val="000000"/>
          <w:lang w:val="pl-PL"/>
        </w:rPr>
        <w:instrText xml:space="preserve"> </w:instrText>
      </w:r>
      <w:r>
        <w:rPr>
          <w:color w:val="000000"/>
          <w:lang w:val="pl-PL"/>
        </w:rPr>
        <w:instrText xml:space="preserve">\o(</w:instrText>
      </w:r>
      <w:r>
        <w:rPr>
          <w:rFonts w:hint="eastAsia" w:ascii="宋体" w:hAnsi="宋体"/>
          <w:color w:val="000000"/>
          <w:spacing w:val="-16"/>
          <w:lang w:val="pl-PL"/>
        </w:rPr>
        <w:instrText xml:space="preserve">——</w:instrText>
      </w:r>
      <w:r>
        <w:rPr>
          <w:rFonts w:ascii="宋体" w:hAnsi="宋体"/>
          <w:color w:val="000000"/>
          <w:spacing w:val="-16"/>
          <w:lang w:val="pl-PL"/>
        </w:rPr>
        <w:instrText xml:space="preserve">→</w:instrText>
      </w:r>
      <w:r>
        <w:rPr>
          <w:color w:val="000000"/>
          <w:lang w:val="pl-PL"/>
        </w:rPr>
        <w:instrText xml:space="preserve">,\</w:instrText>
      </w:r>
      <w:r>
        <w:rPr>
          <w:rFonts w:hint="eastAsia"/>
          <w:color w:val="000000"/>
          <w:lang w:val="pl-PL"/>
        </w:rPr>
        <w:instrText xml:space="preserve">s\up7</w:instrText>
      </w:r>
      <w:r>
        <w:rPr>
          <w:color w:val="000000"/>
          <w:lang w:val="pl-PL"/>
        </w:rPr>
        <w:instrText xml:space="preserve">(</w:instrText>
      </w:r>
      <w:r>
        <w:rPr>
          <w:rFonts w:hint="eastAsia"/>
          <w:color w:val="000000"/>
        </w:rPr>
        <w:instrText xml:space="preserve">高温</w:instrText>
      </w:r>
      <w:r>
        <w:rPr>
          <w:color w:val="000000"/>
          <w:lang w:val="pl-PL"/>
        </w:rPr>
        <w:instrText xml:space="preserve">))</w:instrText>
      </w:r>
      <w:r>
        <w:rPr>
          <w:color w:val="000000"/>
        </w:rPr>
        <w:fldChar w:fldCharType="end"/>
      </w:r>
      <w:r>
        <w:rPr>
          <w:szCs w:val="21"/>
          <w:lang w:val="pl-PL"/>
        </w:rPr>
        <w:t>CH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＝</w:t>
      </w:r>
      <w:r>
        <w:rPr>
          <w:szCs w:val="21"/>
          <w:lang w:val="pl-PL"/>
        </w:rPr>
        <w:t>CHCH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l-PL"/>
        </w:rPr>
        <w:t>Cl＋HCl</w:t>
      </w:r>
      <w:r>
        <w:rPr>
          <w:szCs w:val="21"/>
          <w:lang w:val="pt-BR"/>
        </w:rPr>
        <w:t>属于取代反应</w:t>
      </w:r>
    </w:p>
    <w:p>
      <w:pPr>
        <w:ind w:left="420" w:hanging="420" w:hangingChars="200"/>
        <w:jc w:val="left"/>
      </w:pPr>
      <w:r>
        <w:t>16．下列说法正确的是</w:t>
      </w:r>
    </w:p>
    <w:p>
      <w:pPr>
        <w:ind w:left="735" w:leftChars="200" w:hanging="315" w:hangingChars="150"/>
        <w:jc w:val="left"/>
      </w:pPr>
      <w:r>
        <w:t>A．分馏石油可以得到植物油、柴油、润滑油</w:t>
      </w:r>
    </w:p>
    <w:p>
      <w:pPr>
        <w:ind w:left="735" w:leftChars="200" w:hanging="315" w:hangingChars="150"/>
        <w:jc w:val="left"/>
      </w:pPr>
      <w:r>
        <w:t>B．在酒化酶的作用下葡萄糖水解为乙醇和二氧化碳</w:t>
      </w:r>
    </w:p>
    <w:p>
      <w:pPr>
        <w:ind w:left="735" w:leftChars="200" w:hanging="315" w:hangingChars="150"/>
        <w:jc w:val="left"/>
      </w:pPr>
      <w:r>
        <w:t>C．乙酸、汽油、纤维素均能和氢氧化钠溶液反应</w:t>
      </w:r>
    </w:p>
    <w:p>
      <w:pPr>
        <w:ind w:left="735" w:leftChars="200" w:hanging="315" w:hangingChars="150"/>
        <w:jc w:val="left"/>
      </w:pPr>
      <w:r>
        <w:t>D．在大豆蛋白溶液中，加入硫酸铜溶液，蛋白质会发生变性</w:t>
      </w:r>
    </w:p>
    <w:p>
      <w:pPr>
        <w:ind w:left="420" w:hanging="420" w:hangingChars="200"/>
        <w:jc w:val="left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101600</wp:posOffset>
            </wp:positionV>
            <wp:extent cx="1914525" cy="1533525"/>
            <wp:effectExtent l="0" t="0" r="0" b="0"/>
            <wp:wrapSquare wrapText="bothSides"/>
            <wp:docPr id="288" name="图片 1" descr="绘图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1" descr="绘图1.emf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17．最近，科学家研发了</w:t>
      </w:r>
      <w:r>
        <w:rPr>
          <w:rFonts w:ascii="宋体" w:hAnsi="宋体"/>
        </w:rPr>
        <w:t>“</w:t>
      </w:r>
      <w:r>
        <w:t>全氢电池</w:t>
      </w:r>
      <w:r>
        <w:rPr>
          <w:rFonts w:ascii="宋体" w:hAnsi="宋体"/>
        </w:rPr>
        <w:t>”</w:t>
      </w:r>
      <w:r>
        <w:t>，其工作原理如图所示。下列说法</w:t>
      </w:r>
      <w:r>
        <w:rPr>
          <w:em w:val="dot"/>
        </w:rPr>
        <w:t>不正确</w:t>
      </w:r>
      <w:r>
        <w:t>的是</w:t>
      </w:r>
    </w:p>
    <w:p>
      <w:pPr>
        <w:ind w:left="735" w:leftChars="200" w:hanging="315" w:hangingChars="150"/>
        <w:jc w:val="left"/>
      </w:pPr>
      <w:r>
        <w:t>A．右边吸附层中发生了还原反应</w:t>
      </w:r>
    </w:p>
    <w:p>
      <w:pPr>
        <w:ind w:left="735" w:leftChars="200" w:hanging="315" w:hangingChars="150"/>
        <w:jc w:val="left"/>
      </w:pPr>
      <w:r>
        <w:t>B．负极的电极反应是H</w:t>
      </w:r>
      <w:r>
        <w:rPr>
          <w:vertAlign w:val="subscript"/>
        </w:rPr>
        <w:t>2</w:t>
      </w:r>
      <w:r>
        <w:t>－2e</w:t>
      </w:r>
      <w:r>
        <w:rPr>
          <w:szCs w:val="24"/>
          <w:lang w:val="pl-PL"/>
        </w:rPr>
        <w:t>‾</w:t>
      </w:r>
      <w:r>
        <w:t>＋2OH</w:t>
      </w:r>
      <w:r>
        <w:rPr>
          <w:szCs w:val="24"/>
          <w:lang w:val="pl-PL"/>
        </w:rPr>
        <w:t>‾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t>2H</w:t>
      </w:r>
      <w:r>
        <w:rPr>
          <w:vertAlign w:val="subscript"/>
        </w:rPr>
        <w:t>2</w:t>
      </w:r>
      <w:r>
        <w:t>O</w:t>
      </w:r>
    </w:p>
    <w:p>
      <w:pPr>
        <w:ind w:left="735" w:leftChars="200" w:hanging="315" w:hangingChars="150"/>
        <w:jc w:val="left"/>
      </w:pPr>
      <w:r>
        <w:t>C．电池的总反应是2H</w:t>
      </w:r>
      <w:r>
        <w:rPr>
          <w:vertAlign w:val="subscript"/>
        </w:rPr>
        <w:t>2</w:t>
      </w:r>
      <w:r>
        <w:t>＋O</w:t>
      </w:r>
      <w:r>
        <w:rPr>
          <w:vertAlign w:val="subscript"/>
        </w:rPr>
        <w:t>2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t>2H</w:t>
      </w:r>
      <w:r>
        <w:rPr>
          <w:vertAlign w:val="subscript"/>
        </w:rPr>
        <w:t>2</w:t>
      </w:r>
      <w:r>
        <w:t>O</w:t>
      </w:r>
    </w:p>
    <w:p>
      <w:pPr>
        <w:ind w:left="735" w:leftChars="200" w:hanging="315" w:hangingChars="150"/>
        <w:jc w:val="left"/>
      </w:pPr>
      <w:r>
        <w:t>D．电解质溶液中Na</w:t>
      </w:r>
      <w:r>
        <w:rPr>
          <w:rFonts w:hint="eastAsia"/>
          <w:vertAlign w:val="superscript"/>
        </w:rPr>
        <w:t>+</w:t>
      </w:r>
      <w:r>
        <w:t>向右移动，ClO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\o\al(ˉ,</w:instrText>
      </w:r>
      <w:r>
        <w:rPr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t>向左移动</w:t>
      </w:r>
    </w:p>
    <w:p>
      <w:pPr>
        <w:ind w:left="420" w:hanging="420" w:hangingChars="200"/>
        <w:jc w:val="left"/>
      </w:pPr>
      <w:r>
        <w:t>18．下列说法</w:t>
      </w:r>
      <w:r>
        <w:rPr>
          <w:em w:val="dot"/>
        </w:rPr>
        <w:t>不正确</w:t>
      </w:r>
      <w:r>
        <w:t>的是</w:t>
      </w:r>
    </w:p>
    <w:p>
      <w:pPr>
        <w:ind w:left="735" w:leftChars="200" w:hanging="315" w:hangingChars="150"/>
        <w:jc w:val="left"/>
      </w:pPr>
      <w:r>
        <w:t xml:space="preserve">A．测得0.1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>的一元酸HA溶液pH＝3.0，则HA一定为弱电解质</w:t>
      </w:r>
    </w:p>
    <w:p>
      <w:pPr>
        <w:ind w:left="735" w:leftChars="200" w:hanging="315" w:hangingChars="150"/>
        <w:jc w:val="left"/>
      </w:pPr>
      <w:r>
        <w:t xml:space="preserve">B．25℃时，将0.1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>的NaOH溶液加水稀释100倍，所得溶液的pH＝11.0</w:t>
      </w:r>
    </w:p>
    <w:p>
      <w:pPr>
        <w:ind w:left="735" w:leftChars="200" w:hanging="315" w:hangingChars="150"/>
        <w:jc w:val="left"/>
      </w:pPr>
      <w:r>
        <w:t xml:space="preserve">C．25℃时，将0.1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>的HA溶液加水稀释至pH＝4.0，所得溶液</w:t>
      </w:r>
      <w:r>
        <w:br w:type="textWrapping"/>
      </w:r>
      <w:r>
        <w:rPr>
          <w:i/>
        </w:rPr>
        <w:t>c</w:t>
      </w:r>
      <w:r>
        <w:rPr>
          <w:rFonts w:ascii="宋体" w:hAnsi="宋体"/>
        </w:rPr>
        <w:t>(</w:t>
      </w:r>
      <w:r>
        <w:t>OH</w:t>
      </w:r>
      <w:r>
        <w:rPr>
          <w:lang w:val="pt-BR"/>
        </w:rPr>
        <w:t>ˉ</w:t>
      </w:r>
      <w:r>
        <w:rPr>
          <w:rFonts w:ascii="宋体" w:hAnsi="宋体"/>
        </w:rPr>
        <w:t>)</w:t>
      </w:r>
      <w:r>
        <w:t>＝1</w:t>
      </w:r>
      <w:r>
        <w:rPr>
          <w:rFonts w:ascii="宋体" w:hAnsi="宋体"/>
        </w:rPr>
        <w:t>×</w:t>
      </w:r>
      <w:r>
        <w:t>10</w:t>
      </w:r>
      <w:r>
        <w:rPr>
          <w:lang w:val="pt-BR"/>
        </w:rPr>
        <w:t>ˉ</w:t>
      </w:r>
      <w:r>
        <w:rPr>
          <w:vertAlign w:val="superscript"/>
        </w:rPr>
        <w:t>10</w:t>
      </w:r>
      <w:r>
        <w:t xml:space="preserve">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</w:p>
    <w:p>
      <w:pPr>
        <w:ind w:left="735" w:leftChars="200" w:hanging="315" w:hangingChars="150"/>
        <w:jc w:val="left"/>
      </w:pPr>
      <w:r>
        <w:t xml:space="preserve">D．0.1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 xml:space="preserve">的HA溶液与0.1 </w:t>
      </w:r>
      <w:r>
        <w:rPr>
          <w:lang w:val="pt-BR"/>
        </w:rPr>
        <w:t>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>的NaOH溶液等体积混合，所得溶液pH一定等于7.0</w:t>
      </w:r>
    </w:p>
    <w:p>
      <w:pPr>
        <w:ind w:left="420" w:hanging="420" w:hangingChars="200"/>
        <w:jc w:val="left"/>
      </w:pPr>
      <w:r>
        <w:t>19．下列说法正确的是</w:t>
      </w:r>
    </w:p>
    <w:p>
      <w:pPr>
        <w:ind w:left="735" w:leftChars="200" w:hanging="315" w:hangingChars="150"/>
        <w:jc w:val="left"/>
      </w:pPr>
      <w:r>
        <w:t>A．CaO与水反应过程中，有共价键的断裂和形成</w:t>
      </w:r>
    </w:p>
    <w:p>
      <w:pPr>
        <w:ind w:left="735" w:leftChars="200" w:hanging="315" w:hangingChars="150"/>
        <w:jc w:val="left"/>
      </w:pPr>
      <w:r>
        <w:t>B．H</w:t>
      </w:r>
      <w:r>
        <w:rPr>
          <w:vertAlign w:val="subscript"/>
        </w:rPr>
        <w:t>2</w:t>
      </w:r>
      <w:r>
        <w:t>O的热稳定性比H</w:t>
      </w:r>
      <w:r>
        <w:rPr>
          <w:vertAlign w:val="subscript"/>
        </w:rPr>
        <w:t>2</w:t>
      </w:r>
      <w:r>
        <w:t>S强，是由于H</w:t>
      </w:r>
      <w:r>
        <w:rPr>
          <w:vertAlign w:val="subscript"/>
        </w:rPr>
        <w:t>2</w:t>
      </w:r>
      <w:r>
        <w:t>O的分子间作用力较大</w:t>
      </w:r>
    </w:p>
    <w:p>
      <w:pPr>
        <w:ind w:left="735" w:leftChars="200" w:hanging="315" w:hangingChars="150"/>
        <w:jc w:val="left"/>
      </w:pPr>
      <w:r>
        <w:t>C．KCl、HCl、KOH的水溶液都能导电，所以它们都属于离子化合物</w:t>
      </w:r>
    </w:p>
    <w:p>
      <w:pPr>
        <w:ind w:left="735" w:leftChars="200" w:hanging="315" w:hangingChars="150"/>
        <w:jc w:val="left"/>
      </w:pPr>
      <w:r>
        <w:t>D．葡萄糖、二氧化碳和足球烯</w:t>
      </w:r>
      <w:r>
        <w:rPr>
          <w:rFonts w:ascii="宋体" w:hAnsi="宋体"/>
        </w:rPr>
        <w:t>(</w:t>
      </w:r>
      <w:r>
        <w:t>C</w:t>
      </w:r>
      <w:r>
        <w:rPr>
          <w:vertAlign w:val="subscript"/>
        </w:rPr>
        <w:t>60</w:t>
      </w:r>
      <w:r>
        <w:rPr>
          <w:rFonts w:ascii="宋体" w:hAnsi="宋体"/>
        </w:rPr>
        <w:t>)</w:t>
      </w:r>
      <w:r>
        <w:t>都是共价化合物，它们的晶体都属于分子晶体</w:t>
      </w:r>
    </w:p>
    <w:p>
      <w:pPr>
        <w:ind w:left="420" w:hanging="420" w:hangingChars="200"/>
        <w:jc w:val="left"/>
      </w:pPr>
      <w:r>
        <w:t>20．设</w:t>
      </w:r>
      <w:r>
        <w:rPr>
          <w:i/>
        </w:rPr>
        <w:t>N</w:t>
      </w:r>
      <w:r>
        <w:rPr>
          <w:vertAlign w:val="subscript"/>
        </w:rPr>
        <w:t>A</w:t>
      </w:r>
      <w:r>
        <w:t>为阿伏加德罗常数的值，下列说法</w:t>
      </w:r>
      <w:r>
        <w:rPr>
          <w:em w:val="dot"/>
        </w:rPr>
        <w:t>不正确</w:t>
      </w:r>
      <w:r>
        <w:t>的是</w:t>
      </w:r>
    </w:p>
    <w:p>
      <w:pPr>
        <w:ind w:left="735" w:leftChars="200" w:hanging="315" w:hangingChars="150"/>
        <w:jc w:val="left"/>
      </w:pPr>
      <w:r>
        <w:t>A．32 g S</w:t>
      </w:r>
      <w:r>
        <w:rPr>
          <w:vertAlign w:val="subscript"/>
        </w:rPr>
        <w:t>8</w:t>
      </w:r>
      <w:r>
        <w:rPr>
          <w:rFonts w:ascii="宋体" w:hAnsi="宋体"/>
        </w:rPr>
        <w:t>(</w:t>
      </w:r>
      <w:r>
        <w:rPr>
          <w:rFonts w:eastAsia="楷体_GB2312"/>
        </w:rPr>
        <w:t>分子结构</w:t>
      </w:r>
      <w:r>
        <w:t>：</w:t>
      </w:r>
      <w:r>
        <w:rPr>
          <w:position w:val="-20"/>
        </w:rPr>
        <w:drawing>
          <wp:inline distT="0" distB="0" distL="0" distR="0">
            <wp:extent cx="664210" cy="323850"/>
            <wp:effectExtent l="0" t="0" r="6350" b="11430"/>
            <wp:docPr id="289" name="图片 0" descr="绘图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0" descr="绘图1.emf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772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)</w:t>
      </w:r>
      <w:r>
        <w:t>中的共价键数目为</w:t>
      </w:r>
      <w:r>
        <w:rPr>
          <w:i/>
        </w:rPr>
        <w:t>N</w:t>
      </w:r>
      <w:r>
        <w:rPr>
          <w:vertAlign w:val="subscript"/>
        </w:rPr>
        <w:t>A</w:t>
      </w:r>
    </w:p>
    <w:p>
      <w:pPr>
        <w:ind w:left="735" w:leftChars="200" w:hanging="315" w:hangingChars="150"/>
        <w:jc w:val="left"/>
      </w:pPr>
      <w:r>
        <w:t>B．2 g由H</w:t>
      </w:r>
      <w:r>
        <w:rPr>
          <w:vertAlign w:val="subscript"/>
        </w:rPr>
        <w:t>2</w:t>
      </w:r>
      <w:r>
        <w:rPr>
          <w:vertAlign w:val="superscript"/>
        </w:rPr>
        <w:t>18</w:t>
      </w:r>
      <w:r>
        <w:t>O和</w:t>
      </w:r>
      <w:r>
        <w:rPr>
          <w:vertAlign w:val="superscript"/>
        </w:rPr>
        <w:t>2</w:t>
      </w:r>
      <w:r>
        <w:t>H</w:t>
      </w:r>
      <w:r>
        <w:rPr>
          <w:vertAlign w:val="subscript"/>
        </w:rPr>
        <w:t>2</w:t>
      </w:r>
      <w:r>
        <w:t>O组成的物质中含有的质子数为</w:t>
      </w:r>
      <w:r>
        <w:rPr>
          <w:i/>
        </w:rPr>
        <w:t>N</w:t>
      </w:r>
      <w:r>
        <w:rPr>
          <w:vertAlign w:val="subscript"/>
        </w:rPr>
        <w:t>A</w:t>
      </w:r>
    </w:p>
    <w:p>
      <w:pPr>
        <w:ind w:left="735" w:leftChars="200" w:hanging="315" w:hangingChars="150"/>
        <w:jc w:val="left"/>
      </w:pPr>
      <w:r>
        <w:t>C．8 g CuO与足量H</w:t>
      </w:r>
      <w:r>
        <w:rPr>
          <w:vertAlign w:val="subscript"/>
        </w:rPr>
        <w:t>2</w:t>
      </w:r>
      <w:r>
        <w:t>充分反应生成Cu，该反应转移的电子数为0.2</w:t>
      </w:r>
      <w:r>
        <w:rPr>
          <w:i/>
        </w:rPr>
        <w:t>N</w:t>
      </w:r>
      <w:r>
        <w:rPr>
          <w:vertAlign w:val="subscript"/>
        </w:rPr>
        <w:t>A</w:t>
      </w:r>
    </w:p>
    <w:p>
      <w:pPr>
        <w:ind w:left="735" w:leftChars="200" w:hanging="315" w:hangingChars="150"/>
        <w:jc w:val="left"/>
      </w:pPr>
      <w:r>
        <w:t>D．标准状况下，11.2 L Cl</w:t>
      </w:r>
      <w:r>
        <w:rPr>
          <w:vertAlign w:val="subscript"/>
        </w:rPr>
        <w:t>2</w:t>
      </w:r>
      <w:r>
        <w:t>溶于水，溶液中Cl</w:t>
      </w:r>
      <w:r>
        <w:rPr>
          <w:lang w:val="pt-BR"/>
        </w:rPr>
        <w:t>ˉ</w:t>
      </w:r>
      <w:r>
        <w:t>、ClO</w:t>
      </w:r>
      <w:r>
        <w:rPr>
          <w:lang w:val="pt-BR"/>
        </w:rPr>
        <w:t>ˉ</w:t>
      </w:r>
      <w:r>
        <w:t>和HClO的微粒数之和为</w:t>
      </w:r>
      <w:r>
        <w:rPr>
          <w:i/>
        </w:rPr>
        <w:t>N</w:t>
      </w:r>
      <w:r>
        <w:rPr>
          <w:vertAlign w:val="subscript"/>
        </w:rPr>
        <w:t>A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rPr>
          <w:szCs w:val="21"/>
          <w:lang w:val="pl-PL"/>
        </w:rPr>
        <w:t>21．</w:t>
      </w:r>
      <w:r>
        <w:rPr>
          <w:szCs w:val="21"/>
        </w:rPr>
        <w:t>已知</w:t>
      </w:r>
      <w:r>
        <w:rPr>
          <w:szCs w:val="21"/>
          <w:lang w:val="pl-PL"/>
        </w:rPr>
        <w:t>：H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l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</w:t>
      </w:r>
    </w:p>
    <w:p>
      <w:pPr>
        <w:adjustRightInd w:val="0"/>
        <w:ind w:firstLine="1050" w:firstLineChars="500"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vertAlign w:val="subscript"/>
          <w:lang w:val="pl-PL"/>
        </w:rPr>
        <w:t>6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12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6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C</w:t>
      </w:r>
      <w:r>
        <w:rPr>
          <w:szCs w:val="21"/>
          <w:vertAlign w:val="subscript"/>
          <w:lang w:val="pl-PL"/>
        </w:rPr>
        <w:t>6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12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6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s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</w:p>
    <w:p>
      <w:pPr>
        <w:adjustRightInd w:val="0"/>
        <w:ind w:firstLine="1050" w:firstLineChars="500"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vertAlign w:val="subscript"/>
          <w:lang w:val="pl-PL"/>
        </w:rPr>
        <w:t>6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12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6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s</w:t>
      </w:r>
      <w:r>
        <w:rPr>
          <w:rFonts w:ascii="宋体" w:hAnsi="宋体"/>
          <w:szCs w:val="21"/>
          <w:lang w:val="pl-PL"/>
        </w:rPr>
        <w:t>)＋</w:t>
      </w:r>
      <w:r>
        <w:rPr>
          <w:szCs w:val="21"/>
          <w:lang w:val="pl-PL"/>
        </w:rPr>
        <w:t>6O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6H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)＋</w:t>
      </w:r>
      <w:r>
        <w:rPr>
          <w:szCs w:val="21"/>
          <w:lang w:val="pl-PL"/>
        </w:rPr>
        <w:t>6CO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3</w:t>
      </w:r>
    </w:p>
    <w:p>
      <w:pPr>
        <w:adjustRightInd w:val="0"/>
        <w:ind w:firstLine="1050" w:firstLineChars="500"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vertAlign w:val="subscript"/>
          <w:lang w:val="pl-PL"/>
        </w:rPr>
        <w:t>6</w:t>
      </w:r>
      <w:r>
        <w:rPr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12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6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)＋</w:t>
      </w:r>
      <w:r>
        <w:rPr>
          <w:szCs w:val="21"/>
          <w:lang w:val="pl-PL"/>
        </w:rPr>
        <w:t>6O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6H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rFonts w:ascii="宋体" w:hAnsi="宋体"/>
          <w:szCs w:val="21"/>
          <w:lang w:val="pl-PL"/>
        </w:rPr>
        <w:t>(</w:t>
      </w:r>
      <w:r>
        <w:rPr>
          <w:rFonts w:hint="eastAsia"/>
          <w:szCs w:val="21"/>
          <w:lang w:val="pl-PL"/>
        </w:rPr>
        <w:t>l</w:t>
      </w:r>
      <w:r>
        <w:rPr>
          <w:rFonts w:ascii="宋体" w:hAnsi="宋体"/>
          <w:szCs w:val="21"/>
          <w:lang w:val="pl-PL"/>
        </w:rPr>
        <w:t>)＋</w:t>
      </w:r>
      <w:r>
        <w:rPr>
          <w:szCs w:val="21"/>
          <w:lang w:val="pl-PL"/>
        </w:rPr>
        <w:t>6CO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4</w:t>
      </w:r>
    </w:p>
    <w:p>
      <w:pPr>
        <w:adjustRightInd w:val="0"/>
        <w:ind w:firstLine="420" w:firstLineChars="200"/>
        <w:rPr>
          <w:szCs w:val="21"/>
          <w:lang w:val="pl-PL"/>
        </w:rPr>
      </w:pPr>
      <w:r>
        <w:rPr>
          <w:szCs w:val="21"/>
        </w:rPr>
        <w:t>下列说法正确的是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</w:t>
      </w:r>
      <w:r>
        <w:rPr>
          <w:szCs w:val="21"/>
          <w:lang w:val="pl-PL"/>
        </w:rPr>
        <w:t>＜0，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＜0，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＜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4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B．6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</w:t>
      </w:r>
      <w:r>
        <w:rPr>
          <w:szCs w:val="21"/>
          <w:lang w:val="pl-PL"/>
        </w:rPr>
        <w:t>＋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＋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－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4</w:t>
      </w:r>
      <w:r>
        <w:rPr>
          <w:szCs w:val="21"/>
          <w:lang w:val="pl-PL"/>
        </w:rPr>
        <w:t>＝0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C．－6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</w:t>
      </w:r>
      <w:r>
        <w:rPr>
          <w:szCs w:val="21"/>
          <w:lang w:val="pl-PL"/>
        </w:rPr>
        <w:t>＋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＋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－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4</w:t>
      </w:r>
      <w:r>
        <w:rPr>
          <w:szCs w:val="21"/>
          <w:lang w:val="pl-PL"/>
        </w:rPr>
        <w:t>＝0</w:t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rFonts w:hint="eastAsia"/>
          <w:szCs w:val="21"/>
          <w:lang w:val="pl-PL"/>
        </w:rPr>
        <w:tab/>
      </w:r>
      <w:r>
        <w:rPr>
          <w:szCs w:val="21"/>
          <w:lang w:val="pl-PL"/>
        </w:rPr>
        <w:t>D．－6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1</w:t>
      </w:r>
      <w:r>
        <w:rPr>
          <w:szCs w:val="21"/>
          <w:lang w:val="pl-PL"/>
        </w:rPr>
        <w:t>＋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－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＋</w:t>
      </w:r>
      <w:r>
        <w:rPr>
          <w:szCs w:val="21"/>
        </w:rPr>
        <w:t>Δ</w:t>
      </w:r>
      <w:r>
        <w:rPr>
          <w:i/>
          <w:szCs w:val="21"/>
          <w:lang w:val="pl-PL"/>
        </w:rPr>
        <w:t>H</w:t>
      </w:r>
      <w:r>
        <w:rPr>
          <w:szCs w:val="21"/>
          <w:vertAlign w:val="subscript"/>
          <w:lang w:val="pl-PL"/>
        </w:rPr>
        <w:t>4</w:t>
      </w:r>
      <w:r>
        <w:rPr>
          <w:szCs w:val="21"/>
          <w:lang w:val="pl-PL"/>
        </w:rPr>
        <w:t>＝0</w:t>
      </w:r>
    </w:p>
    <w:p>
      <w:pPr>
        <w:adjustRightInd w:val="0"/>
        <w:ind w:left="420" w:hanging="420" w:hangingChars="200"/>
        <w:rPr>
          <w:szCs w:val="21"/>
        </w:rPr>
      </w:pPr>
      <w:r>
        <w:rPr>
          <w:szCs w:val="21"/>
          <w:lang w:val="pl-PL"/>
        </w:rPr>
        <w:t>22．</w:t>
      </w:r>
      <w:r>
        <w:rPr>
          <w:szCs w:val="21"/>
        </w:rPr>
        <w:t>已知</w:t>
      </w:r>
      <w:r>
        <w:rPr>
          <w:szCs w:val="21"/>
          <w:lang w:val="pl-PL"/>
        </w:rPr>
        <w:t>2SO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  <w:lang w:val="pl-PL"/>
        </w:rPr>
        <w:t>＋O</w:t>
      </w:r>
      <w:r>
        <w:rPr>
          <w:szCs w:val="21"/>
          <w:vertAlign w:val="subscript"/>
          <w:lang w:val="pl-PL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rPr>
          <w:szCs w:val="21"/>
          <w:lang w:val="pl-PL"/>
        </w:rPr>
        <w:t>2SO</w:t>
      </w:r>
      <w:r>
        <w:rPr>
          <w:szCs w:val="21"/>
          <w:vertAlign w:val="subscript"/>
          <w:lang w:val="pl-PL"/>
        </w:rPr>
        <w:t>3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szCs w:val="21"/>
        </w:rPr>
        <w:t>　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hint="eastAsia"/>
          <w:bCs/>
          <w:szCs w:val="21"/>
          <w:lang w:val="pl-PL"/>
        </w:rPr>
        <w:t>＝－</w:t>
      </w:r>
      <w:r>
        <w:rPr>
          <w:szCs w:val="21"/>
          <w:lang w:val="pl-PL"/>
        </w:rPr>
        <w:t>197.8</w:t>
      </w:r>
      <w:r>
        <w:rPr>
          <w:rFonts w:hint="eastAsia"/>
          <w:szCs w:val="21"/>
          <w:lang w:val="pl-PL"/>
        </w:rPr>
        <w:t xml:space="preserve"> kJ·</w:t>
      </w:r>
      <w:r>
        <w:rPr>
          <w:lang w:val="pt-BR"/>
        </w:rPr>
        <w:t>molˉ</w:t>
      </w:r>
      <w:r>
        <w:rPr>
          <w:vertAlign w:val="superscript"/>
          <w:lang w:val="pt-BR"/>
        </w:rPr>
        <w:t>1</w:t>
      </w:r>
      <w:r>
        <w:rPr>
          <w:szCs w:val="21"/>
        </w:rPr>
        <w:t>。起始反应物为SO</w:t>
      </w:r>
      <w:r>
        <w:rPr>
          <w:szCs w:val="21"/>
          <w:vertAlign w:val="subscript"/>
        </w:rPr>
        <w:t>2</w:t>
      </w:r>
      <w:r>
        <w:rPr>
          <w:szCs w:val="21"/>
        </w:rPr>
        <w:t>和O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br w:type="textWrapping"/>
      </w:r>
      <w:r>
        <w:rPr>
          <w:rFonts w:ascii="宋体" w:hAnsi="宋体"/>
          <w:szCs w:val="21"/>
        </w:rPr>
        <w:t>(</w:t>
      </w:r>
      <w:r>
        <w:rPr>
          <w:rFonts w:ascii="楷体" w:hAnsi="楷体" w:eastAsia="楷体"/>
          <w:szCs w:val="21"/>
        </w:rPr>
        <w:t>物质的量之比为</w:t>
      </w:r>
      <w:r>
        <w:rPr>
          <w:szCs w:val="21"/>
        </w:rPr>
        <w:t>2</w:t>
      </w:r>
      <w:r>
        <w:rPr>
          <w:rFonts w:hint="eastAsia" w:ascii="楷体" w:hAnsi="楷体" w:eastAsia="楷体"/>
          <w:szCs w:val="21"/>
          <w:lang w:val="pl-PL"/>
        </w:rPr>
        <w:t>∶</w:t>
      </w:r>
      <w:r>
        <w:rPr>
          <w:szCs w:val="21"/>
        </w:rPr>
        <w:t>1</w:t>
      </w:r>
      <w:r>
        <w:rPr>
          <w:rFonts w:ascii="楷体" w:hAnsi="楷体" w:eastAsia="楷体"/>
          <w:szCs w:val="21"/>
        </w:rPr>
        <w:t>，且总物质的量不变</w:t>
      </w:r>
      <w:r>
        <w:rPr>
          <w:rFonts w:ascii="宋体" w:hAnsi="宋体"/>
          <w:szCs w:val="21"/>
        </w:rPr>
        <w:t>)</w:t>
      </w:r>
      <w:r>
        <w:rPr>
          <w:szCs w:val="21"/>
        </w:rPr>
        <w:t>。SO</w:t>
      </w:r>
      <w:r>
        <w:rPr>
          <w:szCs w:val="21"/>
          <w:vertAlign w:val="subscript"/>
        </w:rPr>
        <w:t>2</w:t>
      </w:r>
      <w:r>
        <w:rPr>
          <w:szCs w:val="21"/>
        </w:rPr>
        <w:t>的平衡转化率</w:t>
      </w:r>
      <w:r>
        <w:rPr>
          <w:rFonts w:ascii="宋体" w:hAnsi="宋体"/>
          <w:szCs w:val="21"/>
        </w:rPr>
        <w:t>(</w:t>
      </w:r>
      <w:r>
        <w:rPr>
          <w:szCs w:val="21"/>
        </w:rPr>
        <w:t>%</w:t>
      </w:r>
      <w:r>
        <w:rPr>
          <w:rFonts w:ascii="宋体" w:hAnsi="宋体"/>
          <w:szCs w:val="21"/>
        </w:rPr>
        <w:t>)</w:t>
      </w:r>
      <w:r>
        <w:rPr>
          <w:szCs w:val="21"/>
        </w:rPr>
        <w:t>随温度和压强的变化如下表：</w:t>
      </w:r>
    </w:p>
    <w:tbl>
      <w:tblPr>
        <w:tblStyle w:val="18"/>
        <w:tblW w:w="6662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05"/>
        <w:gridCol w:w="1106"/>
        <w:gridCol w:w="1105"/>
        <w:gridCol w:w="1106"/>
        <w:gridCol w:w="11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温度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szCs w:val="21"/>
              </w:rPr>
              <w:t>K</w:t>
            </w:r>
          </w:p>
        </w:tc>
        <w:tc>
          <w:tcPr>
            <w:tcW w:w="5528" w:type="dxa"/>
            <w:gridSpan w:val="5"/>
          </w:tcPr>
          <w:p>
            <w:pPr>
              <w:jc w:val="center"/>
              <w:rPr>
                <w:szCs w:val="21"/>
                <w:vertAlign w:val="superscript"/>
              </w:rPr>
            </w:pPr>
            <w:r>
              <w:rPr>
                <w:szCs w:val="21"/>
              </w:rPr>
              <w:t>压强</w:t>
            </w:r>
            <w:r>
              <w:rPr>
                <w:rFonts w:ascii="宋体" w:hAnsi="宋体"/>
                <w:szCs w:val="21"/>
              </w:rPr>
              <w:t>/(</w:t>
            </w:r>
            <w:r>
              <w:rPr>
                <w:szCs w:val="21"/>
              </w:rPr>
              <w:t>10</w:t>
            </w:r>
            <w:r>
              <w:rPr>
                <w:szCs w:val="21"/>
                <w:vertAlign w:val="superscript"/>
              </w:rPr>
              <w:t>5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Pa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1.01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5.07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10.1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25.3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50.7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673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99.2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99.6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99.7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99.8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723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97.5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98.9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99.2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99.5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773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93.5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96.9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97.8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98.6</w:t>
            </w:r>
          </w:p>
        </w:tc>
        <w:tc>
          <w:tcPr>
            <w:tcW w:w="11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99.0</w:t>
            </w:r>
          </w:p>
        </w:tc>
      </w:tr>
    </w:tbl>
    <w:p>
      <w:pPr>
        <w:adjustRightInd w:val="0"/>
        <w:ind w:left="420" w:leftChars="200"/>
        <w:rPr>
          <w:szCs w:val="21"/>
        </w:rPr>
      </w:pPr>
      <w:r>
        <w:rPr>
          <w:szCs w:val="21"/>
        </w:rPr>
        <w:t>下列说法</w:t>
      </w:r>
      <w:r>
        <w:rPr>
          <w:szCs w:val="21"/>
          <w:em w:val="dot"/>
        </w:rPr>
        <w:t>不正确</w:t>
      </w:r>
      <w:r>
        <w:rPr>
          <w:szCs w:val="21"/>
        </w:rP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szCs w:val="21"/>
        </w:rPr>
        <w:t>一定压强下降低温度，SO</w:t>
      </w:r>
      <w:r>
        <w:rPr>
          <w:szCs w:val="21"/>
          <w:vertAlign w:val="subscript"/>
        </w:rPr>
        <w:t>2</w:t>
      </w:r>
      <w:r>
        <w:rPr>
          <w:szCs w:val="21"/>
        </w:rPr>
        <w:t>的平衡转化率增大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rPr>
          <w:szCs w:val="21"/>
        </w:rPr>
        <w:t>在不同温度、压强下，转化相同物质的量的SO</w:t>
      </w:r>
      <w:r>
        <w:rPr>
          <w:szCs w:val="21"/>
          <w:vertAlign w:val="subscript"/>
        </w:rPr>
        <w:t>2</w:t>
      </w:r>
      <w:r>
        <w:rPr>
          <w:szCs w:val="21"/>
        </w:rPr>
        <w:t>所需要的时间相等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rPr>
          <w:szCs w:val="21"/>
        </w:rPr>
        <w:t>使用催化剂可以缩短反应达到平衡所需的时间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szCs w:val="21"/>
        </w:rPr>
        <w:t>工业生产通常不采取加压措施是因为常压下SO</w:t>
      </w:r>
      <w:r>
        <w:rPr>
          <w:szCs w:val="21"/>
          <w:vertAlign w:val="subscript"/>
        </w:rPr>
        <w:t>2</w:t>
      </w:r>
      <w:r>
        <w:rPr>
          <w:szCs w:val="21"/>
        </w:rPr>
        <w:t>的转化率已相当高</w:t>
      </w:r>
    </w:p>
    <w:p>
      <w:pPr>
        <w:adjustRightInd w:val="0"/>
        <w:ind w:left="420" w:hanging="420" w:hangingChars="200"/>
      </w:pPr>
      <w:r>
        <w:rPr>
          <w:rFonts w:hint="eastAsia"/>
        </w:rPr>
        <w:t>23</w:t>
      </w:r>
      <w:r>
        <w:rPr>
          <w:szCs w:val="21"/>
          <w:lang w:val="pl-PL"/>
        </w:rPr>
        <w:t>．</w:t>
      </w:r>
      <w:r>
        <w:t>常温下，分别取浓度不同、体积均为20.00</w:t>
      </w:r>
      <w:r>
        <w:rPr>
          <w:rFonts w:hint="eastAsia"/>
        </w:rPr>
        <w:t xml:space="preserve"> </w:t>
      </w:r>
      <w:r>
        <w:t>mL的3种HCl溶液，分别滴入浓度为1.000</w:t>
      </w:r>
      <w:r>
        <w:rPr>
          <w:lang w:val="pt-BR"/>
        </w:rPr>
        <w:t xml:space="preserve"> 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rPr>
          <w:lang w:val="pt-BR"/>
        </w:rPr>
        <w:t>、</w:t>
      </w:r>
      <w:r>
        <w:t>0.1000</w:t>
      </w:r>
      <w:r>
        <w:rPr>
          <w:lang w:val="pt-BR"/>
        </w:rPr>
        <w:t xml:space="preserve"> 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>和0.01000</w:t>
      </w:r>
      <w:r>
        <w:rPr>
          <w:lang w:val="pt-BR"/>
        </w:rPr>
        <w:t xml:space="preserve"> mol</w:t>
      </w:r>
      <w:r>
        <w:rPr>
          <w:rFonts w:ascii="宋体" w:hAnsi="宋体"/>
          <w:lang w:val="pt-BR"/>
        </w:rPr>
        <w:t>·</w:t>
      </w:r>
      <w:r>
        <w:rPr>
          <w:rFonts w:hint="eastAsia"/>
          <w:lang w:val="pt-BR"/>
        </w:rPr>
        <w:t>L</w:t>
      </w:r>
      <w:r>
        <w:rPr>
          <w:lang w:val="pt-BR"/>
        </w:rPr>
        <w:t>ˉ</w:t>
      </w:r>
      <w:r>
        <w:rPr>
          <w:vertAlign w:val="superscript"/>
          <w:lang w:val="pt-BR"/>
        </w:rPr>
        <w:t>1</w:t>
      </w:r>
      <w:r>
        <w:t>的NaOH溶液，测得3个反应体系的pH随V</w:t>
      </w:r>
      <w:r>
        <w:rPr>
          <w:rFonts w:ascii="宋体" w:hAnsi="宋体"/>
        </w:rPr>
        <w:t>(</w:t>
      </w:r>
      <w:r>
        <w:t>NaOH</w:t>
      </w:r>
      <w:r>
        <w:rPr>
          <w:rFonts w:ascii="宋体" w:hAnsi="宋体"/>
        </w:rPr>
        <w:t>)</w:t>
      </w:r>
      <w:r>
        <w:t>变化的曲线如图，在V</w:t>
      </w:r>
      <w:r>
        <w:rPr>
          <w:rFonts w:ascii="宋体" w:hAnsi="宋体"/>
        </w:rPr>
        <w:t>(</w:t>
      </w:r>
      <w:r>
        <w:t>NaOH</w:t>
      </w:r>
      <w:r>
        <w:rPr>
          <w:rFonts w:ascii="宋体" w:hAnsi="宋体"/>
        </w:rPr>
        <w:t>)</w:t>
      </w:r>
      <w:r>
        <w:t>＝20.00</w:t>
      </w:r>
      <w:r>
        <w:rPr>
          <w:rFonts w:hint="eastAsia"/>
        </w:rPr>
        <w:t xml:space="preserve"> </w:t>
      </w:r>
      <w:r>
        <w:t>mL前后出现突跃。</w:t>
      </w:r>
    </w:p>
    <w:p>
      <w:pPr>
        <w:adjustRightInd w:val="0"/>
        <w:ind w:left="420" w:leftChars="200"/>
        <w:rPr>
          <w:szCs w:val="21"/>
          <w:lang w:val="pl-PL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3220085</wp:posOffset>
            </wp:positionH>
            <wp:positionV relativeFrom="paragraph">
              <wp:posOffset>105410</wp:posOffset>
            </wp:positionV>
            <wp:extent cx="2324100" cy="1979930"/>
            <wp:effectExtent l="0" t="0" r="7620" b="1270"/>
            <wp:wrapSquare wrapText="bothSides"/>
            <wp:docPr id="67" name="图片 67" descr="23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23题图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下列说法</w:t>
      </w:r>
      <w:r>
        <w:rPr>
          <w:em w:val="dot"/>
        </w:rPr>
        <w:t>不正确</w:t>
      </w:r>
      <w:r>
        <w:t>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rPr>
          <w:lang w:val="pl-PL"/>
        </w:rPr>
        <w:t>3</w:t>
      </w:r>
      <w:r>
        <w:t>种</w:t>
      </w:r>
      <w:r>
        <w:rPr>
          <w:lang w:val="pl-PL"/>
        </w:rPr>
        <w:t>HCl</w:t>
      </w:r>
      <w:r>
        <w:t>溶液的</w:t>
      </w:r>
      <w:r>
        <w:rPr>
          <w:i/>
          <w:iCs/>
          <w:lang w:val="pl-PL"/>
        </w:rPr>
        <w:t>c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HCl</w:t>
      </w:r>
      <w:r>
        <w:rPr>
          <w:rFonts w:ascii="宋体" w:hAnsi="宋体"/>
          <w:lang w:val="pl-PL"/>
        </w:rPr>
        <w:t>)</w:t>
      </w:r>
      <w:r>
        <w:rPr>
          <w:lang w:val="pl-PL"/>
        </w:rPr>
        <w:t>：</w:t>
      </w:r>
      <w:r>
        <w:rPr>
          <w:rFonts w:hint="eastAsia"/>
          <w:lang w:val="pl-PL"/>
        </w:rPr>
        <w:br w:type="textWrapping"/>
      </w:r>
      <w:r>
        <w:t>最大的是最小的</w:t>
      </w:r>
      <w:r>
        <w:rPr>
          <w:lang w:val="pl-PL"/>
        </w:rPr>
        <w:t>100</w:t>
      </w:r>
      <w:r>
        <w:t>倍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t>曲线a、b、c对应的</w:t>
      </w:r>
      <w:r>
        <w:rPr>
          <w:i/>
          <w:iCs/>
        </w:rPr>
        <w:t>c</w:t>
      </w:r>
      <w:r>
        <w:rPr>
          <w:rFonts w:ascii="宋体" w:hAnsi="宋体"/>
        </w:rPr>
        <w:t>(</w:t>
      </w:r>
      <w:r>
        <w:t>NaOH</w:t>
      </w:r>
      <w:r>
        <w:rPr>
          <w:rFonts w:ascii="宋体" w:hAnsi="宋体"/>
        </w:rPr>
        <w:t>)</w:t>
      </w:r>
      <w:r>
        <w:t>：a＞b＞c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t>当</w:t>
      </w:r>
      <w:r>
        <w:rPr>
          <w:lang w:val="pl-PL"/>
        </w:rPr>
        <w:t>V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NaOH</w:t>
      </w:r>
      <w:r>
        <w:rPr>
          <w:rFonts w:ascii="宋体" w:hAnsi="宋体"/>
          <w:lang w:val="pl-PL"/>
        </w:rPr>
        <w:t>)</w:t>
      </w:r>
      <w:r>
        <w:rPr>
          <w:lang w:val="pl-PL"/>
        </w:rPr>
        <w:t>＝20.00</w:t>
      </w:r>
      <w:r>
        <w:rPr>
          <w:rFonts w:hint="eastAsia"/>
          <w:lang w:val="pl-PL"/>
        </w:rPr>
        <w:t xml:space="preserve"> </w:t>
      </w:r>
      <w:r>
        <w:rPr>
          <w:lang w:val="pl-PL"/>
        </w:rPr>
        <w:t>mL</w:t>
      </w:r>
      <w:r>
        <w:t>时</w:t>
      </w:r>
      <w:r>
        <w:rPr>
          <w:lang w:val="pl-PL"/>
        </w:rPr>
        <w:t>，3</w:t>
      </w:r>
      <w:r>
        <w:t>个体系中均</w:t>
      </w:r>
      <w:r>
        <w:rPr>
          <w:rFonts w:hint="eastAsia"/>
          <w:lang w:val="pl-PL"/>
        </w:rPr>
        <w:br w:type="textWrapping"/>
      </w:r>
      <w:r>
        <w:t>满足</w:t>
      </w:r>
      <w:r>
        <w:rPr>
          <w:lang w:val="pl-PL"/>
        </w:rPr>
        <w:t>：</w:t>
      </w:r>
      <w:r>
        <w:rPr>
          <w:i/>
          <w:iCs/>
          <w:lang w:val="pl-PL"/>
        </w:rPr>
        <w:t>c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Na</w:t>
      </w:r>
      <w:r>
        <w:rPr>
          <w:vertAlign w:val="superscript"/>
          <w:lang w:val="pl-PL"/>
        </w:rPr>
        <w:t>+</w:t>
      </w:r>
      <w:r>
        <w:rPr>
          <w:rFonts w:ascii="宋体" w:hAnsi="宋体"/>
          <w:lang w:val="pl-PL"/>
        </w:rPr>
        <w:t>)</w:t>
      </w:r>
      <w:r>
        <w:rPr>
          <w:lang w:val="pl-PL"/>
        </w:rPr>
        <w:t>＝</w:t>
      </w:r>
      <w:r>
        <w:rPr>
          <w:i/>
          <w:iCs/>
          <w:lang w:val="pl-PL"/>
        </w:rPr>
        <w:t>c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Cl</w:t>
      </w:r>
      <w:r>
        <w:rPr>
          <w:lang w:val="pt-BR"/>
        </w:rPr>
        <w:t>ˉ</w:t>
      </w:r>
      <w:r>
        <w:rPr>
          <w:rFonts w:ascii="宋体" w:hAnsi="宋体"/>
          <w:lang w:val="pl-PL"/>
        </w:rPr>
        <w:t>)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t>当</w:t>
      </w:r>
      <w:r>
        <w:rPr>
          <w:lang w:val="pl-PL"/>
        </w:rPr>
        <w:t>V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NaOH</w:t>
      </w:r>
      <w:r>
        <w:rPr>
          <w:rFonts w:ascii="宋体" w:hAnsi="宋体"/>
          <w:lang w:val="pl-PL"/>
        </w:rPr>
        <w:t>)</w:t>
      </w:r>
      <w:r>
        <w:t>相同时</w:t>
      </w:r>
      <w:r>
        <w:rPr>
          <w:lang w:val="pl-PL"/>
        </w:rPr>
        <w:t>，pH</w:t>
      </w:r>
      <w:r>
        <w:t>突跃最大的体系中</w:t>
      </w:r>
      <w:r>
        <w:rPr>
          <w:rFonts w:hint="eastAsia"/>
        </w:rPr>
        <w:br w:type="textWrapping"/>
      </w:r>
      <w:r>
        <w:t>的</w:t>
      </w:r>
      <w:r>
        <w:rPr>
          <w:i/>
          <w:iCs/>
          <w:lang w:val="pl-PL"/>
        </w:rPr>
        <w:t>c</w:t>
      </w:r>
      <w:r>
        <w:rPr>
          <w:rFonts w:ascii="宋体" w:hAnsi="宋体"/>
          <w:lang w:val="pl-PL"/>
        </w:rPr>
        <w:t>(</w:t>
      </w:r>
      <w:r>
        <w:rPr>
          <w:lang w:val="pl-PL"/>
        </w:rPr>
        <w:t>H</w:t>
      </w:r>
      <w:r>
        <w:rPr>
          <w:vertAlign w:val="superscript"/>
          <w:lang w:val="pl-PL"/>
        </w:rPr>
        <w:t>+</w:t>
      </w:r>
      <w:r>
        <w:rPr>
          <w:rFonts w:ascii="宋体" w:hAnsi="宋体"/>
          <w:lang w:val="pl-PL"/>
        </w:rPr>
        <w:t>)</w:t>
      </w:r>
      <w:r>
        <w:t>最大</w:t>
      </w:r>
    </w:p>
    <w:p>
      <w:pPr>
        <w:adjustRightInd w:val="0"/>
        <w:ind w:left="420" w:hanging="420" w:hangingChars="200"/>
      </w:pPr>
      <w:r>
        <w:t>24</w:t>
      </w:r>
      <w:r>
        <w:rPr>
          <w:szCs w:val="21"/>
          <w:lang w:val="pl-PL"/>
        </w:rPr>
        <w:t>．</w:t>
      </w:r>
      <w:r>
        <w:t>已知草酸</w:t>
      </w:r>
      <w:r>
        <w:rPr>
          <w:rFonts w:ascii="宋体" w:hAnsi="宋体"/>
        </w:rPr>
        <w:t>(</w:t>
      </w:r>
      <w:r>
        <w:t>H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rPr>
          <w:rFonts w:ascii="宋体" w:hAnsi="宋体"/>
        </w:rPr>
        <w:t>)</w:t>
      </w:r>
      <w:r>
        <w:t>是一种弱酸，157</w:t>
      </w:r>
      <w:r>
        <w:rPr>
          <w:rFonts w:hint="eastAsia"/>
        </w:rPr>
        <w:t>℃</w:t>
      </w:r>
      <w:r>
        <w:t>升华，</w:t>
      </w:r>
      <w:r>
        <w:rPr>
          <w:rFonts w:hint="eastAsia"/>
        </w:rPr>
        <w:br w:type="textWrapping"/>
      </w:r>
      <w:r>
        <w:t>170</w:t>
      </w:r>
      <w:r>
        <w:rPr>
          <w:rFonts w:hint="eastAsia"/>
        </w:rPr>
        <w:t>℃</w:t>
      </w:r>
      <w:r>
        <w:t>以上分解可放出CO</w:t>
      </w:r>
      <w:r>
        <w:rPr>
          <w:vertAlign w:val="subscript"/>
        </w:rPr>
        <w:t>2</w:t>
      </w:r>
      <w:r>
        <w:t>和CO；</w:t>
      </w:r>
      <w:r>
        <w:rPr>
          <w:rFonts w:hint="eastAsia"/>
        </w:rPr>
        <w:br w:type="textWrapping"/>
      </w:r>
      <w:r>
        <w:t>可与酸性KMnO</w:t>
      </w:r>
      <w:r>
        <w:rPr>
          <w:vertAlign w:val="subscript"/>
        </w:rPr>
        <w:t>4</w:t>
      </w:r>
      <w:r>
        <w:t>溶液反应；其钠盐易溶于水，钙盐难溶于水。</w:t>
      </w:r>
    </w:p>
    <w:p>
      <w:pPr>
        <w:adjustRightInd w:val="0"/>
        <w:ind w:left="420" w:leftChars="200"/>
        <w:rPr>
          <w:szCs w:val="21"/>
          <w:lang w:val="pl-PL"/>
        </w:rPr>
      </w:pPr>
      <w:r>
        <w:t>下列说法正确的是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t>草酸受热产生的气体，用足量的NaOH溶液充分吸收后，可收集得到纯净的CO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t>草酸受热产生的气体通过灼热的氧化铜，若出现黑色变红色现象，则说明产生的气体中一定有CO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t>草酸受热产生的气体直接通入足量的澄清石灰水中，若能产生白色浑浊现象，则说明产生的气体中一定有CO</w:t>
      </w:r>
      <w:r>
        <w:rPr>
          <w:vertAlign w:val="subscript"/>
        </w:rPr>
        <w:t>2</w:t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lang w:val="pl-PL"/>
        </w:rPr>
        <w:t>C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vertAlign w:val="subscript"/>
          <w:lang w:val="pl-PL"/>
        </w:rPr>
        <w:t>4</w:t>
      </w:r>
      <w:r>
        <w:t>与酸性</w:t>
      </w:r>
      <w:r>
        <w:rPr>
          <w:lang w:val="pl-PL"/>
        </w:rPr>
        <w:t>KMnO</w:t>
      </w:r>
      <w:r>
        <w:rPr>
          <w:vertAlign w:val="subscript"/>
          <w:lang w:val="pl-PL"/>
        </w:rPr>
        <w:t>4</w:t>
      </w:r>
      <w:r>
        <w:t>溶液反应的离子方程式为</w:t>
      </w:r>
      <w:r>
        <w:rPr>
          <w:lang w:val="pl-PL"/>
        </w:rPr>
        <w:t>：</w:t>
      </w:r>
      <w:r>
        <w:rPr>
          <w:rFonts w:hint="eastAsia"/>
          <w:lang w:val="pl-PL"/>
        </w:rPr>
        <w:br w:type="textWrapping"/>
      </w:r>
      <w:r>
        <w:rPr>
          <w:lang w:val="pl-PL"/>
        </w:rPr>
        <w:t>5H</w:t>
      </w:r>
      <w:r>
        <w:rPr>
          <w:vertAlign w:val="subscript"/>
          <w:lang w:val="pl-PL"/>
        </w:rPr>
        <w:t>2</w:t>
      </w:r>
      <w:r>
        <w:rPr>
          <w:lang w:val="pl-PL"/>
        </w:rPr>
        <w:t>C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vertAlign w:val="subscript"/>
          <w:lang w:val="pl-PL"/>
        </w:rPr>
        <w:t>4</w:t>
      </w:r>
      <w:r>
        <w:rPr>
          <w:lang w:val="pl-PL"/>
        </w:rPr>
        <w:t>＋2MnO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\o\al(ˉ,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lang w:val="pl-PL"/>
        </w:rPr>
        <w:t>＋6H</w:t>
      </w:r>
      <w:r>
        <w:rPr>
          <w:vertAlign w:val="superscript"/>
          <w:lang w:val="pl-PL"/>
        </w:rPr>
        <w:t>+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lang w:val="pl-PL"/>
        </w:rPr>
        <w:t>2Mn</w:t>
      </w:r>
      <w:r>
        <w:rPr>
          <w:vertAlign w:val="superscript"/>
          <w:lang w:val="pl-PL"/>
        </w:rPr>
        <w:t>2+</w:t>
      </w:r>
      <w:r>
        <w:rPr>
          <w:lang w:val="pl-PL"/>
        </w:rPr>
        <w:t>＋10CO</w:t>
      </w:r>
      <w:r>
        <w:rPr>
          <w:vertAlign w:val="subscript"/>
          <w:lang w:val="pl-PL"/>
        </w:rPr>
        <w:t>2</w:t>
      </w:r>
      <w:r>
        <w:rPr>
          <w:rFonts w:ascii="宋体" w:hAnsi="宋体"/>
          <w:lang w:val="pl-PL"/>
        </w:rPr>
        <w:t>↑</w:t>
      </w:r>
      <w:r>
        <w:rPr>
          <w:lang w:val="pl-PL"/>
        </w:rPr>
        <w:t>＋8H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</w:p>
    <w:p>
      <w:pPr>
        <w:adjustRightInd w:val="0"/>
        <w:ind w:left="420" w:hanging="420" w:hangingChars="200"/>
        <w:rPr>
          <w:szCs w:val="21"/>
          <w:lang w:val="pl-PL"/>
        </w:rPr>
      </w:pPr>
      <w:r>
        <w:t>25</w:t>
      </w:r>
      <w:r>
        <w:rPr>
          <w:szCs w:val="21"/>
          <w:lang w:val="pl-PL"/>
        </w:rPr>
        <w:t>．</w:t>
      </w:r>
      <w:r>
        <w:t>通过实验得出的结论正确的是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A．</w:t>
      </w:r>
      <w:r>
        <w:t>将某固体试样完全溶于盐酸，再滴加BaCl</w:t>
      </w:r>
      <w:r>
        <w:rPr>
          <w:vertAlign w:val="subscript"/>
        </w:rPr>
        <w:t>2</w:t>
      </w:r>
      <w:r>
        <w:t>溶液，出现白色沉淀，则该固体试样中存在SO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lang w:val="pl-PL"/>
        </w:rPr>
        <w:instrText xml:space="preserve">ˉ,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B．</w:t>
      </w:r>
      <w:r>
        <w:t>将某固体试样完全溶于盐酸，再滴加KSCN溶液，没有出现血红色，则该固体试样中不存在Fe</w:t>
      </w:r>
      <w:r>
        <w:rPr>
          <w:vertAlign w:val="superscript"/>
        </w:rPr>
        <w:t>3+</w:t>
      </w:r>
    </w:p>
    <w:p>
      <w:pPr>
        <w:adjustRightInd w:val="0"/>
        <w:ind w:left="735" w:leftChars="200" w:hanging="315" w:hangingChars="150"/>
        <w:rPr>
          <w:szCs w:val="21"/>
          <w:lang w:val="pl-PL"/>
        </w:rPr>
      </w:pPr>
      <w:r>
        <w:rPr>
          <w:szCs w:val="21"/>
          <w:lang w:val="pl-PL"/>
        </w:rPr>
        <w:t>C．</w:t>
      </w:r>
      <w:r>
        <w:t>在某固体试样加水后的溶液中，滴加NaOH溶液，没有产生使湿润红色石蕊试纸变蓝的气体，该固体试样中仍可能存在NH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+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</w:p>
    <w:p>
      <w:pPr>
        <w:adjustRightInd w:val="0"/>
        <w:ind w:left="735" w:leftChars="200" w:hanging="315" w:hangingChars="150"/>
        <w:rPr>
          <w:szCs w:val="21"/>
          <w:vertAlign w:val="subscript"/>
          <w:lang w:val="pl-PL"/>
        </w:rPr>
      </w:pPr>
      <w:r>
        <w:rPr>
          <w:szCs w:val="21"/>
          <w:lang w:val="pl-PL"/>
        </w:rPr>
        <w:t>D．</w:t>
      </w:r>
      <w:r>
        <w:t>在某固体试样加水后的上层清液中，滴加盐酸出现白色沉淀，再加NaOH溶液沉淀溶解，则该固体试样中存在SiO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lang w:val="pl-PL"/>
        </w:rPr>
        <w:instrText xml:space="preserve">ˉ,</w:instrText>
      </w:r>
      <w:r>
        <w:rPr>
          <w:rFonts w:hint="eastAsia"/>
          <w:szCs w:val="24"/>
          <w:vertAlign w:val="subscript"/>
          <w:lang w:val="pl-PL"/>
        </w:rPr>
        <w:instrText xml:space="preserve">3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</w:p>
    <w:p>
      <w:pPr>
        <w:snapToGrid w:val="0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非选择题部分</w:t>
      </w:r>
    </w:p>
    <w:p>
      <w:pPr>
        <w:adjustRightInd w:val="0"/>
        <w:ind w:left="422" w:hanging="422" w:hangingChars="200"/>
        <w:rPr>
          <w:b/>
        </w:rPr>
      </w:pPr>
      <w:r>
        <w:rPr>
          <w:rFonts w:hint="eastAsia"/>
          <w:b/>
          <w:szCs w:val="21"/>
        </w:rPr>
        <w:t>二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非</w:t>
      </w:r>
      <w:r>
        <w:rPr>
          <w:b/>
          <w:szCs w:val="21"/>
        </w:rPr>
        <w:t>选择题</w:t>
      </w:r>
      <w:r>
        <w:rPr>
          <w:rFonts w:ascii="宋体" w:hAnsi="宋体"/>
          <w:b/>
          <w:szCs w:val="21"/>
        </w:rPr>
        <w:t>(</w:t>
      </w:r>
      <w:r>
        <w:rPr>
          <w:rFonts w:eastAsia="楷体"/>
          <w:b/>
          <w:szCs w:val="21"/>
        </w:rPr>
        <w:t>本大题共</w:t>
      </w:r>
      <w:r>
        <w:rPr>
          <w:rFonts w:hint="eastAsia" w:eastAsia="楷体"/>
          <w:b/>
          <w:szCs w:val="21"/>
        </w:rPr>
        <w:t>7</w:t>
      </w:r>
      <w:r>
        <w:rPr>
          <w:rFonts w:eastAsia="楷体"/>
          <w:b/>
          <w:szCs w:val="21"/>
        </w:rPr>
        <w:t>小题，共</w:t>
      </w:r>
      <w:r>
        <w:rPr>
          <w:rFonts w:hint="eastAsia" w:eastAsia="楷体"/>
          <w:b/>
          <w:szCs w:val="21"/>
        </w:rPr>
        <w:t>5</w:t>
      </w:r>
      <w:r>
        <w:rPr>
          <w:rFonts w:eastAsia="楷体"/>
          <w:b/>
          <w:szCs w:val="21"/>
        </w:rPr>
        <w:t>0分</w:t>
      </w:r>
      <w:r>
        <w:rPr>
          <w:rFonts w:ascii="宋体" w:hAnsi="宋体"/>
          <w:b/>
          <w:szCs w:val="21"/>
        </w:rPr>
        <w:t>)</w:t>
      </w:r>
    </w:p>
    <w:p>
      <w:pPr>
        <w:adjustRightInd w:val="0"/>
        <w:ind w:left="420" w:hanging="420" w:hangingChars="200"/>
        <w:rPr>
          <w:rFonts w:ascii="宋体" w:hAnsi="宋体"/>
        </w:rPr>
      </w:pPr>
      <w:r>
        <w:rPr>
          <w:rFonts w:hint="eastAsia"/>
        </w:rPr>
        <w:t>26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6</w:t>
      </w:r>
      <w:r>
        <w:t>分</w:t>
      </w:r>
      <w:r>
        <w:rPr>
          <w:rFonts w:hint="eastAsia" w:ascii="宋体" w:hAnsi="宋体"/>
        </w:rPr>
        <w:t>)</w:t>
      </w:r>
      <w:r>
        <w:t>通过对煤的综合利用，可以获得多种有机物。化合物A含有碳、氢、氧3种元素，其质量比是12</w:t>
      </w:r>
      <w:r>
        <w:rPr>
          <w:rFonts w:hint="eastAsia" w:ascii="宋体" w:hAnsi="宋体"/>
          <w:szCs w:val="21"/>
          <w:lang w:val="pl-PL"/>
        </w:rPr>
        <w:t>∶</w:t>
      </w:r>
      <w:r>
        <w:t>3</w:t>
      </w:r>
      <w:r>
        <w:rPr>
          <w:rFonts w:hint="eastAsia" w:ascii="宋体" w:hAnsi="宋体"/>
          <w:szCs w:val="21"/>
          <w:lang w:val="pl-PL"/>
        </w:rPr>
        <w:t>∶</w:t>
      </w:r>
      <w:r>
        <w:t>8。液态烃B是一种重要的化工原料，其摩尔质量为78 g</w:t>
      </w:r>
      <w:r>
        <w:rPr>
          <w:rFonts w:hint="eastAsia"/>
          <w:szCs w:val="21"/>
          <w:lang w:val="pl-PL"/>
        </w:rPr>
        <w:t>·</w:t>
      </w:r>
      <w:r>
        <w:rPr>
          <w:lang w:val="pt-BR"/>
        </w:rPr>
        <w:t>molˉ</w:t>
      </w:r>
      <w:r>
        <w:rPr>
          <w:vertAlign w:val="superscript"/>
          <w:lang w:val="pt-BR"/>
        </w:rPr>
        <w:t>1</w:t>
      </w:r>
      <w:r>
        <w:t>。E是有芳香气味的酯。它们之间的转化关系如下</w:t>
      </w:r>
      <w:r>
        <w:rPr>
          <w:rFonts w:hint="eastAsia" w:ascii="宋体" w:hAnsi="宋体"/>
        </w:rPr>
        <w:t>(</w:t>
      </w:r>
      <w:r>
        <w:rPr>
          <w:rFonts w:ascii="楷体" w:hAnsi="楷体" w:eastAsia="楷体"/>
        </w:rPr>
        <w:t>含有相同官能团的有机物通常具有相似的化学性质</w:t>
      </w:r>
      <w:r>
        <w:rPr>
          <w:rFonts w:hint="eastAsia" w:ascii="宋体" w:hAnsi="宋体"/>
        </w:rPr>
        <w:t>)</w:t>
      </w:r>
      <w:r>
        <w:t>：</w:t>
      </w:r>
    </w:p>
    <w:p>
      <w:pPr>
        <w:snapToGrid w:val="0"/>
        <w:jc w:val="right"/>
      </w:pPr>
      <w:r>
        <w:pict>
          <v:group id="_x0000_s2050" o:spid="_x0000_s2050" o:spt="203" style="height:66.9pt;width:391.95pt;" coordorigin="2096,4177" coordsize="7839,1338">
            <o:lock v:ext="edit" aspectratio="f"/>
            <v:rect id="Rectangle 943" o:spid="_x0000_s2051" o:spt="1" style="position:absolute;left:3857;top:4646;height:817;width:833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CH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  <w:szCs w:val="21"/>
                      </w:rPr>
                      <w:t>＝CH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2</w:t>
                    </w:r>
                  </w:p>
                  <w:p>
                    <w:pPr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催化剂</w:t>
                    </w:r>
                  </w:p>
                </w:txbxContent>
              </v:textbox>
            </v:rect>
            <v:shape id="AutoShape 945" o:spid="_x0000_s2052" o:spt="32" type="#_x0000_t32" style="position:absolute;left:6373;top:4925;height:1;width:82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hesMAAADcAAAADwAAAGRycy9kb3ducmV2LnhtbERPz2vCMBS+C/4P4QneNK0HWTvTIsKG&#10;OHaYSnG3R/PWljUvJYla99cvh8GOH9/vTTmaXtzI+c6ygnSZgCCure64UXA+vSyeQPiArLG3TAoe&#10;5KEsppMN5tre+YNux9CIGMI+RwVtCEMupa9bMuiXdiCO3Jd1BkOErpHa4T2Gm16ukmQtDXYcG1oc&#10;aNdS/X28GgWXt+xaPap3OlRpdvhEZ/zP6VWp+WzcPoMINIZ/8Z97rxVkaZwfz8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44XrDAAAA3AAAAA8AAAAAAAAAAAAA&#10;AAAAoQIAAGRycy9kb3ducmV2LnhtbFBLBQYAAAAABAAEAPkAAACRAwAAAAA=&#10;">
              <v:path arrowok="t"/>
              <v:fill on="f" focussize="0,0"/>
              <v:stroke color="#000000" endarrow="block"/>
              <v:imagedata o:title=""/>
              <o:lock v:ext="edit" aspectratio="f"/>
            </v:shape>
            <v:roundrect id="AutoShape 949" o:spid="_x0000_s2053" o:spt="2" style="position:absolute;left:3482;top:4744;height:362;width:362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OFcMA&#10;AADcAAAADwAAAGRycy9kb3ducmV2LnhtbESPUWvCMBSF3wf+h3AHexkzdch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zOFcMAAADcAAAADwAAAAAAAAAAAAAAAACYAgAAZHJzL2Rv&#10;d25yZXYueG1sUEsFBgAAAAAEAAQA9QAAAIgDAAAAAA==&#10;">
              <v:path/>
              <v:fill on="f" focussize="0,0"/>
              <v:stroke color="#000000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roundrect>
            <v:roundrect id="AutoShape 950" o:spid="_x0000_s2054" o:spt="2" style="position:absolute;left:9572;top:4505;height:363;width:363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<v:path/>
              <v:fill on="f" focussize="0,0"/>
              <v:stroke color="#000000"/>
              <v:imagedata o:title=""/>
              <o:lock v:ext="edit" aspectratio="f"/>
              <v:textbox inset="0mm,0mm,0mm,0mm">
                <w:txbxContent/>
              </v:textbox>
            </v:roundrect>
            <v:roundrect id="AutoShape 957" o:spid="_x0000_s2055" o:spt="2" style="position:absolute;left:2096;top:4744;height:362;width:794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5R8MA&#10;AADcAAAADwAAAGRycy9kb3ducmV2LnhtbESPwWrDMBBE74H8g9hALqGR40NJXcshCQ301JKkH7BI&#10;a8vYWhlLTZy/rwqFHoeZecOUu8n14kZjaD0r2KwzEMTam5YbBV/X09MWRIjIBnvPpOBBAXbVfFZi&#10;Yfydz3S7xEYkCIcCFdgYh0LKoC05DGs/ECev9qPDmOTYSDPiPcFdL/Mse5YOW04LFgc6WtLd5dsl&#10;Sie9/pS6tqfzR3dYXcNbjVullotp/woi0hT/w3/td6PgJc/h90w6Ar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U5R8MAAADcAAAADwAAAAAAAAAAAAAAAACYAgAAZHJzL2Rv&#10;d25yZXYueG1sUEsFBgAAAAAEAAQA9QAAAIgDAAAAAA==&#10;">
              <v:path/>
              <v:fill on="f" focussize="0,0"/>
              <v:stroke color="#000000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煤焦油</w:t>
                    </w:r>
                  </w:p>
                </w:txbxContent>
              </v:textbox>
            </v:roundrect>
            <v:roundrect id="AutoShape 957" o:spid="_x0000_s2056" o:spt="2" style="position:absolute;left:6323;top:4266;height:363;width:794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5R8MA&#10;AADcAAAADwAAAGRycy9kb3ducmV2LnhtbESPwWrDMBBE74H8g9hALqGR40NJXcshCQ301JKkH7BI&#10;a8vYWhlLTZy/rwqFHoeZecOUu8n14kZjaD0r2KwzEMTam5YbBV/X09MWRIjIBnvPpOBBAXbVfFZi&#10;Yfydz3S7xEYkCIcCFdgYh0LKoC05DGs/ECev9qPDmOTYSDPiPcFdL/Mse5YOW04LFgc6WtLd5dsl&#10;Sie9/pS6tqfzR3dYXcNbjVullotp/woi0hT/w3/td6PgJc/h90w6Ar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U5R8MAAADcAAAADwAAAAAAAAAAAAAAAACYAgAAZHJzL2Rv&#10;d25yZXYueG1sUEsFBgAAAAAEAAQA9QAAAIgDAAAAAA==&#10;">
              <v:path/>
              <v:fill on="f" focussize="0,0"/>
              <v:stroke color="#000000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水煤气</w:t>
                    </w:r>
                  </w:p>
                </w:txbxContent>
              </v:textbox>
            </v:roundrect>
            <v:shape id="_x0000_s2057" o:spid="_x0000_s2057" o:spt="75" alt="" type="#_x0000_t75" style="position:absolute;left:7193;top:4678;height:494;width:1301;" o:ole="t" filled="f" o:preferrelative="t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2058" o:spid="_x0000_s2058" o:spt="75" alt="" type="#_x0000_t75" style="position:absolute;left:4926;top:4678;height:494;width:1447;" o:ole="t" filled="f" o:preferrelative="t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AutoShape 945" o:spid="_x0000_s2059" o:spt="32" type="#_x0000_t32" style="position:absolute;left:2890;top:4925;height:1;width:59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hesMAAADcAAAADwAAAGRycy9kb3ducmV2LnhtbERPz2vCMBS+C/4P4QneNK0HWTvTIsKG&#10;OHaYSnG3R/PWljUvJYla99cvh8GOH9/vTTmaXtzI+c6ygnSZgCCure64UXA+vSyeQPiArLG3TAoe&#10;5KEsppMN5tre+YNux9CIGMI+RwVtCEMupa9bMuiXdiCO3Jd1BkOErpHa4T2Gm16ukmQtDXYcG1oc&#10;aNdS/X28GgWXt+xaPap3OlRpdvhEZ/zP6VWp+WzcPoMINIZ/8Z97rxVkaZwfz8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44XrDAAAA3AAAAA8AAAAAAAAAAAAA&#10;AAAAoQIAAGRycy9kb3ducmV2LnhtbFBLBQYAAAAABAAEAPkAAACRAwAAAAA=&#10;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AutoShape 945" o:spid="_x0000_s2060" o:spt="32" type="#_x0000_t32" style="position:absolute;left:3844;top:4925;height:1;width:1082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hesMAAADcAAAADwAAAGRycy9kb3ducmV2LnhtbERPz2vCMBS+C/4P4QneNK0HWTvTIsKG&#10;OHaYSnG3R/PWljUvJYla99cvh8GOH9/vTTmaXtzI+c6ygnSZgCCure64UXA+vSyeQPiArLG3TAoe&#10;5KEsppMN5tre+YNux9CIGMI+RwVtCEMupa9bMuiXdiCO3Jd1BkOErpHa4T2Gm16ukmQtDXYcG1oc&#10;aNdS/X28GgWXt+xaPap3OlRpdvhEZ/zP6VWp+WzcPoMINIZ/8Z97rxVkaZwfz8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44XrDAAAA3AAAAA8AAAAAAAAAAAAA&#10;AAAAoQIAAGRycy9kb3ducmV2LnhtbFBLBQYAAAAABAAEAPkAAACRAwAAAAA=&#10;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AutoShape 945" o:spid="_x0000_s2061" o:spt="32" type="#_x0000_t32" style="position:absolute;left:7117;top:4448;height:1;width:101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hesMAAADcAAAADwAAAGRycy9kb3ducmV2LnhtbERPz2vCMBS+C/4P4QneNK0HWTvTIsKG&#10;OHaYSnG3R/PWljUvJYla99cvh8GOH9/vTTmaXtzI+c6ygnSZgCCure64UXA+vSyeQPiArLG3TAoe&#10;5KEsppMN5tre+YNux9CIGMI+RwVtCEMupa9bMuiXdiCO3Jd1BkOErpHa4T2Gm16ukmQtDXYcG1oc&#10;aNdS/X28GgWXt+xaPap3OlRpdvhEZ/zP6VWp+WzcPoMINIZ/8Z97rxVkaZwfz8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44XrDAAAA3AAAAA8AAAAAAAAAAAAA&#10;AAAAoQIAAGRycy9kb3ducmV2LnhtbFBLBQYAAAAABAAEAPkAAACRAwAAAAA=&#10;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Rectangle 943" o:spid="_x0000_s2062" o:spt="1" style="position:absolute;left:2926;top:4656;height:409;width:42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分馏</w:t>
                    </w:r>
                  </w:p>
                </w:txbxContent>
              </v:textbox>
            </v:rect>
            <v:rect id="Rectangle 943" o:spid="_x0000_s2063" o:spt="1" style="position:absolute;left:6378;top:4687;height:385;width:606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szCs w:val="21"/>
                      </w:rPr>
                      <w:t>KMnO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Rectangle 943" o:spid="_x0000_s2064" o:spt="1" style="position:absolute;left:7141;top:4177;height:409;width:84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szCs w:val="21"/>
                      </w:rPr>
                      <w:t>催化合成</w:t>
                    </w:r>
                  </w:p>
                </w:txbxContent>
              </v:textbox>
            </v:rect>
            <v:rect id="Rectangle 943" o:spid="_x0000_s2065" o:spt="1" style="position:absolute;left:8610;top:4406;height:409;width:766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szCs w:val="21"/>
                      </w:rPr>
                      <w:t>浓H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  <w:szCs w:val="21"/>
                      </w:rPr>
                      <w:t>SO</w:t>
                    </w:r>
                    <w:r>
                      <w:rPr>
                        <w:rFonts w:hint="eastAsia"/>
                        <w:szCs w:val="21"/>
                        <w:vertAlign w:val="subscript"/>
                      </w:rPr>
                      <w:t>4</w:t>
                    </w:r>
                  </w:p>
                </w:txbxContent>
              </v:textbox>
            </v:rect>
            <v:shape id="_x0000_s2066" o:spid="_x0000_s2066" o:spt="34" type="#_x0000_t34" style="position:absolute;left:8494;top:4448;height:239;width:1078;" filled="f" stroked="t" coordsize="21600,21600" adj="1984">
              <v:path arrowok="t"/>
              <v:fill on="f" focussize="0,0"/>
              <v:stroke color="#000000" joinstyle="miter" endarrow="block"/>
              <v:imagedata o:title=""/>
              <o:lock v:ext="edit" aspectratio="f"/>
            </v:shape>
            <v:shape id="_x0000_s2067" o:spid="_x0000_s2067" o:spt="34" type="#_x0000_t34" style="position:absolute;left:8494;top:4687;flip:y;height:238;width:1078;" filled="f" stroked="t" coordsize="21600,21600" adj="1983">
              <v:path arrowok="t"/>
              <v:fill on="f" focussize="0,0"/>
              <v:stroke color="#000000" joinstyle="miter" endarrow="block"/>
              <v:imagedata o:title=""/>
              <o:lock v:ext="edit" aspectratio="f"/>
            </v:shape>
            <v:rect id="Rectangle 943" o:spid="_x0000_s2068" o:spt="1" style="position:absolute;left:5578;top:5106;height:385;width:111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  <w:vertAlign w:val="subscript"/>
                      </w:rPr>
                    </w:pPr>
                    <w:r>
                      <w:rPr>
                        <w:rFonts w:hint="eastAsia"/>
                        <w:szCs w:val="21"/>
                      </w:rPr>
                      <w:t>C</w:t>
                    </w:r>
                  </w:p>
                </w:txbxContent>
              </v:textbox>
            </v:rect>
            <v:rect id="Rectangle 943" o:spid="_x0000_s2069" o:spt="1" style="position:absolute;left:7349;top:5106;height:409;width:969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HfsIA&#10;AADcAAAADwAAAGRycy9kb3ducmV2LnhtbERPS2vCQBC+F/wPywje6kbBUqOriFgotAVfiMcxOybB&#10;7GzITmPaX989FDx+fO/5snOVaqkJpWcDo2ECijjztuTcwPHw9vwKKgiyxcozGfihAMtF72mOqfV3&#10;3lG7l1zFEA4pGihE6lTrkBXkMAx9TRy5q28cSoRNrm2D9xjuKj1OkhftsOTYUGBN64Ky2/7bGdhM&#10;t5P24/e0OV0+z7evrWgJ/mrMoN+tZqCEOnmI/93v1sA0iWvjmX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4d+wgAAANwAAAAPAAAAAAAAAAAAAAAAAJgCAABkcnMvZG93&#10;bnJldi54bWxQSwUGAAAAAAQABAD1AAAAhwMAAAAA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D</w:t>
                    </w:r>
                    <w:r>
                      <w:rPr>
                        <w:rFonts w:hint="eastAsia" w:ascii="宋体" w:hAnsi="宋体"/>
                        <w:szCs w:val="21"/>
                      </w:rPr>
                      <w:t>(</w:t>
                    </w:r>
                    <w:r>
                      <w:rPr>
                        <w:rFonts w:hint="eastAsia"/>
                        <w:szCs w:val="21"/>
                      </w:rPr>
                      <w:t>苯甲酸</w:t>
                    </w:r>
                    <w:r>
                      <w:rPr>
                        <w:rFonts w:hint="eastAsia" w:ascii="宋体" w:hAnsi="宋体"/>
                        <w:szCs w:val="21"/>
                      </w:rPr>
                      <w:t>)</w:t>
                    </w:r>
                  </w:p>
                </w:txbxContent>
              </v:textbox>
            </v:rect>
            <v:roundrect id="AutoShape 949" o:spid="_x0000_s2070" o:spt="2" style="position:absolute;left:8132;top:4266;height:362;width:362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OFcMA&#10;AADcAAAADwAAAGRycy9kb3ducmV2LnhtbESPUWvCMBSF3wf+h3AHexkzdch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zOFcMAAADcAAAADwAAAAAAAAAAAAAAAACYAgAAZHJzL2Rv&#10;d25yZXYueG1sUEsFBgAAAAAEAAQA9QAAAIgDAAAAAA==&#10;">
              <v:path/>
              <v:fill on="f" focussize="0,0"/>
              <v:stroke color="#000000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oundrect>
            <w10:wrap type="none"/>
            <w10:anchorlock/>
          </v:group>
          <o:OLEObject Type="Embed" ProgID="ChemDraw.Document.6.0" ShapeID="_x0000_s2057" DrawAspect="Content" ObjectID="_1468075726" r:id="rId27">
            <o:LockedField>false</o:LockedField>
          </o:OLEObject>
          <o:OLEObject Type="Embed" ProgID="ChemDraw.Document.6.0" ShapeID="_x0000_s2058" DrawAspect="Content" ObjectID="_1468075727" r:id="rId29">
            <o:LockedField>false</o:LockedField>
          </o:OLEObject>
        </w:pict>
      </w:r>
    </w:p>
    <w:p>
      <w:pPr>
        <w:ind w:left="420" w:leftChars="200"/>
      </w:pPr>
      <w:r>
        <w:rPr>
          <w:rFonts w:hint="eastAsia"/>
          <w:szCs w:val="21"/>
        </w:rPr>
        <w:t>请回答：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t>化合物A所含的官能团的名称是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t>B和CH</w:t>
      </w:r>
      <w:r>
        <w:rPr>
          <w:vertAlign w:val="subscript"/>
        </w:rPr>
        <w:t>2</w:t>
      </w:r>
      <w:r>
        <w:t>＝CH</w:t>
      </w:r>
      <w:r>
        <w:rPr>
          <w:vertAlign w:val="subscript"/>
        </w:rPr>
        <w:t>2</w:t>
      </w:r>
      <w:r>
        <w:t>反应生成C的反应类型是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t>E在氢氧化钠溶液中水解的化学方程式是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4</w:t>
      </w:r>
      <w:r>
        <w:rPr>
          <w:rFonts w:hint="eastAsia" w:ascii="宋体" w:hAnsi="宋体"/>
        </w:rPr>
        <w:t xml:space="preserve">) </w:t>
      </w:r>
      <w:r>
        <w:t>下列说法正确的是</w:t>
      </w:r>
      <w:r>
        <w:rPr>
          <w:rFonts w:hint="eastAsia"/>
        </w:rPr>
        <w:t>________。</w:t>
      </w:r>
    </w:p>
    <w:p>
      <w:pPr>
        <w:adjustRightInd w:val="0"/>
        <w:ind w:left="1155" w:leftChars="400" w:right="-210" w:rightChars="-100" w:hanging="315" w:hangingChars="150"/>
        <w:rPr>
          <w:szCs w:val="21"/>
        </w:rPr>
      </w:pPr>
      <w:r>
        <w:rPr>
          <w:szCs w:val="21"/>
        </w:rPr>
        <w:t>A．</w:t>
      </w:r>
      <w:r>
        <w:t>将铜丝在空气中灼烧后迅速插入A中，反应多次，可得到能发生银镜反应的物质</w:t>
      </w:r>
    </w:p>
    <w:p>
      <w:pPr>
        <w:adjustRightInd w:val="0"/>
        <w:snapToGrid w:val="0"/>
        <w:ind w:left="1155" w:leftChars="400" w:hanging="315" w:hangingChars="150"/>
        <w:textAlignment w:val="center"/>
        <w:rPr>
          <w:szCs w:val="21"/>
        </w:rPr>
      </w:pPr>
      <w:r>
        <w:rPr>
          <w:szCs w:val="21"/>
        </w:rPr>
        <w:t>B．在一定条件下，C可通过取代反应转化为</w:t>
      </w:r>
      <w:r>
        <w:object>
          <v:shape id="_x0000_i1026" o:spt="75" type="#_x0000_t75" style="height:24.6pt;width:98.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ChemDraw.Document.6.0" ShapeID="_x0000_i1026" DrawAspect="Content" ObjectID="_1468075728" r:id="rId31">
            <o:LockedField>false</o:LockedField>
          </o:OLEObject>
        </w:objec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C．苯甲酸钠</w:t>
      </w:r>
      <w:r>
        <w:rPr>
          <w:rFonts w:ascii="宋体" w:hAnsi="宋体"/>
          <w:szCs w:val="21"/>
        </w:rPr>
        <w:t>(</w:t>
      </w:r>
      <w:r>
        <w:rPr>
          <w:rFonts w:ascii="楷体" w:hAnsi="楷体" w:eastAsia="楷体"/>
          <w:szCs w:val="21"/>
        </w:rPr>
        <w:t>常用作防腐剂</w:t>
      </w:r>
      <w:r>
        <w:rPr>
          <w:rFonts w:ascii="宋体" w:hAnsi="宋体"/>
          <w:szCs w:val="21"/>
        </w:rPr>
        <w:t>)</w:t>
      </w:r>
      <w:r>
        <w:rPr>
          <w:szCs w:val="21"/>
        </w:rPr>
        <w:t>可听过D和氢氧化钠反应得到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D．共</w:t>
      </w:r>
      <w:r>
        <w:rPr>
          <w:i/>
          <w:szCs w:val="21"/>
        </w:rPr>
        <w:t>a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mol的B和D混合物在氧气中完全燃烧，消耗氧气大于7.5</w:t>
      </w:r>
      <w:r>
        <w:rPr>
          <w:i/>
          <w:szCs w:val="21"/>
        </w:rPr>
        <w:t>a</w:t>
      </w:r>
      <w:r>
        <w:rPr>
          <w:szCs w:val="21"/>
        </w:rPr>
        <w:t xml:space="preserve"> mol</w:t>
      </w:r>
    </w:p>
    <w:p>
      <w:pPr>
        <w:adjustRightInd w:val="0"/>
        <w:ind w:left="420" w:hanging="420" w:hangingChars="200"/>
        <w:rPr>
          <w:rFonts w:ascii="宋体" w:hAnsi="宋体"/>
        </w:rPr>
      </w:pPr>
      <w:r>
        <w:t>27．</w:t>
      </w:r>
      <w:r>
        <w:rPr>
          <w:rFonts w:ascii="宋体" w:hAnsi="宋体"/>
        </w:rPr>
        <w:t>(</w:t>
      </w:r>
      <w:r>
        <w:rPr>
          <w:rFonts w:hint="eastAsia"/>
        </w:rPr>
        <w:t>6</w:t>
      </w:r>
      <w:r>
        <w:t>分</w:t>
      </w:r>
      <w:r>
        <w:rPr>
          <w:rFonts w:hint="eastAsia" w:ascii="宋体" w:hAnsi="宋体"/>
        </w:rPr>
        <w:t>)</w:t>
      </w:r>
      <w:r>
        <w:rPr>
          <w:szCs w:val="21"/>
          <w:lang w:val="pl-PL"/>
        </w:rPr>
        <w:t>已知化合物X由3种元素组成，某学习小组进行了如下实验：</w:t>
      </w:r>
    </w:p>
    <w:p>
      <w:pPr>
        <w:ind w:left="630" w:leftChars="200" w:hanging="210" w:hangingChars="100"/>
        <w:rPr>
          <w:szCs w:val="21"/>
          <w:lang w:val="pl-PL"/>
        </w:rPr>
      </w:pPr>
      <w:r>
        <w:rPr>
          <w:rFonts w:hint="eastAsia" w:ascii="宋体" w:hAnsi="宋体" w:cs="宋体"/>
          <w:szCs w:val="21"/>
          <w:lang w:val="pl-PL"/>
        </w:rPr>
        <w:t>①</w:t>
      </w:r>
      <w:r>
        <w:rPr>
          <w:szCs w:val="21"/>
          <w:lang w:val="pl-PL"/>
        </w:rPr>
        <w:t>取适量X，加水完全溶解，无气体产生，溶液呈碱性；</w:t>
      </w:r>
      <w:r>
        <w:rPr>
          <w:rFonts w:hint="eastAsia"/>
          <w:szCs w:val="21"/>
          <w:lang w:val="pl-PL"/>
        </w:rPr>
        <w:br w:type="textWrapping"/>
      </w:r>
      <w:r>
        <w:rPr>
          <w:szCs w:val="21"/>
          <w:lang w:val="pl-PL"/>
        </w:rPr>
        <w:t>进行焰色反应，透过蓝色钴玻璃观察到火焰呈紫色；</w:t>
      </w:r>
    </w:p>
    <w:p>
      <w:pPr>
        <w:ind w:left="630" w:leftChars="200" w:hanging="210" w:hangingChars="100"/>
        <w:rPr>
          <w:lang w:val="pl-PL"/>
        </w:rPr>
      </w:pPr>
      <w:r>
        <w:rPr>
          <w:rFonts w:hint="eastAsia" w:ascii="宋体" w:hAnsi="宋体" w:cs="宋体"/>
          <w:szCs w:val="21"/>
          <w:lang w:val="pl-PL"/>
        </w:rPr>
        <w:t>②</w:t>
      </w:r>
      <w:r>
        <w:rPr>
          <w:szCs w:val="21"/>
          <w:lang w:val="pl-PL"/>
        </w:rPr>
        <w:t>取1.685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g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X溶于水，加入含HCl 0.02000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mol的盐酸恰好中和；</w:t>
      </w:r>
      <w:r>
        <w:rPr>
          <w:rFonts w:hint="eastAsia"/>
          <w:szCs w:val="21"/>
          <w:lang w:val="pl-PL"/>
        </w:rPr>
        <w:br w:type="textWrapping"/>
      </w:r>
      <w:r>
        <w:rPr>
          <w:szCs w:val="21"/>
          <w:lang w:val="pl-PL"/>
        </w:rPr>
        <w:t>中和后所得溶液与硝酸酸化的过量AgNO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溶液反应，得到4.305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g白色沉淀。</w:t>
      </w:r>
    </w:p>
    <w:p>
      <w:pPr>
        <w:ind w:left="420" w:leftChars="200"/>
      </w:pPr>
      <w:r>
        <w:rPr>
          <w:rFonts w:hint="eastAsia"/>
          <w:szCs w:val="21"/>
        </w:rPr>
        <w:t>请回答：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szCs w:val="21"/>
          <w:lang w:val="pl-PL"/>
        </w:rPr>
        <w:t>X中3种元素是</w:t>
      </w:r>
      <w:r>
        <w:rPr>
          <w:rFonts w:hint="eastAsia"/>
        </w:rPr>
        <w:t>________</w:t>
      </w:r>
      <w:r>
        <w:rPr>
          <w:rFonts w:hint="eastAsia" w:ascii="宋体" w:hAnsi="宋体"/>
          <w:szCs w:val="21"/>
          <w:lang w:val="pl-PL"/>
        </w:rPr>
        <w:t>(</w:t>
      </w:r>
      <w:r>
        <w:rPr>
          <w:rFonts w:ascii="楷体" w:hAnsi="楷体" w:eastAsia="楷体"/>
          <w:szCs w:val="21"/>
          <w:lang w:val="pl-PL"/>
        </w:rPr>
        <w:t>用元素符号表示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</w:rPr>
        <w:t>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szCs w:val="21"/>
          <w:lang w:val="pl-PL"/>
        </w:rPr>
        <w:t>X与水反应的化学方程式是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szCs w:val="21"/>
          <w:lang w:val="pl-PL"/>
        </w:rPr>
        <w:t>X中一种元素对应的单质，可与足量的Na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CO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溶液反应得到Cl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O，写出该反应的化学方程式</w:t>
      </w:r>
      <w:r>
        <w:rPr>
          <w:rFonts w:hint="eastAsia"/>
        </w:rPr>
        <w:t>________。</w:t>
      </w:r>
    </w:p>
    <w:p>
      <w:pPr>
        <w:adjustRightInd w:val="0"/>
        <w:ind w:left="420" w:hanging="420" w:hangingChars="200"/>
        <w:rPr>
          <w:rFonts w:ascii="宋体" w:hAnsi="宋体"/>
        </w:rPr>
      </w:pPr>
      <w:r>
        <w:rPr>
          <w:rFonts w:hint="eastAsia"/>
        </w:rPr>
        <w:t>28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4</w:t>
      </w:r>
      <w:r>
        <w:t>分</w:t>
      </w:r>
      <w:r>
        <w:rPr>
          <w:rFonts w:hint="eastAsia" w:ascii="宋体" w:hAnsi="宋体"/>
        </w:rPr>
        <w:t>)</w:t>
      </w:r>
      <w:r>
        <w:rPr>
          <w:rFonts w:hint="eastAsia"/>
        </w:rPr>
        <w:t>某同学用下列装置完成了浓硫酸和SO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性质实验</w:t>
      </w:r>
      <w:r>
        <w:rPr>
          <w:rFonts w:hint="eastAsia" w:ascii="宋体" w:hAnsi="宋体"/>
        </w:rPr>
        <w:t>(</w:t>
      </w:r>
      <w:r>
        <w:rPr>
          <w:rFonts w:hint="eastAsia" w:ascii="楷体" w:hAnsi="楷体" w:eastAsia="楷体"/>
        </w:rPr>
        <w:t>夹持装置已省略</w:t>
      </w:r>
      <w:r>
        <w:rPr>
          <w:rFonts w:hint="eastAsia" w:ascii="宋体" w:hAnsi="宋体"/>
        </w:rPr>
        <w:t>)</w:t>
      </w:r>
      <w:r>
        <w:rPr>
          <w:rFonts w:hint="eastAsia"/>
        </w:rPr>
        <w:t>：</w:t>
      </w:r>
    </w:p>
    <w:p>
      <w:pPr>
        <w:snapToGrid w:val="0"/>
        <w:ind w:left="420" w:leftChars="200"/>
        <w:jc w:val="center"/>
      </w:pPr>
      <w:r>
        <mc:AlternateContent>
          <mc:Choice Requires="wpg">
            <w:drawing>
              <wp:inline distT="0" distB="0" distL="0" distR="0">
                <wp:extent cx="4410710" cy="1129665"/>
                <wp:effectExtent l="0" t="30480" r="8890" b="0"/>
                <wp:docPr id="983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710" cy="1129665"/>
                          <a:chOff x="2394" y="1811"/>
                          <a:chExt cx="6946" cy="1779"/>
                        </a:xfrm>
                      </wpg:grpSpPr>
                      <wpg:grpSp>
                        <wpg:cNvPr id="984" name="Group 366"/>
                        <wpg:cNvGrpSpPr>
                          <a:grpSpLocks noChangeAspect="1"/>
                        </wpg:cNvGrpSpPr>
                        <wpg:grpSpPr>
                          <a:xfrm>
                            <a:off x="3105" y="1836"/>
                            <a:ext cx="376" cy="182"/>
                            <a:chOff x="2498" y="2704"/>
                            <a:chExt cx="276" cy="134"/>
                          </a:xfrm>
                        </wpg:grpSpPr>
                        <wps:wsp>
                          <wps:cNvPr id="985" name="Freeform 3759"/>
                          <wps:cNvSpPr>
                            <a:spLocks noChangeAspect="1"/>
                          </wps:cNvSpPr>
                          <wps:spPr bwMode="auto">
                            <a:xfrm rot="3000000">
                              <a:off x="2566" y="2736"/>
                              <a:ext cx="34" cy="170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0 h 375"/>
                                <a:gd name="T2" fmla="*/ 0 w 94"/>
                                <a:gd name="T3" fmla="*/ 48937 h 375"/>
                                <a:gd name="T4" fmla="*/ 7643 w 94"/>
                                <a:gd name="T5" fmla="*/ 48937 h 375"/>
                                <a:gd name="T6" fmla="*/ 7809 w 94"/>
                                <a:gd name="T7" fmla="*/ 0 h 375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4" h="375">
                                  <a:moveTo>
                                    <a:pt x="0" y="0"/>
                                  </a:moveTo>
                                  <a:lnTo>
                                    <a:pt x="0" y="375"/>
                                  </a:lnTo>
                                  <a:lnTo>
                                    <a:pt x="92" y="375"/>
                                  </a:lnTo>
                                  <a:lnTo>
                                    <a:pt x="9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86" name="Freeform 368"/>
                          <wps:cNvSpPr>
                            <a:spLocks noChangeAspect="1"/>
                          </wps:cNvSpPr>
                          <wps:spPr bwMode="auto">
                            <a:xfrm>
                              <a:off x="2638" y="2704"/>
                              <a:ext cx="136" cy="74"/>
                            </a:xfrm>
                            <a:custGeom>
                              <a:avLst/>
                              <a:gdLst>
                                <a:gd name="T0" fmla="*/ 22 w 6810"/>
                                <a:gd name="T1" fmla="*/ 74 h 3743"/>
                                <a:gd name="T2" fmla="*/ 65 w 6810"/>
                                <a:gd name="T3" fmla="*/ 38 h 3743"/>
                                <a:gd name="T4" fmla="*/ 83 w 6810"/>
                                <a:gd name="T5" fmla="*/ 34 h 3743"/>
                                <a:gd name="T6" fmla="*/ 136 w 6810"/>
                                <a:gd name="T7" fmla="*/ 34 h 3743"/>
                                <a:gd name="T8" fmla="*/ 136 w 6810"/>
                                <a:gd name="T9" fmla="*/ 0 h 3743"/>
                                <a:gd name="T10" fmla="*/ 83 w 6810"/>
                                <a:gd name="T11" fmla="*/ 0 h 3743"/>
                                <a:gd name="T12" fmla="*/ 43 w 6810"/>
                                <a:gd name="T13" fmla="*/ 12 h 3743"/>
                                <a:gd name="T14" fmla="*/ 0 w 6810"/>
                                <a:gd name="T15" fmla="*/ 48 h 3743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810" h="3743">
                                  <a:moveTo>
                                    <a:pt x="1094" y="3743"/>
                                  </a:moveTo>
                                  <a:lnTo>
                                    <a:pt x="3266" y="1921"/>
                                  </a:lnTo>
                                  <a:cubicBezTo>
                                    <a:pt x="3574" y="1713"/>
                                    <a:pt x="3841" y="1719"/>
                                    <a:pt x="4150" y="1701"/>
                                  </a:cubicBezTo>
                                  <a:lnTo>
                                    <a:pt x="6810" y="1700"/>
                                  </a:lnTo>
                                  <a:lnTo>
                                    <a:pt x="6810" y="2"/>
                                  </a:lnTo>
                                  <a:lnTo>
                                    <a:pt x="4148" y="0"/>
                                  </a:lnTo>
                                  <a:cubicBezTo>
                                    <a:pt x="2992" y="96"/>
                                    <a:pt x="2866" y="153"/>
                                    <a:pt x="2172" y="617"/>
                                  </a:cubicBezTo>
                                  <a:lnTo>
                                    <a:pt x="0" y="24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grpSp>
                      <wpg:grpSp>
                        <wpg:cNvPr id="987" name="Group 369"/>
                        <wpg:cNvGrpSpPr/>
                        <wpg:grpSpPr>
                          <a:xfrm>
                            <a:off x="2431" y="1871"/>
                            <a:ext cx="912" cy="1303"/>
                            <a:chOff x="2475" y="1935"/>
                            <a:chExt cx="912" cy="1303"/>
                          </a:xfrm>
                        </wpg:grpSpPr>
                        <wpg:grpSp>
                          <wpg:cNvPr id="988" name="Group 3807"/>
                          <wpg:cNvGrpSpPr>
                            <a:grpSpLocks noChangeAspect="1"/>
                          </wpg:cNvGrpSpPr>
                          <wpg:grpSpPr>
                            <a:xfrm>
                              <a:off x="2495" y="2840"/>
                              <a:ext cx="393" cy="398"/>
                              <a:chOff x="1964" y="4701"/>
                              <a:chExt cx="4421" cy="4477"/>
                            </a:xfrm>
                          </wpg:grpSpPr>
                          <wps:wsp>
                            <wps:cNvPr id="989" name="AutoShape 3808" descr="横虚线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050" y="7193"/>
                                <a:ext cx="4252" cy="1701"/>
                              </a:xfrm>
                              <a:custGeom>
                                <a:avLst/>
                                <a:gdLst>
                                  <a:gd name="T0" fmla="*/ 765 w 21600"/>
                                  <a:gd name="T1" fmla="*/ 67 h 21600"/>
                                  <a:gd name="T2" fmla="*/ 419 w 21600"/>
                                  <a:gd name="T3" fmla="*/ 134 h 21600"/>
                                  <a:gd name="T4" fmla="*/ 72 w 21600"/>
                                  <a:gd name="T5" fmla="*/ 67 h 21600"/>
                                  <a:gd name="T6" fmla="*/ 419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3658 w 21600"/>
                                  <a:gd name="T13" fmla="*/ 3657 h 21600"/>
                                  <a:gd name="T14" fmla="*/ 17942 w 21600"/>
                                  <a:gd name="T15" fmla="*/ 17943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3713" y="21600"/>
                                    </a:lnTo>
                                    <a:lnTo>
                                      <a:pt x="17887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pattFill prst="dashHorz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990" name="Group 3809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964" y="4701"/>
                                <a:ext cx="4421" cy="4477"/>
                                <a:chOff x="1964" y="4701"/>
                                <a:chExt cx="4421" cy="4477"/>
                              </a:xfrm>
                            </wpg:grpSpPr>
                            <wpg:grpSp>
                              <wpg:cNvPr id="991" name="Group 38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964" y="5266"/>
                                  <a:ext cx="4421" cy="3912"/>
                                  <a:chOff x="1964" y="5266"/>
                                  <a:chExt cx="4421" cy="3912"/>
                                </a:xfrm>
                              </wpg:grpSpPr>
                              <wps:wsp>
                                <wps:cNvPr id="992" name="Freeform 3811"/>
                                <wps:cNvSpPr>
                                  <a:spLocks noChangeAspect="1"/>
                                </wps:cNvSpPr>
                                <wps:spPr bwMode="auto">
                                  <a:xfrm flipH="1">
                                    <a:off x="4118" y="5266"/>
                                    <a:ext cx="2267" cy="3912"/>
                                  </a:xfrm>
                                  <a:custGeom>
                                    <a:avLst/>
                                    <a:gdLst>
                                      <a:gd name="T0" fmla="*/ 2269 w 2265"/>
                                      <a:gd name="T1" fmla="*/ 3 h 3909"/>
                                      <a:gd name="T2" fmla="*/ 1664 w 2265"/>
                                      <a:gd name="T3" fmla="*/ 0 h 3909"/>
                                      <a:gd name="T4" fmla="*/ 1489 w 2265"/>
                                      <a:gd name="T5" fmla="*/ 897 h 3909"/>
                                      <a:gd name="T6" fmla="*/ 237 w 2265"/>
                                      <a:gd name="T7" fmla="*/ 1641 h 3909"/>
                                      <a:gd name="T8" fmla="*/ 87 w 2265"/>
                                      <a:gd name="T9" fmla="*/ 1975 h 3909"/>
                                      <a:gd name="T10" fmla="*/ 749 w 2265"/>
                                      <a:gd name="T11" fmla="*/ 3483 h 3909"/>
                                      <a:gd name="T12" fmla="*/ 731 w 2265"/>
                                      <a:gd name="T13" fmla="*/ 3711 h 3909"/>
                                      <a:gd name="T14" fmla="*/ 777 w 2265"/>
                                      <a:gd name="T15" fmla="*/ 3915 h 3909"/>
                                      <a:gd name="T16" fmla="*/ 2269 w 2265"/>
                                      <a:gd name="T17" fmla="*/ 3909 h 3909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2265" h="3909">
                                        <a:moveTo>
                                          <a:pt x="2265" y="3"/>
                                        </a:moveTo>
                                        <a:lnTo>
                                          <a:pt x="1662" y="0"/>
                                        </a:lnTo>
                                        <a:cubicBezTo>
                                          <a:pt x="1665" y="465"/>
                                          <a:pt x="1641" y="771"/>
                                          <a:pt x="1487" y="895"/>
                                        </a:cubicBezTo>
                                        <a:lnTo>
                                          <a:pt x="237" y="1639"/>
                                        </a:lnTo>
                                        <a:cubicBezTo>
                                          <a:pt x="129" y="1719"/>
                                          <a:pt x="0" y="1726"/>
                                          <a:pt x="87" y="1971"/>
                                        </a:cubicBezTo>
                                        <a:lnTo>
                                          <a:pt x="747" y="3477"/>
                                        </a:lnTo>
                                        <a:cubicBezTo>
                                          <a:pt x="807" y="3591"/>
                                          <a:pt x="777" y="3639"/>
                                          <a:pt x="729" y="3705"/>
                                        </a:cubicBezTo>
                                        <a:cubicBezTo>
                                          <a:pt x="681" y="3771"/>
                                          <a:pt x="525" y="3864"/>
                                          <a:pt x="775" y="3909"/>
                                        </a:cubicBezTo>
                                        <a:lnTo>
                                          <a:pt x="2265" y="390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993" name="Freeform 3812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1964" y="5266"/>
                                    <a:ext cx="2267" cy="3912"/>
                                  </a:xfrm>
                                  <a:custGeom>
                                    <a:avLst/>
                                    <a:gdLst>
                                      <a:gd name="T0" fmla="*/ 2269 w 2265"/>
                                      <a:gd name="T1" fmla="*/ 3 h 3909"/>
                                      <a:gd name="T2" fmla="*/ 1664 w 2265"/>
                                      <a:gd name="T3" fmla="*/ 0 h 3909"/>
                                      <a:gd name="T4" fmla="*/ 1489 w 2265"/>
                                      <a:gd name="T5" fmla="*/ 897 h 3909"/>
                                      <a:gd name="T6" fmla="*/ 237 w 2265"/>
                                      <a:gd name="T7" fmla="*/ 1641 h 3909"/>
                                      <a:gd name="T8" fmla="*/ 87 w 2265"/>
                                      <a:gd name="T9" fmla="*/ 1975 h 3909"/>
                                      <a:gd name="T10" fmla="*/ 749 w 2265"/>
                                      <a:gd name="T11" fmla="*/ 3483 h 3909"/>
                                      <a:gd name="T12" fmla="*/ 731 w 2265"/>
                                      <a:gd name="T13" fmla="*/ 3711 h 3909"/>
                                      <a:gd name="T14" fmla="*/ 777 w 2265"/>
                                      <a:gd name="T15" fmla="*/ 3915 h 3909"/>
                                      <a:gd name="T16" fmla="*/ 2269 w 2265"/>
                                      <a:gd name="T17" fmla="*/ 3909 h 3909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2265" h="3909">
                                        <a:moveTo>
                                          <a:pt x="2265" y="3"/>
                                        </a:moveTo>
                                        <a:lnTo>
                                          <a:pt x="1662" y="0"/>
                                        </a:lnTo>
                                        <a:cubicBezTo>
                                          <a:pt x="1665" y="465"/>
                                          <a:pt x="1641" y="771"/>
                                          <a:pt x="1487" y="895"/>
                                        </a:cubicBezTo>
                                        <a:lnTo>
                                          <a:pt x="237" y="1639"/>
                                        </a:lnTo>
                                        <a:cubicBezTo>
                                          <a:pt x="129" y="1719"/>
                                          <a:pt x="0" y="1726"/>
                                          <a:pt x="87" y="1971"/>
                                        </a:cubicBezTo>
                                        <a:lnTo>
                                          <a:pt x="747" y="3477"/>
                                        </a:lnTo>
                                        <a:cubicBezTo>
                                          <a:pt x="807" y="3591"/>
                                          <a:pt x="777" y="3639"/>
                                          <a:pt x="729" y="3705"/>
                                        </a:cubicBezTo>
                                        <a:cubicBezTo>
                                          <a:pt x="681" y="3771"/>
                                          <a:pt x="525" y="3864"/>
                                          <a:pt x="775" y="3909"/>
                                        </a:cubicBezTo>
                                        <a:lnTo>
                                          <a:pt x="2265" y="390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</wpg:grpSp>
                            <wpg:grpSp>
                              <wpg:cNvPr id="994" name="Group 38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3604" y="4701"/>
                                  <a:ext cx="1641" cy="4193"/>
                                  <a:chOff x="3604" y="4701"/>
                                  <a:chExt cx="1641" cy="4193"/>
                                </a:xfrm>
                              </wpg:grpSpPr>
                              <wps:wsp>
                                <wps:cNvPr id="995" name="AutoShape 381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604" y="4928"/>
                                    <a:ext cx="1134" cy="1134"/>
                                  </a:xfrm>
                                  <a:custGeom>
                                    <a:avLst/>
                                    <a:gdLst>
                                      <a:gd name="T0" fmla="*/ 55 w 21600"/>
                                      <a:gd name="T1" fmla="*/ 30 h 21600"/>
                                      <a:gd name="T2" fmla="*/ 30 w 21600"/>
                                      <a:gd name="T3" fmla="*/ 60 h 21600"/>
                                      <a:gd name="T4" fmla="*/ 5 w 21600"/>
                                      <a:gd name="T5" fmla="*/ 30 h 21600"/>
                                      <a:gd name="T6" fmla="*/ 30 w 21600"/>
                                      <a:gd name="T7" fmla="*/ 0 h 21600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  <a:gd name="T12" fmla="*/ 3429 w 21600"/>
                                      <a:gd name="T13" fmla="*/ 3429 h 21600"/>
                                      <a:gd name="T14" fmla="*/ 18171 w 21600"/>
                                      <a:gd name="T15" fmla="*/ 18171 h 21600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3257" y="21600"/>
                                        </a:lnTo>
                                        <a:lnTo>
                                          <a:pt x="18343" y="21600"/>
                                        </a:lnTo>
                                        <a:lnTo>
                                          <a:pt x="21600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996" name="Freeform 3815" descr="宽上对角线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3634" y="6062"/>
                                    <a:ext cx="1611" cy="2832"/>
                                  </a:xfrm>
                                  <a:custGeom>
                                    <a:avLst/>
                                    <a:gdLst>
                                      <a:gd name="T0" fmla="*/ 329 w 1611"/>
                                      <a:gd name="T1" fmla="*/ 0 h 2832"/>
                                      <a:gd name="T2" fmla="*/ 404 w 1611"/>
                                      <a:gd name="T3" fmla="*/ 702 h 2832"/>
                                      <a:gd name="T4" fmla="*/ 745 w 1611"/>
                                      <a:gd name="T5" fmla="*/ 1351 h 2832"/>
                                      <a:gd name="T6" fmla="*/ 779 w 1611"/>
                                      <a:gd name="T7" fmla="*/ 1917 h 2832"/>
                                      <a:gd name="T8" fmla="*/ 421 w 1611"/>
                                      <a:gd name="T9" fmla="*/ 2233 h 2832"/>
                                      <a:gd name="T10" fmla="*/ 21 w 1611"/>
                                      <a:gd name="T11" fmla="*/ 2500 h 2832"/>
                                      <a:gd name="T12" fmla="*/ 296 w 1611"/>
                                      <a:gd name="T13" fmla="*/ 2832 h 2832"/>
                                      <a:gd name="T14" fmla="*/ 729 w 1611"/>
                                      <a:gd name="T15" fmla="*/ 2832 h 2832"/>
                                      <a:gd name="T16" fmla="*/ 1486 w 1611"/>
                                      <a:gd name="T17" fmla="*/ 2599 h 2832"/>
                                      <a:gd name="T18" fmla="*/ 1478 w 1611"/>
                                      <a:gd name="T19" fmla="*/ 2416 h 2832"/>
                                      <a:gd name="T20" fmla="*/ 1062 w 1611"/>
                                      <a:gd name="T21" fmla="*/ 2433 h 2832"/>
                                      <a:gd name="T22" fmla="*/ 729 w 1611"/>
                                      <a:gd name="T23" fmla="*/ 2541 h 2832"/>
                                      <a:gd name="T24" fmla="*/ 404 w 1611"/>
                                      <a:gd name="T25" fmla="*/ 2558 h 2832"/>
                                      <a:gd name="T26" fmla="*/ 695 w 1611"/>
                                      <a:gd name="T27" fmla="*/ 2383 h 2832"/>
                                      <a:gd name="T28" fmla="*/ 970 w 1611"/>
                                      <a:gd name="T29" fmla="*/ 2183 h 2832"/>
                                      <a:gd name="T30" fmla="*/ 1120 w 1611"/>
                                      <a:gd name="T31" fmla="*/ 1850 h 2832"/>
                                      <a:gd name="T32" fmla="*/ 1078 w 1611"/>
                                      <a:gd name="T33" fmla="*/ 1284 h 2832"/>
                                      <a:gd name="T34" fmla="*/ 845 w 1611"/>
                                      <a:gd name="T35" fmla="*/ 901 h 2832"/>
                                      <a:gd name="T36" fmla="*/ 637 w 1611"/>
                                      <a:gd name="T37" fmla="*/ 327 h 2832"/>
                                      <a:gd name="T38" fmla="*/ 704 w 1611"/>
                                      <a:gd name="T39" fmla="*/ 0 h 2832"/>
                                      <a:gd name="T40" fmla="*/ 329 w 1611"/>
                                      <a:gd name="T41" fmla="*/ 0 h 2832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</a:gdLst>
                                    <a:ahLst/>
                                    <a:cxnLst>
                                      <a:cxn ang="T42">
                                        <a:pos x="T0" y="T1"/>
                                      </a:cxn>
                                      <a:cxn ang="T43">
                                        <a:pos x="T2" y="T3"/>
                                      </a:cxn>
                                      <a:cxn ang="T44">
                                        <a:pos x="T4" y="T5"/>
                                      </a:cxn>
                                      <a:cxn ang="T45">
                                        <a:pos x="T6" y="T7"/>
                                      </a:cxn>
                                      <a:cxn ang="T46">
                                        <a:pos x="T8" y="T9"/>
                                      </a:cxn>
                                      <a:cxn ang="T47">
                                        <a:pos x="T10" y="T11"/>
                                      </a:cxn>
                                      <a:cxn ang="T48">
                                        <a:pos x="T12" y="T13"/>
                                      </a:cxn>
                                      <a:cxn ang="T49">
                                        <a:pos x="T14" y="T15"/>
                                      </a:cxn>
                                      <a:cxn ang="T50">
                                        <a:pos x="T16" y="T17"/>
                                      </a:cxn>
                                      <a:cxn ang="T51">
                                        <a:pos x="T18" y="T19"/>
                                      </a:cxn>
                                      <a:cxn ang="T52">
                                        <a:pos x="T20" y="T21"/>
                                      </a:cxn>
                                      <a:cxn ang="T53">
                                        <a:pos x="T22" y="T23"/>
                                      </a:cxn>
                                      <a:cxn ang="T54">
                                        <a:pos x="T24" y="T25"/>
                                      </a:cxn>
                                      <a:cxn ang="T55">
                                        <a:pos x="T26" y="T27"/>
                                      </a:cxn>
                                      <a:cxn ang="T56">
                                        <a:pos x="T28" y="T29"/>
                                      </a:cxn>
                                      <a:cxn ang="T57">
                                        <a:pos x="T30" y="T31"/>
                                      </a:cxn>
                                      <a:cxn ang="T58">
                                        <a:pos x="T32" y="T33"/>
                                      </a:cxn>
                                      <a:cxn ang="T59">
                                        <a:pos x="T34" y="T35"/>
                                      </a:cxn>
                                      <a:cxn ang="T60">
                                        <a:pos x="T36" y="T37"/>
                                      </a:cxn>
                                      <a:cxn ang="T61">
                                        <a:pos x="T38" y="T39"/>
                                      </a:cxn>
                                      <a:cxn ang="T62">
                                        <a:pos x="T40" y="T41"/>
                                      </a:cxn>
                                    </a:cxnLst>
                                    <a:rect l="0" t="0" r="r" b="b"/>
                                    <a:pathLst>
                                      <a:path w="1611" h="2832">
                                        <a:moveTo>
                                          <a:pt x="329" y="0"/>
                                        </a:moveTo>
                                        <a:cubicBezTo>
                                          <a:pt x="279" y="117"/>
                                          <a:pt x="335" y="477"/>
                                          <a:pt x="404" y="702"/>
                                        </a:cubicBezTo>
                                        <a:cubicBezTo>
                                          <a:pt x="473" y="927"/>
                                          <a:pt x="682" y="1148"/>
                                          <a:pt x="745" y="1351"/>
                                        </a:cubicBezTo>
                                        <a:cubicBezTo>
                                          <a:pt x="808" y="1554"/>
                                          <a:pt x="833" y="1770"/>
                                          <a:pt x="779" y="1917"/>
                                        </a:cubicBezTo>
                                        <a:cubicBezTo>
                                          <a:pt x="725" y="2064"/>
                                          <a:pt x="547" y="2136"/>
                                          <a:pt x="421" y="2233"/>
                                        </a:cubicBezTo>
                                        <a:cubicBezTo>
                                          <a:pt x="295" y="2330"/>
                                          <a:pt x="42" y="2400"/>
                                          <a:pt x="21" y="2500"/>
                                        </a:cubicBezTo>
                                        <a:cubicBezTo>
                                          <a:pt x="0" y="2600"/>
                                          <a:pt x="178" y="2777"/>
                                          <a:pt x="296" y="2832"/>
                                        </a:cubicBezTo>
                                        <a:lnTo>
                                          <a:pt x="729" y="2832"/>
                                        </a:lnTo>
                                        <a:cubicBezTo>
                                          <a:pt x="927" y="2793"/>
                                          <a:pt x="1361" y="2668"/>
                                          <a:pt x="1486" y="2599"/>
                                        </a:cubicBezTo>
                                        <a:cubicBezTo>
                                          <a:pt x="1611" y="2530"/>
                                          <a:pt x="1549" y="2444"/>
                                          <a:pt x="1478" y="2416"/>
                                        </a:cubicBezTo>
                                        <a:cubicBezTo>
                                          <a:pt x="1407" y="2388"/>
                                          <a:pt x="1187" y="2412"/>
                                          <a:pt x="1062" y="2433"/>
                                        </a:cubicBezTo>
                                        <a:cubicBezTo>
                                          <a:pt x="937" y="2454"/>
                                          <a:pt x="839" y="2520"/>
                                          <a:pt x="729" y="2541"/>
                                        </a:cubicBezTo>
                                        <a:cubicBezTo>
                                          <a:pt x="619" y="2562"/>
                                          <a:pt x="410" y="2584"/>
                                          <a:pt x="404" y="2558"/>
                                        </a:cubicBezTo>
                                        <a:cubicBezTo>
                                          <a:pt x="398" y="2532"/>
                                          <a:pt x="601" y="2446"/>
                                          <a:pt x="695" y="2383"/>
                                        </a:cubicBezTo>
                                        <a:cubicBezTo>
                                          <a:pt x="789" y="2320"/>
                                          <a:pt x="899" y="2272"/>
                                          <a:pt x="970" y="2183"/>
                                        </a:cubicBezTo>
                                        <a:cubicBezTo>
                                          <a:pt x="1041" y="2094"/>
                                          <a:pt x="1102" y="2000"/>
                                          <a:pt x="1120" y="1850"/>
                                        </a:cubicBezTo>
                                        <a:cubicBezTo>
                                          <a:pt x="1138" y="1700"/>
                                          <a:pt x="1124" y="1442"/>
                                          <a:pt x="1078" y="1284"/>
                                        </a:cubicBezTo>
                                        <a:cubicBezTo>
                                          <a:pt x="1032" y="1126"/>
                                          <a:pt x="918" y="1060"/>
                                          <a:pt x="845" y="901"/>
                                        </a:cubicBezTo>
                                        <a:cubicBezTo>
                                          <a:pt x="772" y="742"/>
                                          <a:pt x="660" y="477"/>
                                          <a:pt x="637" y="327"/>
                                        </a:cubicBezTo>
                                        <a:cubicBezTo>
                                          <a:pt x="614" y="177"/>
                                          <a:pt x="755" y="54"/>
                                          <a:pt x="704" y="0"/>
                                        </a:cubicBezTo>
                                        <a:lnTo>
                                          <a:pt x="3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pattFill prst="wdUpDiag">
                                    <a:fgClr>
                                      <a:srgbClr val="40404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997" name="Freeform 3816" descr="宽上对角线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3919" y="4701"/>
                                    <a:ext cx="510" cy="227"/>
                                  </a:xfrm>
                                  <a:custGeom>
                                    <a:avLst/>
                                    <a:gdLst>
                                      <a:gd name="T0" fmla="*/ 34 w 510"/>
                                      <a:gd name="T1" fmla="*/ 198 h 260"/>
                                      <a:gd name="T2" fmla="*/ 0 w 510"/>
                                      <a:gd name="T3" fmla="*/ 95 h 260"/>
                                      <a:gd name="T4" fmla="*/ 267 w 510"/>
                                      <a:gd name="T5" fmla="*/ 2 h 260"/>
                                      <a:gd name="T6" fmla="*/ 510 w 510"/>
                                      <a:gd name="T7" fmla="*/ 88 h 260"/>
                                      <a:gd name="T8" fmla="*/ 483 w 510"/>
                                      <a:gd name="T9" fmla="*/ 192 h 260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510" h="260">
                                        <a:moveTo>
                                          <a:pt x="34" y="260"/>
                                        </a:moveTo>
                                        <a:lnTo>
                                          <a:pt x="0" y="125"/>
                                        </a:lnTo>
                                        <a:cubicBezTo>
                                          <a:pt x="39" y="82"/>
                                          <a:pt x="182" y="4"/>
                                          <a:pt x="267" y="2"/>
                                        </a:cubicBezTo>
                                        <a:cubicBezTo>
                                          <a:pt x="352" y="0"/>
                                          <a:pt x="474" y="74"/>
                                          <a:pt x="510" y="116"/>
                                        </a:cubicBezTo>
                                        <a:lnTo>
                                          <a:pt x="483" y="252"/>
                                        </a:lnTo>
                                      </a:path>
                                    </a:pathLst>
                                  </a:custGeom>
                                  <a:pattFill prst="wdUpDiag">
                                    <a:fgClr>
                                      <a:srgbClr val="40404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998" name="AutoShape 381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546" y="5098"/>
                                  <a:ext cx="1247" cy="170"/>
                                </a:xfrm>
                                <a:prstGeom prst="roundRect">
                                  <a:avLst>
                                    <a:gd name="adj" fmla="val 375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999" name="Group 381"/>
                          <wpg:cNvGrpSpPr>
                            <a:grpSpLocks noChangeAspect="1"/>
                          </wpg:cNvGrpSpPr>
                          <wpg:grpSpPr>
                            <a:xfrm>
                              <a:off x="2579" y="2475"/>
                              <a:ext cx="286" cy="386"/>
                              <a:chOff x="1903730" y="938530"/>
                              <a:chExt cx="1330325" cy="1800860"/>
                            </a:xfrm>
                          </wpg:grpSpPr>
                          <wps:wsp>
                            <wps:cNvPr id="1000" name="Freeform 38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1903730" y="938530"/>
                                <a:ext cx="1330325" cy="1800860"/>
                              </a:xfrm>
                              <a:custGeom>
                                <a:avLst/>
                                <a:gdLst>
                                  <a:gd name="T0" fmla="*/ 0 w 2095"/>
                                  <a:gd name="T1" fmla="*/ 500380 h 2836"/>
                                  <a:gd name="T2" fmla="*/ 170815 w 2095"/>
                                  <a:gd name="T3" fmla="*/ 711200 h 2836"/>
                                  <a:gd name="T4" fmla="*/ 405765 w 2095"/>
                                  <a:gd name="T5" fmla="*/ 735330 h 2836"/>
                                  <a:gd name="T6" fmla="*/ 1299845 w 2095"/>
                                  <a:gd name="T7" fmla="*/ 0 h 2836"/>
                                  <a:gd name="T8" fmla="*/ 1327785 w 2095"/>
                                  <a:gd name="T9" fmla="*/ 230505 h 2836"/>
                                  <a:gd name="T10" fmla="*/ 1283970 w 2095"/>
                                  <a:gd name="T11" fmla="*/ 408940 h 2836"/>
                                  <a:gd name="T12" fmla="*/ 1200785 w 2095"/>
                                  <a:gd name="T13" fmla="*/ 651510 h 2836"/>
                                  <a:gd name="T14" fmla="*/ 1069340 w 2095"/>
                                  <a:gd name="T15" fmla="*/ 890270 h 2836"/>
                                  <a:gd name="T16" fmla="*/ 866775 w 2095"/>
                                  <a:gd name="T17" fmla="*/ 1120775 h 2836"/>
                                  <a:gd name="T18" fmla="*/ 819150 w 2095"/>
                                  <a:gd name="T19" fmla="*/ 1280160 h 2836"/>
                                  <a:gd name="T20" fmla="*/ 783590 w 2095"/>
                                  <a:gd name="T21" fmla="*/ 1486535 h 2836"/>
                                  <a:gd name="T22" fmla="*/ 715645 w 2095"/>
                                  <a:gd name="T23" fmla="*/ 1621790 h 2836"/>
                                  <a:gd name="T24" fmla="*/ 680085 w 2095"/>
                                  <a:gd name="T25" fmla="*/ 1800860 h 2836"/>
                                  <a:gd name="T26" fmla="*/ 377825 w 2095"/>
                                  <a:gd name="T27" fmla="*/ 1800860 h 2836"/>
                                  <a:gd name="T28" fmla="*/ 330200 w 2095"/>
                                  <a:gd name="T29" fmla="*/ 1597660 h 2836"/>
                                  <a:gd name="T30" fmla="*/ 318135 w 2095"/>
                                  <a:gd name="T31" fmla="*/ 1414780 h 2836"/>
                                  <a:gd name="T32" fmla="*/ 242570 w 2095"/>
                                  <a:gd name="T33" fmla="*/ 1092835 h 2836"/>
                                  <a:gd name="T34" fmla="*/ 123190 w 2095"/>
                                  <a:gd name="T35" fmla="*/ 886460 h 2836"/>
                                  <a:gd name="T36" fmla="*/ 40005 w 2095"/>
                                  <a:gd name="T37" fmla="*/ 699135 h 2836"/>
                                  <a:gd name="T38" fmla="*/ 0 w 2095"/>
                                  <a:gd name="T39" fmla="*/ 500380 h 28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95" h="2836">
                                    <a:moveTo>
                                      <a:pt x="0" y="788"/>
                                    </a:moveTo>
                                    <a:cubicBezTo>
                                      <a:pt x="94" y="876"/>
                                      <a:pt x="237" y="1113"/>
                                      <a:pt x="269" y="1120"/>
                                    </a:cubicBezTo>
                                    <a:cubicBezTo>
                                      <a:pt x="301" y="1127"/>
                                      <a:pt x="451" y="1195"/>
                                      <a:pt x="639" y="1158"/>
                                    </a:cubicBezTo>
                                    <a:lnTo>
                                      <a:pt x="2047" y="0"/>
                                    </a:lnTo>
                                    <a:cubicBezTo>
                                      <a:pt x="2060" y="162"/>
                                      <a:pt x="2095" y="256"/>
                                      <a:pt x="2091" y="363"/>
                                    </a:cubicBezTo>
                                    <a:cubicBezTo>
                                      <a:pt x="2087" y="470"/>
                                      <a:pt x="2055" y="534"/>
                                      <a:pt x="2022" y="644"/>
                                    </a:cubicBezTo>
                                    <a:cubicBezTo>
                                      <a:pt x="1989" y="754"/>
                                      <a:pt x="1947" y="900"/>
                                      <a:pt x="1891" y="1026"/>
                                    </a:cubicBezTo>
                                    <a:cubicBezTo>
                                      <a:pt x="1835" y="1152"/>
                                      <a:pt x="1772" y="1279"/>
                                      <a:pt x="1684" y="1402"/>
                                    </a:cubicBezTo>
                                    <a:cubicBezTo>
                                      <a:pt x="1596" y="1525"/>
                                      <a:pt x="1431" y="1663"/>
                                      <a:pt x="1365" y="1765"/>
                                    </a:cubicBezTo>
                                    <a:cubicBezTo>
                                      <a:pt x="1299" y="1867"/>
                                      <a:pt x="1312" y="1920"/>
                                      <a:pt x="1290" y="2016"/>
                                    </a:cubicBezTo>
                                    <a:cubicBezTo>
                                      <a:pt x="1268" y="2112"/>
                                      <a:pt x="1261" y="2251"/>
                                      <a:pt x="1234" y="2341"/>
                                    </a:cubicBezTo>
                                    <a:cubicBezTo>
                                      <a:pt x="1207" y="2431"/>
                                      <a:pt x="1154" y="2472"/>
                                      <a:pt x="1127" y="2554"/>
                                    </a:cubicBezTo>
                                    <a:cubicBezTo>
                                      <a:pt x="1100" y="2636"/>
                                      <a:pt x="1077" y="2685"/>
                                      <a:pt x="1071" y="2836"/>
                                    </a:cubicBezTo>
                                    <a:lnTo>
                                      <a:pt x="595" y="2836"/>
                                    </a:lnTo>
                                    <a:cubicBezTo>
                                      <a:pt x="564" y="2736"/>
                                      <a:pt x="536" y="2617"/>
                                      <a:pt x="520" y="2516"/>
                                    </a:cubicBezTo>
                                    <a:cubicBezTo>
                                      <a:pt x="504" y="2415"/>
                                      <a:pt x="524" y="2360"/>
                                      <a:pt x="501" y="2228"/>
                                    </a:cubicBezTo>
                                    <a:cubicBezTo>
                                      <a:pt x="478" y="2096"/>
                                      <a:pt x="433" y="1860"/>
                                      <a:pt x="382" y="1721"/>
                                    </a:cubicBezTo>
                                    <a:cubicBezTo>
                                      <a:pt x="331" y="1582"/>
                                      <a:pt x="247" y="1499"/>
                                      <a:pt x="194" y="1396"/>
                                    </a:cubicBezTo>
                                    <a:cubicBezTo>
                                      <a:pt x="141" y="1293"/>
                                      <a:pt x="95" y="1202"/>
                                      <a:pt x="63" y="1101"/>
                                    </a:cubicBezTo>
                                    <a:cubicBezTo>
                                      <a:pt x="31" y="1000"/>
                                      <a:pt x="13" y="853"/>
                                      <a:pt x="0" y="788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001" name="Group 38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2245995" y="1121410"/>
                                <a:ext cx="744855" cy="1617980"/>
                                <a:chOff x="2245995" y="1121410"/>
                                <a:chExt cx="744855" cy="1617980"/>
                              </a:xfrm>
                            </wpg:grpSpPr>
                            <wps:wsp>
                              <wps:cNvPr id="1002" name="Freeform 384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2656205" y="1121410"/>
                                  <a:ext cx="334645" cy="1323340"/>
                                </a:xfrm>
                                <a:custGeom>
                                  <a:avLst/>
                                  <a:gdLst>
                                    <a:gd name="T0" fmla="*/ 321310 w 527"/>
                                    <a:gd name="T1" fmla="*/ 0 h 2084"/>
                                    <a:gd name="T2" fmla="*/ 321310 w 527"/>
                                    <a:gd name="T3" fmla="*/ 182880 h 2084"/>
                                    <a:gd name="T4" fmla="*/ 241300 w 527"/>
                                    <a:gd name="T5" fmla="*/ 281940 h 2084"/>
                                    <a:gd name="T6" fmla="*/ 133985 w 527"/>
                                    <a:gd name="T7" fmla="*/ 628015 h 2084"/>
                                    <a:gd name="T8" fmla="*/ 19050 w 527"/>
                                    <a:gd name="T9" fmla="*/ 946150 h 2084"/>
                                    <a:gd name="T10" fmla="*/ 19050 w 527"/>
                                    <a:gd name="T11" fmla="*/ 1323340 h 2084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527" h="2084">
                                      <a:moveTo>
                                        <a:pt x="506" y="0"/>
                                      </a:moveTo>
                                      <a:cubicBezTo>
                                        <a:pt x="506" y="48"/>
                                        <a:pt x="527" y="214"/>
                                        <a:pt x="506" y="288"/>
                                      </a:cubicBezTo>
                                      <a:cubicBezTo>
                                        <a:pt x="485" y="362"/>
                                        <a:pt x="429" y="327"/>
                                        <a:pt x="380" y="444"/>
                                      </a:cubicBezTo>
                                      <a:cubicBezTo>
                                        <a:pt x="331" y="561"/>
                                        <a:pt x="269" y="815"/>
                                        <a:pt x="211" y="989"/>
                                      </a:cubicBezTo>
                                      <a:cubicBezTo>
                                        <a:pt x="153" y="1163"/>
                                        <a:pt x="60" y="1308"/>
                                        <a:pt x="30" y="1490"/>
                                      </a:cubicBezTo>
                                      <a:cubicBezTo>
                                        <a:pt x="0" y="1672"/>
                                        <a:pt x="30" y="1960"/>
                                        <a:pt x="30" y="208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003" name="Freeform 385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2245995" y="1677670"/>
                                  <a:ext cx="83185" cy="1057275"/>
                                </a:xfrm>
                                <a:custGeom>
                                  <a:avLst/>
                                  <a:gdLst>
                                    <a:gd name="T0" fmla="*/ 0 w 131"/>
                                    <a:gd name="T1" fmla="*/ 0 h 1665"/>
                                    <a:gd name="T2" fmla="*/ 19685 w 131"/>
                                    <a:gd name="T3" fmla="*/ 222885 h 1665"/>
                                    <a:gd name="T4" fmla="*/ 19685 w 131"/>
                                    <a:gd name="T5" fmla="*/ 369570 h 1665"/>
                                    <a:gd name="T6" fmla="*/ 63500 w 131"/>
                                    <a:gd name="T7" fmla="*/ 481330 h 1665"/>
                                    <a:gd name="T8" fmla="*/ 39370 w 131"/>
                                    <a:gd name="T9" fmla="*/ 759460 h 1665"/>
                                    <a:gd name="T10" fmla="*/ 39370 w 131"/>
                                    <a:gd name="T11" fmla="*/ 926465 h 1665"/>
                                    <a:gd name="T12" fmla="*/ 83185 w 131"/>
                                    <a:gd name="T13" fmla="*/ 1057275 h 1665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</a:gdLst>
                                  <a:ahLst/>
                                  <a:cxnLst>
                                    <a:cxn ang="T14">
                                      <a:pos x="T0" y="T1"/>
                                    </a:cxn>
                                    <a:cxn ang="T15">
                                      <a:pos x="T2" y="T3"/>
                                    </a:cxn>
                                    <a:cxn ang="T16">
                                      <a:pos x="T4" y="T5"/>
                                    </a:cxn>
                                    <a:cxn ang="T17">
                                      <a:pos x="T6" y="T7"/>
                                    </a:cxn>
                                    <a:cxn ang="T18">
                                      <a:pos x="T8" y="T9"/>
                                    </a:cxn>
                                    <a:cxn ang="T19">
                                      <a:pos x="T10" y="T11"/>
                                    </a:cxn>
                                    <a:cxn ang="T2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1" h="1665">
                                      <a:moveTo>
                                        <a:pt x="0" y="0"/>
                                      </a:moveTo>
                                      <a:cubicBezTo>
                                        <a:pt x="5" y="58"/>
                                        <a:pt x="26" y="254"/>
                                        <a:pt x="31" y="351"/>
                                      </a:cubicBezTo>
                                      <a:cubicBezTo>
                                        <a:pt x="36" y="448"/>
                                        <a:pt x="19" y="514"/>
                                        <a:pt x="31" y="582"/>
                                      </a:cubicBezTo>
                                      <a:cubicBezTo>
                                        <a:pt x="43" y="650"/>
                                        <a:pt x="95" y="656"/>
                                        <a:pt x="100" y="758"/>
                                      </a:cubicBezTo>
                                      <a:cubicBezTo>
                                        <a:pt x="105" y="860"/>
                                        <a:pt x="68" y="1079"/>
                                        <a:pt x="62" y="1196"/>
                                      </a:cubicBezTo>
                                      <a:cubicBezTo>
                                        <a:pt x="56" y="1313"/>
                                        <a:pt x="51" y="1381"/>
                                        <a:pt x="62" y="1459"/>
                                      </a:cubicBezTo>
                                      <a:cubicBezTo>
                                        <a:pt x="73" y="1537"/>
                                        <a:pt x="117" y="1622"/>
                                        <a:pt x="131" y="166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004" name="Freeform 386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2367915" y="1824990"/>
                                  <a:ext cx="240665" cy="914400"/>
                                </a:xfrm>
                                <a:custGeom>
                                  <a:avLst/>
                                  <a:gdLst>
                                    <a:gd name="T0" fmla="*/ 33020 w 379"/>
                                    <a:gd name="T1" fmla="*/ 914400 h 1440"/>
                                    <a:gd name="T2" fmla="*/ 1270 w 379"/>
                                    <a:gd name="T3" fmla="*/ 675640 h 1440"/>
                                    <a:gd name="T4" fmla="*/ 40640 w 379"/>
                                    <a:gd name="T5" fmla="*/ 325755 h 1440"/>
                                    <a:gd name="T6" fmla="*/ 104140 w 379"/>
                                    <a:gd name="T7" fmla="*/ 3810 h 1440"/>
                                    <a:gd name="T8" fmla="*/ 184150 w 379"/>
                                    <a:gd name="T9" fmla="*/ 349885 h 1440"/>
                                    <a:gd name="T10" fmla="*/ 231775 w 379"/>
                                    <a:gd name="T11" fmla="*/ 512445 h 1440"/>
                                    <a:gd name="T12" fmla="*/ 239395 w 379"/>
                                    <a:gd name="T13" fmla="*/ 751205 h 1440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</a:gdLst>
                                  <a:ahLst/>
                                  <a:cxnLst>
                                    <a:cxn ang="T14">
                                      <a:pos x="T0" y="T1"/>
                                    </a:cxn>
                                    <a:cxn ang="T15">
                                      <a:pos x="T2" y="T3"/>
                                    </a:cxn>
                                    <a:cxn ang="T16">
                                      <a:pos x="T4" y="T5"/>
                                    </a:cxn>
                                    <a:cxn ang="T17">
                                      <a:pos x="T6" y="T7"/>
                                    </a:cxn>
                                    <a:cxn ang="T18">
                                      <a:pos x="T8" y="T9"/>
                                    </a:cxn>
                                    <a:cxn ang="T19">
                                      <a:pos x="T10" y="T11"/>
                                    </a:cxn>
                                    <a:cxn ang="T2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79" h="1440">
                                      <a:moveTo>
                                        <a:pt x="52" y="1440"/>
                                      </a:moveTo>
                                      <a:cubicBezTo>
                                        <a:pt x="44" y="1377"/>
                                        <a:pt x="0" y="1218"/>
                                        <a:pt x="2" y="1064"/>
                                      </a:cubicBezTo>
                                      <a:cubicBezTo>
                                        <a:pt x="4" y="910"/>
                                        <a:pt x="37" y="689"/>
                                        <a:pt x="64" y="513"/>
                                      </a:cubicBezTo>
                                      <a:cubicBezTo>
                                        <a:pt x="91" y="337"/>
                                        <a:pt x="126" y="0"/>
                                        <a:pt x="164" y="6"/>
                                      </a:cubicBezTo>
                                      <a:cubicBezTo>
                                        <a:pt x="202" y="12"/>
                                        <a:pt x="257" y="418"/>
                                        <a:pt x="290" y="551"/>
                                      </a:cubicBezTo>
                                      <a:cubicBezTo>
                                        <a:pt x="323" y="684"/>
                                        <a:pt x="351" y="702"/>
                                        <a:pt x="365" y="807"/>
                                      </a:cubicBezTo>
                                      <a:cubicBezTo>
                                        <a:pt x="379" y="912"/>
                                        <a:pt x="375" y="1105"/>
                                        <a:pt x="377" y="118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005" name="Freeform 387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2438400" y="2288540"/>
                                  <a:ext cx="84455" cy="442595"/>
                                </a:xfrm>
                                <a:custGeom>
                                  <a:avLst/>
                                  <a:gdLst>
                                    <a:gd name="T0" fmla="*/ 13970 w 133"/>
                                    <a:gd name="T1" fmla="*/ 442595 h 697"/>
                                    <a:gd name="T2" fmla="*/ 6350 w 133"/>
                                    <a:gd name="T3" fmla="*/ 212090 h 697"/>
                                    <a:gd name="T4" fmla="*/ 53975 w 133"/>
                                    <a:gd name="T5" fmla="*/ 5715 h 697"/>
                                    <a:gd name="T6" fmla="*/ 81915 w 133"/>
                                    <a:gd name="T7" fmla="*/ 247650 h 697"/>
                                    <a:gd name="T8" fmla="*/ 69850 w 133"/>
                                    <a:gd name="T9" fmla="*/ 442595 h 697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3" h="697">
                                      <a:moveTo>
                                        <a:pt x="22" y="697"/>
                                      </a:moveTo>
                                      <a:cubicBezTo>
                                        <a:pt x="19" y="637"/>
                                        <a:pt x="0" y="449"/>
                                        <a:pt x="10" y="334"/>
                                      </a:cubicBezTo>
                                      <a:cubicBezTo>
                                        <a:pt x="20" y="219"/>
                                        <a:pt x="65" y="0"/>
                                        <a:pt x="85" y="9"/>
                                      </a:cubicBezTo>
                                      <a:cubicBezTo>
                                        <a:pt x="105" y="18"/>
                                        <a:pt x="125" y="275"/>
                                        <a:pt x="129" y="390"/>
                                      </a:cubicBezTo>
                                      <a:cubicBezTo>
                                        <a:pt x="133" y="505"/>
                                        <a:pt x="114" y="633"/>
                                        <a:pt x="110" y="6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1006" name="组合 4002"/>
                          <wpg:cNvGrpSpPr>
                            <a:grpSpLocks noChangeAspect="1"/>
                          </wpg:cNvGrpSpPr>
                          <wpg:grpSpPr>
                            <a:xfrm>
                              <a:off x="2475" y="1935"/>
                              <a:ext cx="912" cy="680"/>
                              <a:chOff x="0" y="0"/>
                              <a:chExt cx="4262120" cy="3177472"/>
                            </a:xfrm>
                          </wpg:grpSpPr>
                          <wps:wsp>
                            <wps:cNvPr id="1007" name="AutoShape 3933"/>
                            <wps:cNvSpPr>
                              <a:spLocks noChangeAspect="1" noChangeArrowheads="1"/>
                            </wps:cNvSpPr>
                            <wps:spPr bwMode="auto">
                              <a:xfrm rot="3000000">
                                <a:off x="3397195" y="-26035"/>
                                <a:ext cx="758825" cy="810895"/>
                              </a:xfrm>
                              <a:custGeom>
                                <a:avLst/>
                                <a:gdLst>
                                  <a:gd name="T0" fmla="*/ 25818880 w 21600"/>
                                  <a:gd name="T1" fmla="*/ 15221100 h 21600"/>
                                  <a:gd name="T2" fmla="*/ 13329077 w 21600"/>
                                  <a:gd name="T3" fmla="*/ 30442162 h 21600"/>
                                  <a:gd name="T4" fmla="*/ 839239 w 21600"/>
                                  <a:gd name="T5" fmla="*/ 15221100 h 21600"/>
                                  <a:gd name="T6" fmla="*/ 13329077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2480 w 21600"/>
                                  <a:gd name="T13" fmla="*/ 2480 h 21600"/>
                                  <a:gd name="T14" fmla="*/ 19120 w 21600"/>
                                  <a:gd name="T15" fmla="*/ 19120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1359" y="21600"/>
                                    </a:lnTo>
                                    <a:lnTo>
                                      <a:pt x="20241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008" name="组合 400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1252137"/>
                                <a:ext cx="4262120" cy="1925335"/>
                                <a:chOff x="0" y="0"/>
                                <a:chExt cx="4262120" cy="1925335"/>
                              </a:xfrm>
                            </wpg:grpSpPr>
                            <wpg:grpSp>
                              <wpg:cNvPr id="1009" name="Group 3935"/>
                              <wpg:cNvGrpSpPr>
                                <a:grpSpLocks noChangeAspect="1"/>
                              </wpg:cNvGrpSpPr>
                              <wpg:grpSpPr>
                                <a:xfrm rot="3000000">
                                  <a:off x="1627187" y="-1627187"/>
                                  <a:ext cx="1007745" cy="4262120"/>
                                  <a:chOff x="3354" y="3666"/>
                                  <a:chExt cx="249" cy="1058"/>
                                </a:xfrm>
                              </wpg:grpSpPr>
                              <wps:wsp>
                                <wps:cNvPr id="1010" name="Freeform 3936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3354" y="3666"/>
                                    <a:ext cx="249" cy="113"/>
                                  </a:xfrm>
                                  <a:custGeom>
                                    <a:avLst/>
                                    <a:gdLst>
                                      <a:gd name="T0" fmla="*/ 4 w 2492"/>
                                      <a:gd name="T1" fmla="*/ 11 h 1132"/>
                                      <a:gd name="T2" fmla="*/ 4 w 2492"/>
                                      <a:gd name="T3" fmla="*/ 6 h 1132"/>
                                      <a:gd name="T4" fmla="*/ 3 w 2492"/>
                                      <a:gd name="T5" fmla="*/ 0 h 1132"/>
                                      <a:gd name="T6" fmla="*/ 22 w 2492"/>
                                      <a:gd name="T7" fmla="*/ 0 h 1132"/>
                                      <a:gd name="T8" fmla="*/ 21 w 2492"/>
                                      <a:gd name="T9" fmla="*/ 6 h 1132"/>
                                      <a:gd name="T10" fmla="*/ 21 w 2492"/>
                                      <a:gd name="T11" fmla="*/ 11 h 113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492" h="1132">
                                        <a:moveTo>
                                          <a:pt x="394" y="1132"/>
                                        </a:moveTo>
                                        <a:lnTo>
                                          <a:pt x="394" y="570"/>
                                        </a:lnTo>
                                        <a:cubicBezTo>
                                          <a:pt x="378" y="381"/>
                                          <a:pt x="0" y="95"/>
                                          <a:pt x="300" y="0"/>
                                        </a:cubicBezTo>
                                        <a:lnTo>
                                          <a:pt x="2193" y="0"/>
                                        </a:lnTo>
                                        <a:cubicBezTo>
                                          <a:pt x="2492" y="95"/>
                                          <a:pt x="2113" y="381"/>
                                          <a:pt x="2097" y="570"/>
                                        </a:cubicBezTo>
                                        <a:lnTo>
                                          <a:pt x="2097" y="113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1011" name="AutoShape 3937"/>
                                <wps:cNvCnPr>
                                  <a:cxnSpLocks noChangeAspect="1" noChangeShapeType="1"/>
                                  <a:stCxn id="1010" idx="5"/>
                                  <a:endCxn id="1013" idx="4"/>
                                </wps:cNvCnPr>
                                <wps:spPr bwMode="auto">
                                  <a:xfrm>
                                    <a:off x="3564" y="3779"/>
                                    <a:ext cx="1" cy="71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12" name="AutoShape 3938"/>
                                <wps:cNvCnPr>
                                  <a:cxnSpLocks noChangeAspect="1" noChangeShapeType="1"/>
                                  <a:stCxn id="1010" idx="0"/>
                                  <a:endCxn id="1013" idx="0"/>
                                </wps:cNvCnPr>
                                <wps:spPr bwMode="auto">
                                  <a:xfrm>
                                    <a:off x="3393" y="3779"/>
                                    <a:ext cx="1" cy="71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13" name="Freeform 3939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3394" y="4497"/>
                                    <a:ext cx="170" cy="227"/>
                                  </a:xfrm>
                                  <a:custGeom>
                                    <a:avLst/>
                                    <a:gdLst>
                                      <a:gd name="T0" fmla="*/ 0 w 1701"/>
                                      <a:gd name="T1" fmla="*/ 0 h 2268"/>
                                      <a:gd name="T2" fmla="*/ 0 w 1701"/>
                                      <a:gd name="T3" fmla="*/ 14 h 2268"/>
                                      <a:gd name="T4" fmla="*/ 8 w 1701"/>
                                      <a:gd name="T5" fmla="*/ 23 h 2268"/>
                                      <a:gd name="T6" fmla="*/ 17 w 1701"/>
                                      <a:gd name="T7" fmla="*/ 14 h 2268"/>
                                      <a:gd name="T8" fmla="*/ 17 w 1701"/>
                                      <a:gd name="T9" fmla="*/ 0 h 2268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01" h="2268">
                                        <a:moveTo>
                                          <a:pt x="0" y="0"/>
                                        </a:moveTo>
                                        <a:lnTo>
                                          <a:pt x="0" y="1347"/>
                                        </a:lnTo>
                                        <a:cubicBezTo>
                                          <a:pt x="0" y="2027"/>
                                          <a:pt x="566" y="2268"/>
                                          <a:pt x="849" y="2268"/>
                                        </a:cubicBezTo>
                                        <a:cubicBezTo>
                                          <a:pt x="1132" y="2268"/>
                                          <a:pt x="1698" y="2030"/>
                                          <a:pt x="1698" y="1347"/>
                                        </a:cubicBezTo>
                                        <a:lnTo>
                                          <a:pt x="1701" y="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</wpg:grpSp>
                            <wpg:grpSp>
                              <wpg:cNvPr id="1014" name="组合 399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392747" y="1006683"/>
                                  <a:ext cx="1679520" cy="918652"/>
                                  <a:chOff x="0" y="0"/>
                                  <a:chExt cx="1679520" cy="918652"/>
                                </a:xfrm>
                              </wpg:grpSpPr>
                              <wps:wsp>
                                <wps:cNvPr id="1015" name="Freeform 3941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584145" y="0"/>
                                    <a:ext cx="1095375" cy="546735"/>
                                  </a:xfrm>
                                  <a:custGeom>
                                    <a:avLst/>
                                    <a:gdLst>
                                      <a:gd name="T0" fmla="*/ 0 w 1725"/>
                                      <a:gd name="T1" fmla="*/ 10483850 h 861"/>
                                      <a:gd name="T2" fmla="*/ 11693525 w 1725"/>
                                      <a:gd name="T3" fmla="*/ 0 h 861"/>
                                      <a:gd name="T4" fmla="*/ 695563125 w 1725"/>
                                      <a:gd name="T5" fmla="*/ 0 h 861"/>
                                      <a:gd name="T6" fmla="*/ 282660725 w 1725"/>
                                      <a:gd name="T7" fmla="*/ 347176725 h 861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725" h="861">
                                        <a:moveTo>
                                          <a:pt x="0" y="26"/>
                                        </a:moveTo>
                                        <a:lnTo>
                                          <a:pt x="29" y="0"/>
                                        </a:lnTo>
                                        <a:lnTo>
                                          <a:pt x="1725" y="0"/>
                                        </a:lnTo>
                                        <a:lnTo>
                                          <a:pt x="701" y="861"/>
                                        </a:lnTo>
                                      </a:path>
                                    </a:pathLst>
                                  </a:custGeom>
                                  <a:pattFill prst="dashHorz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1016" name="Freeform 3942"/>
                                <wps:cNvSpPr>
                                  <a:spLocks noChangeAspect="1"/>
                                </wps:cNvSpPr>
                                <wps:spPr bwMode="auto">
                                  <a:xfrm rot="3000000">
                                    <a:off x="113030" y="117282"/>
                                    <a:ext cx="688340" cy="914400"/>
                                  </a:xfrm>
                                  <a:custGeom>
                                    <a:avLst/>
                                    <a:gdLst>
                                      <a:gd name="T0" fmla="*/ 0 w 1701"/>
                                      <a:gd name="T1" fmla="*/ 0 h 2268"/>
                                      <a:gd name="T2" fmla="*/ 0 w 1701"/>
                                      <a:gd name="T3" fmla="*/ 218954451 h 2268"/>
                                      <a:gd name="T4" fmla="*/ 139028898 w 1701"/>
                                      <a:gd name="T5" fmla="*/ 368662857 h 2268"/>
                                      <a:gd name="T6" fmla="*/ 278057796 w 1701"/>
                                      <a:gd name="T7" fmla="*/ 218954451 h 2268"/>
                                      <a:gd name="T8" fmla="*/ 278549063 w 1701"/>
                                      <a:gd name="T9" fmla="*/ 487841 h 2268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01" h="2268">
                                        <a:moveTo>
                                          <a:pt x="0" y="0"/>
                                        </a:moveTo>
                                        <a:lnTo>
                                          <a:pt x="0" y="1347"/>
                                        </a:lnTo>
                                        <a:cubicBezTo>
                                          <a:pt x="0" y="2027"/>
                                          <a:pt x="566" y="2268"/>
                                          <a:pt x="849" y="2268"/>
                                        </a:cubicBezTo>
                                        <a:cubicBezTo>
                                          <a:pt x="1132" y="2268"/>
                                          <a:pt x="1698" y="2030"/>
                                          <a:pt x="1698" y="1347"/>
                                        </a:cubicBezTo>
                                        <a:lnTo>
                                          <a:pt x="1701" y="3"/>
                                        </a:lnTo>
                                      </a:path>
                                    </a:pathLst>
                                  </a:custGeom>
                                  <a:pattFill prst="dashHorz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rot="0" vert="horz" wrap="none" lIns="0" tIns="0" rIns="0" bIns="0" anchor="t" anchorCtr="0" upright="1">
                                  <a:sp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017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5260" y="3181"/>
                            <a:ext cx="1011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BaCl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溶液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018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6379" y="3181"/>
                            <a:ext cx="1647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酸性KMnO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溶液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019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8113" y="3181"/>
                            <a:ext cx="1092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NaOH溶液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020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3181"/>
                            <a:ext cx="95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品红溶液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021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3180" y="2305"/>
                            <a:ext cx="74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浓硫酸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022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3004" y="2696"/>
                            <a:ext cx="53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铜丝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g:grpSp>
                        <wpg:cNvPr id="1023" name="Group 433"/>
                        <wpg:cNvGrpSpPr/>
                        <wpg:grpSpPr>
                          <a:xfrm>
                            <a:off x="6573" y="1811"/>
                            <a:ext cx="1319" cy="1338"/>
                            <a:chOff x="6531" y="1840"/>
                            <a:chExt cx="1319" cy="1338"/>
                          </a:xfrm>
                        </wpg:grpSpPr>
                        <wpg:grpSp>
                          <wpg:cNvPr id="1024" name="Group 434"/>
                          <wpg:cNvGrpSpPr/>
                          <wpg:grpSpPr>
                            <a:xfrm>
                              <a:off x="7088" y="2117"/>
                              <a:ext cx="218" cy="1061"/>
                              <a:chOff x="4752" y="3519"/>
                              <a:chExt cx="272" cy="1327"/>
                            </a:xfrm>
                          </wpg:grpSpPr>
                          <wps:wsp>
                            <wps:cNvPr id="1025" name="Oval 4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4602"/>
                                <a:ext cx="244" cy="2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6" name="Rectangle 4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3545"/>
                                <a:ext cx="244" cy="1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7" name="AutoShape 4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52" y="351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8" name="Rectangle 4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7" y="4674"/>
                                <a:ext cx="22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29" name="Group 439"/>
                          <wpg:cNvGrpSpPr/>
                          <wpg:grpSpPr>
                            <a:xfrm>
                              <a:off x="6531" y="1840"/>
                              <a:ext cx="663" cy="1256"/>
                              <a:chOff x="6531" y="1840"/>
                              <a:chExt cx="663" cy="1256"/>
                            </a:xfrm>
                          </wpg:grpSpPr>
                          <wps:wsp>
                            <wps:cNvPr id="1030" name="Rectangle 44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31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1" name="Rectangle 44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134" y="1962"/>
                                <a:ext cx="46" cy="1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2" name="Rectangle 44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089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3" name="Freeform 443"/>
                            <wps:cNvSpPr/>
                            <wps:spPr bwMode="auto">
                              <a:xfrm flipH="1">
                                <a:off x="7069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4" name="Freeform 444"/>
                            <wps:cNvSpPr/>
                            <wps:spPr bwMode="auto">
                              <a:xfrm flipH="1">
                                <a:off x="7086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35" name="Group 445"/>
                          <wpg:cNvGrpSpPr/>
                          <wpg:grpSpPr>
                            <a:xfrm>
                              <a:off x="7102" y="2693"/>
                              <a:ext cx="193" cy="457"/>
                              <a:chOff x="3750" y="3719"/>
                              <a:chExt cx="240" cy="572"/>
                            </a:xfrm>
                          </wpg:grpSpPr>
                          <wps:wsp>
                            <wps:cNvPr id="1036" name="Line 4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7" y="3764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37" name="Line 4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1" y="38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38" name="Line 4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3805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39" name="Line 4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9" y="3850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0" name="Line 4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6" y="3900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1" name="Line 4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8" y="3898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2" name="Line 4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83" y="42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3" name="Line 4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37" y="3941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4" name="Line 4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17" y="3941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5" name="Line 4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11" y="4251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6" name="Line 4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90" y="4251"/>
                                <a:ext cx="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7" name="Line 4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2" y="3987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8" name="Line 4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7" y="4291"/>
                                <a:ext cx="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49" name="Line 4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6" y="4027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0" name="Line 4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5" y="4027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1" name="Line 4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1" y="4076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2" name="Line 4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66" y="3853"/>
                                <a:ext cx="6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3" name="Line 4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1" y="4123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4" name="Line 4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4" y="4121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5" name="Line 4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2" y="4212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6" name="Line 4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0" y="4068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057" name="Oval 4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33" y="424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8" name="Oval 4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6" y="4113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9" name="Oval 4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9" y="3981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0" name="Oval 4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12" y="386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1" name="Oval 4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27" y="3759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62" name="Group 472"/>
                            <wpg:cNvGrpSpPr/>
                            <wpg:grpSpPr>
                              <a:xfrm>
                                <a:off x="3750" y="3719"/>
                                <a:ext cx="240" cy="15"/>
                                <a:chOff x="3390" y="3744"/>
                                <a:chExt cx="240" cy="15"/>
                              </a:xfrm>
                            </wpg:grpSpPr>
                            <wps:wsp>
                              <wps:cNvPr id="1063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17" y="3759"/>
                                  <a:ext cx="1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64" name="Freeform 474"/>
                              <wps:cNvSpPr/>
                              <wps:spPr bwMode="auto">
                                <a:xfrm>
                                  <a:off x="3606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5" name="Freeform 475"/>
                              <wps:cNvSpPr/>
                              <wps:spPr bwMode="auto">
                                <a:xfrm flipH="1">
                                  <a:off x="3390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6" name="Group 476"/>
                          <wpg:cNvGrpSpPr/>
                          <wpg:grpSpPr>
                            <a:xfrm>
                              <a:off x="7196" y="1840"/>
                              <a:ext cx="654" cy="440"/>
                              <a:chOff x="7196" y="1840"/>
                              <a:chExt cx="654" cy="440"/>
                            </a:xfrm>
                          </wpg:grpSpPr>
                          <wps:wsp>
                            <wps:cNvPr id="1067" name="Rectangle 4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0" y="1962"/>
                                <a:ext cx="46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8" name="Rectangle 4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83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9" name="Rectangle 4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96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0" name="Freeform 480"/>
                            <wps:cNvSpPr/>
                            <wps:spPr bwMode="auto">
                              <a:xfrm>
                                <a:off x="7255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1" name="Freeform 481"/>
                            <wps:cNvSpPr/>
                            <wps:spPr bwMode="auto">
                              <a:xfrm>
                                <a:off x="7210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72" name="Group 482"/>
                          <wpg:cNvGrpSpPr/>
                          <wpg:grpSpPr>
                            <a:xfrm flipH="1">
                              <a:off x="7088" y="2027"/>
                              <a:ext cx="224" cy="194"/>
                              <a:chOff x="9258" y="2139"/>
                              <a:chExt cx="280" cy="243"/>
                            </a:xfrm>
                          </wpg:grpSpPr>
                          <wpg:grpSp>
                            <wpg:cNvPr id="1073" name="Group 483"/>
                            <wpg:cNvGrpSpPr/>
                            <wpg:grpSpPr>
                              <a:xfrm>
                                <a:off x="9258" y="2139"/>
                                <a:ext cx="275" cy="243"/>
                                <a:chOff x="7293" y="2313"/>
                                <a:chExt cx="275" cy="243"/>
                              </a:xfrm>
                            </wpg:grpSpPr>
                            <wps:wsp>
                              <wps:cNvPr id="1074" name="AutoShape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4" y="2313"/>
                                  <a:ext cx="245" cy="243"/>
                                </a:xfrm>
                                <a:custGeom>
                                  <a:avLst/>
                                  <a:gdLst>
                                    <a:gd name="T0" fmla="*/ 234 w 21600"/>
                                    <a:gd name="T1" fmla="*/ 122 h 21600"/>
                                    <a:gd name="T2" fmla="*/ 123 w 21600"/>
                                    <a:gd name="T3" fmla="*/ 243 h 21600"/>
                                    <a:gd name="T4" fmla="*/ 11 w 21600"/>
                                    <a:gd name="T5" fmla="*/ 122 h 21600"/>
                                    <a:gd name="T6" fmla="*/ 123 w 21600"/>
                                    <a:gd name="T7" fmla="*/ 0 h 216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2733 w 21600"/>
                                    <a:gd name="T13" fmla="*/ 2756 h 21600"/>
                                    <a:gd name="T14" fmla="*/ 18867 w 21600"/>
                                    <a:gd name="T15" fmla="*/ 18844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1851" y="21600"/>
                                      </a:lnTo>
                                      <a:lnTo>
                                        <a:pt x="19749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5" name="Line 485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41" y="2367"/>
                                  <a:ext cx="2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76" name="Line 486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378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77" name="Line 487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3" y="2401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78" name="Line 488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429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79" name="Line 489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2" y="2451"/>
                                  <a:ext cx="2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0" name="Line 490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3" y="2475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1" name="Line 491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6" y="2498"/>
                                  <a:ext cx="2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2" name="Line 492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11" y="2510"/>
                                  <a:ext cx="1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3" name="Line 493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22" y="2522"/>
                                  <a:ext cx="1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4" name="Line 494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330" y="253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5" name="Line 495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40" y="2343"/>
                                  <a:ext cx="11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6" name="Line 496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86" y="232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087" name="Line 497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94" y="2356"/>
                                  <a:ext cx="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088" name="AutoShape 4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6" y="224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089" name="Group 499"/>
                        <wpg:cNvGrpSpPr/>
                        <wpg:grpSpPr>
                          <a:xfrm>
                            <a:off x="3719" y="1811"/>
                            <a:ext cx="1319" cy="1338"/>
                            <a:chOff x="6531" y="1840"/>
                            <a:chExt cx="1319" cy="1338"/>
                          </a:xfrm>
                        </wpg:grpSpPr>
                        <wpg:grpSp>
                          <wpg:cNvPr id="1090" name="Group 500"/>
                          <wpg:cNvGrpSpPr/>
                          <wpg:grpSpPr>
                            <a:xfrm>
                              <a:off x="7088" y="2117"/>
                              <a:ext cx="218" cy="1061"/>
                              <a:chOff x="4752" y="3519"/>
                              <a:chExt cx="272" cy="1327"/>
                            </a:xfrm>
                          </wpg:grpSpPr>
                          <wps:wsp>
                            <wps:cNvPr id="1091" name="Oval 5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4602"/>
                                <a:ext cx="244" cy="2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2" name="Rectangle 5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3545"/>
                                <a:ext cx="244" cy="1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3" name="AutoShape 5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52" y="351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4" name="Rectangle 5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7" y="4674"/>
                                <a:ext cx="22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5" name="Group 505"/>
                          <wpg:cNvGrpSpPr/>
                          <wpg:grpSpPr>
                            <a:xfrm>
                              <a:off x="6531" y="1840"/>
                              <a:ext cx="663" cy="1256"/>
                              <a:chOff x="6531" y="1840"/>
                              <a:chExt cx="663" cy="1256"/>
                            </a:xfrm>
                          </wpg:grpSpPr>
                          <wps:wsp>
                            <wps:cNvPr id="1096" name="Rectangle 50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31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7" name="Rectangle 50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134" y="1962"/>
                                <a:ext cx="46" cy="1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8" name="Rectangle 50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089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9" name="Freeform 509"/>
                            <wps:cNvSpPr/>
                            <wps:spPr bwMode="auto">
                              <a:xfrm flipH="1">
                                <a:off x="7069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0" name="Freeform 510"/>
                            <wps:cNvSpPr/>
                            <wps:spPr bwMode="auto">
                              <a:xfrm flipH="1">
                                <a:off x="7086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01" name="Group 511"/>
                          <wpg:cNvGrpSpPr/>
                          <wpg:grpSpPr>
                            <a:xfrm>
                              <a:off x="7102" y="2693"/>
                              <a:ext cx="193" cy="457"/>
                              <a:chOff x="3750" y="3719"/>
                              <a:chExt cx="240" cy="572"/>
                            </a:xfrm>
                          </wpg:grpSpPr>
                          <wps:wsp>
                            <wps:cNvPr id="1102" name="Line 5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7" y="3764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3" name="Line 5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1" y="38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4" name="Line 5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3805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5" name="Line 5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9" y="3850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6" name="Line 5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6" y="3900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7" name="Line 5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8" y="3898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8" name="Line 5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83" y="42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09" name="Line 5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37" y="3941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0" name="Line 5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17" y="3941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1" name="Line 5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11" y="4251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2" name="Line 5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90" y="4251"/>
                                <a:ext cx="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3" name="Line 5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2" y="3987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4" name="Line 5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7" y="4291"/>
                                <a:ext cx="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5" name="Line 5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6" y="4027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6" name="Line 5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5" y="4027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7" name="Line 5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1" y="4076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8" name="Line 5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66" y="3853"/>
                                <a:ext cx="6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19" name="Line 5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1" y="4123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20" name="Line 5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4" y="4121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21" name="Line 5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2" y="4212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22" name="Line 5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0" y="4068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23" name="Oval 5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33" y="424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4" name="Oval 5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6" y="4113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5" name="Oval 5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9" y="3981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6" name="Oval 5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12" y="386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7" name="Oval 5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27" y="3759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28" name="Group 538"/>
                            <wpg:cNvGrpSpPr/>
                            <wpg:grpSpPr>
                              <a:xfrm>
                                <a:off x="3750" y="3719"/>
                                <a:ext cx="240" cy="15"/>
                                <a:chOff x="3390" y="3744"/>
                                <a:chExt cx="240" cy="15"/>
                              </a:xfrm>
                            </wpg:grpSpPr>
                            <wps:wsp>
                              <wps:cNvPr id="1129" name="Line 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17" y="3759"/>
                                  <a:ext cx="1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0" name="Freeform 540"/>
                              <wps:cNvSpPr/>
                              <wps:spPr bwMode="auto">
                                <a:xfrm>
                                  <a:off x="3606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1" name="Freeform 541"/>
                              <wps:cNvSpPr/>
                              <wps:spPr bwMode="auto">
                                <a:xfrm flipH="1">
                                  <a:off x="3390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2" name="Group 542"/>
                          <wpg:cNvGrpSpPr/>
                          <wpg:grpSpPr>
                            <a:xfrm>
                              <a:off x="7196" y="1840"/>
                              <a:ext cx="654" cy="440"/>
                              <a:chOff x="7196" y="1840"/>
                              <a:chExt cx="654" cy="440"/>
                            </a:xfrm>
                          </wpg:grpSpPr>
                          <wps:wsp>
                            <wps:cNvPr id="1133" name="Rectangle 5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0" y="1962"/>
                                <a:ext cx="46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4" name="Rectangle 5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83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5" name="Rectangle 5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96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6" name="Freeform 546"/>
                            <wps:cNvSpPr/>
                            <wps:spPr bwMode="auto">
                              <a:xfrm>
                                <a:off x="7255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7" name="Freeform 547"/>
                            <wps:cNvSpPr/>
                            <wps:spPr bwMode="auto">
                              <a:xfrm>
                                <a:off x="7210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38" name="Group 548"/>
                          <wpg:cNvGrpSpPr/>
                          <wpg:grpSpPr>
                            <a:xfrm flipH="1">
                              <a:off x="7088" y="2027"/>
                              <a:ext cx="224" cy="194"/>
                              <a:chOff x="9258" y="2139"/>
                              <a:chExt cx="280" cy="243"/>
                            </a:xfrm>
                          </wpg:grpSpPr>
                          <wpg:grpSp>
                            <wpg:cNvPr id="1139" name="Group 549"/>
                            <wpg:cNvGrpSpPr/>
                            <wpg:grpSpPr>
                              <a:xfrm>
                                <a:off x="9258" y="2139"/>
                                <a:ext cx="275" cy="243"/>
                                <a:chOff x="7293" y="2313"/>
                                <a:chExt cx="275" cy="243"/>
                              </a:xfrm>
                            </wpg:grpSpPr>
                            <wps:wsp>
                              <wps:cNvPr id="1140" name="AutoShape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4" y="2313"/>
                                  <a:ext cx="245" cy="243"/>
                                </a:xfrm>
                                <a:custGeom>
                                  <a:avLst/>
                                  <a:gdLst>
                                    <a:gd name="T0" fmla="*/ 234 w 21600"/>
                                    <a:gd name="T1" fmla="*/ 122 h 21600"/>
                                    <a:gd name="T2" fmla="*/ 123 w 21600"/>
                                    <a:gd name="T3" fmla="*/ 243 h 21600"/>
                                    <a:gd name="T4" fmla="*/ 11 w 21600"/>
                                    <a:gd name="T5" fmla="*/ 122 h 21600"/>
                                    <a:gd name="T6" fmla="*/ 123 w 21600"/>
                                    <a:gd name="T7" fmla="*/ 0 h 216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2733 w 21600"/>
                                    <a:gd name="T13" fmla="*/ 2756 h 21600"/>
                                    <a:gd name="T14" fmla="*/ 18867 w 21600"/>
                                    <a:gd name="T15" fmla="*/ 18844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1851" y="21600"/>
                                      </a:lnTo>
                                      <a:lnTo>
                                        <a:pt x="19749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1" name="Line 551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41" y="2367"/>
                                  <a:ext cx="2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2" name="Line 552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378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3" name="Line 553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3" y="2401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4" name="Line 554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429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5" name="Line 555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2" y="2451"/>
                                  <a:ext cx="2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6" name="Line 556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3" y="2475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7" name="Line 557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6" y="2498"/>
                                  <a:ext cx="2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8" name="Line 558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11" y="2510"/>
                                  <a:ext cx="1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49" name="Line 559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22" y="2522"/>
                                  <a:ext cx="1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50" name="Line 560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330" y="253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51" name="Line 561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40" y="2343"/>
                                  <a:ext cx="11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52" name="Line 562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86" y="232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153" name="Line 563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94" y="2356"/>
                                  <a:ext cx="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154" name="AutoShape 5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6" y="224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155" name="Group 565"/>
                        <wpg:cNvGrpSpPr/>
                        <wpg:grpSpPr>
                          <a:xfrm>
                            <a:off x="5136" y="1811"/>
                            <a:ext cx="1319" cy="1338"/>
                            <a:chOff x="6531" y="1840"/>
                            <a:chExt cx="1319" cy="1338"/>
                          </a:xfrm>
                        </wpg:grpSpPr>
                        <wpg:grpSp>
                          <wpg:cNvPr id="1156" name="Group 566"/>
                          <wpg:cNvGrpSpPr/>
                          <wpg:grpSpPr>
                            <a:xfrm>
                              <a:off x="7088" y="2117"/>
                              <a:ext cx="218" cy="1061"/>
                              <a:chOff x="4752" y="3519"/>
                              <a:chExt cx="272" cy="1327"/>
                            </a:xfrm>
                          </wpg:grpSpPr>
                          <wps:wsp>
                            <wps:cNvPr id="1157" name="Oval 5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4602"/>
                                <a:ext cx="244" cy="2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8" name="Rectangle 5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3545"/>
                                <a:ext cx="244" cy="1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9" name="AutoShape 5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52" y="351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0" name="Rectangle 5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7" y="4674"/>
                                <a:ext cx="22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61" name="Group 571"/>
                          <wpg:cNvGrpSpPr/>
                          <wpg:grpSpPr>
                            <a:xfrm>
                              <a:off x="6531" y="1840"/>
                              <a:ext cx="663" cy="1256"/>
                              <a:chOff x="6531" y="1840"/>
                              <a:chExt cx="663" cy="1256"/>
                            </a:xfrm>
                          </wpg:grpSpPr>
                          <wps:wsp>
                            <wps:cNvPr id="1162" name="Rectangle 57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31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3" name="Rectangle 57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134" y="1962"/>
                                <a:ext cx="46" cy="1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4" name="Rectangle 57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089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5" name="Freeform 575"/>
                            <wps:cNvSpPr/>
                            <wps:spPr bwMode="auto">
                              <a:xfrm flipH="1">
                                <a:off x="7069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6" name="Freeform 576"/>
                            <wps:cNvSpPr/>
                            <wps:spPr bwMode="auto">
                              <a:xfrm flipH="1">
                                <a:off x="7086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67" name="Group 577"/>
                          <wpg:cNvGrpSpPr/>
                          <wpg:grpSpPr>
                            <a:xfrm>
                              <a:off x="7102" y="2693"/>
                              <a:ext cx="193" cy="457"/>
                              <a:chOff x="3750" y="3719"/>
                              <a:chExt cx="240" cy="572"/>
                            </a:xfrm>
                          </wpg:grpSpPr>
                          <wps:wsp>
                            <wps:cNvPr id="1168" name="Line 5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7" y="3764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69" name="Line 5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1" y="38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0" name="Line 5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3805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1" name="Line 5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9" y="3850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2" name="Line 5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6" y="3900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3" name="Line 5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8" y="3898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4" name="Line 5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83" y="42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5" name="Line 5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37" y="3941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6" name="Line 5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17" y="3941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7" name="Line 5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11" y="4251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8" name="Line 5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90" y="4251"/>
                                <a:ext cx="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79" name="Line 5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2" y="3987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0" name="Line 5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7" y="4291"/>
                                <a:ext cx="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1" name="Line 5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6" y="4027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2" name="Line 5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5" y="4027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3" name="Line 5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1" y="4076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4" name="Line 5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66" y="3853"/>
                                <a:ext cx="6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5" name="Line 5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1" y="4123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6" name="Line 5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4" y="4121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7" name="Line 5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2" y="4212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8" name="Line 5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0" y="4068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9" name="Oval 5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33" y="424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0" name="Oval 6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6" y="4113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1" name="Oval 6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9" y="3981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2" name="Oval 6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12" y="386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3" name="Oval 6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27" y="3759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94" name="Group 604"/>
                            <wpg:cNvGrpSpPr/>
                            <wpg:grpSpPr>
                              <a:xfrm>
                                <a:off x="3750" y="3719"/>
                                <a:ext cx="240" cy="15"/>
                                <a:chOff x="3390" y="3744"/>
                                <a:chExt cx="240" cy="15"/>
                              </a:xfrm>
                            </wpg:grpSpPr>
                            <wps:wsp>
                              <wps:cNvPr id="1195" name="Line 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17" y="3759"/>
                                  <a:ext cx="1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6" name="Freeform 606"/>
                              <wps:cNvSpPr/>
                              <wps:spPr bwMode="auto">
                                <a:xfrm>
                                  <a:off x="3606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7" name="Freeform 607"/>
                              <wps:cNvSpPr/>
                              <wps:spPr bwMode="auto">
                                <a:xfrm flipH="1">
                                  <a:off x="3390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98" name="Group 608"/>
                          <wpg:cNvGrpSpPr/>
                          <wpg:grpSpPr>
                            <a:xfrm>
                              <a:off x="7196" y="1840"/>
                              <a:ext cx="654" cy="440"/>
                              <a:chOff x="7196" y="1840"/>
                              <a:chExt cx="654" cy="440"/>
                            </a:xfrm>
                          </wpg:grpSpPr>
                          <wps:wsp>
                            <wps:cNvPr id="1199" name="Rectangle 6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0" y="1962"/>
                                <a:ext cx="46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0" name="Rectangle 6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83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1" name="Rectangle 6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96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2" name="Freeform 612"/>
                            <wps:cNvSpPr/>
                            <wps:spPr bwMode="auto">
                              <a:xfrm>
                                <a:off x="7255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3" name="Freeform 613"/>
                            <wps:cNvSpPr/>
                            <wps:spPr bwMode="auto">
                              <a:xfrm>
                                <a:off x="7210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04" name="Group 614"/>
                          <wpg:cNvGrpSpPr/>
                          <wpg:grpSpPr>
                            <a:xfrm flipH="1">
                              <a:off x="7088" y="2027"/>
                              <a:ext cx="224" cy="194"/>
                              <a:chOff x="9258" y="2139"/>
                              <a:chExt cx="280" cy="243"/>
                            </a:xfrm>
                          </wpg:grpSpPr>
                          <wpg:grpSp>
                            <wpg:cNvPr id="1205" name="Group 615"/>
                            <wpg:cNvGrpSpPr/>
                            <wpg:grpSpPr>
                              <a:xfrm>
                                <a:off x="9258" y="2139"/>
                                <a:ext cx="275" cy="243"/>
                                <a:chOff x="7293" y="2313"/>
                                <a:chExt cx="275" cy="243"/>
                              </a:xfrm>
                            </wpg:grpSpPr>
                            <wps:wsp>
                              <wps:cNvPr id="1206" name="AutoShape 6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4" y="2313"/>
                                  <a:ext cx="245" cy="243"/>
                                </a:xfrm>
                                <a:custGeom>
                                  <a:avLst/>
                                  <a:gdLst>
                                    <a:gd name="T0" fmla="*/ 234 w 21600"/>
                                    <a:gd name="T1" fmla="*/ 122 h 21600"/>
                                    <a:gd name="T2" fmla="*/ 123 w 21600"/>
                                    <a:gd name="T3" fmla="*/ 243 h 21600"/>
                                    <a:gd name="T4" fmla="*/ 11 w 21600"/>
                                    <a:gd name="T5" fmla="*/ 122 h 21600"/>
                                    <a:gd name="T6" fmla="*/ 123 w 21600"/>
                                    <a:gd name="T7" fmla="*/ 0 h 216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2733 w 21600"/>
                                    <a:gd name="T13" fmla="*/ 2756 h 21600"/>
                                    <a:gd name="T14" fmla="*/ 18867 w 21600"/>
                                    <a:gd name="T15" fmla="*/ 18844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1851" y="21600"/>
                                      </a:lnTo>
                                      <a:lnTo>
                                        <a:pt x="19749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7" name="Line 617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41" y="2367"/>
                                  <a:ext cx="2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08" name="Line 618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378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09" name="Line 619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3" y="2401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0" name="Line 620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429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1" name="Line 621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2" y="2451"/>
                                  <a:ext cx="2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2" name="Line 622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3" y="2475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3" name="Line 623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6" y="2498"/>
                                  <a:ext cx="2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4" name="Line 624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11" y="2510"/>
                                  <a:ext cx="1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5" name="Line 625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22" y="2522"/>
                                  <a:ext cx="1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6" name="Line 626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330" y="253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7" name="Line 627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40" y="2343"/>
                                  <a:ext cx="11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8" name="Line 628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86" y="232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19" name="Line 629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94" y="2356"/>
                                  <a:ext cx="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20" name="AutoShape 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6" y="224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221" name="Group 631"/>
                        <wpg:cNvGrpSpPr/>
                        <wpg:grpSpPr>
                          <a:xfrm>
                            <a:off x="8021" y="1811"/>
                            <a:ext cx="1319" cy="1338"/>
                            <a:chOff x="6531" y="1840"/>
                            <a:chExt cx="1319" cy="1338"/>
                          </a:xfrm>
                        </wpg:grpSpPr>
                        <wpg:grpSp>
                          <wpg:cNvPr id="1222" name="Group 632"/>
                          <wpg:cNvGrpSpPr/>
                          <wpg:grpSpPr>
                            <a:xfrm>
                              <a:off x="7088" y="2117"/>
                              <a:ext cx="218" cy="1061"/>
                              <a:chOff x="4752" y="3519"/>
                              <a:chExt cx="272" cy="1327"/>
                            </a:xfrm>
                          </wpg:grpSpPr>
                          <wps:wsp>
                            <wps:cNvPr id="1223" name="Oval 6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4602"/>
                                <a:ext cx="244" cy="24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4" name="Rectangle 6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6" y="3545"/>
                                <a:ext cx="244" cy="1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5" name="AutoShape 6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52" y="351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6" name="Rectangle 6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77" y="4674"/>
                                <a:ext cx="22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27" name="Group 637"/>
                          <wpg:cNvGrpSpPr/>
                          <wpg:grpSpPr>
                            <a:xfrm>
                              <a:off x="6531" y="1840"/>
                              <a:ext cx="663" cy="1256"/>
                              <a:chOff x="6531" y="1840"/>
                              <a:chExt cx="663" cy="1256"/>
                            </a:xfrm>
                          </wpg:grpSpPr>
                          <wps:wsp>
                            <wps:cNvPr id="1228" name="Rectangle 63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31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9" name="Rectangle 63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134" y="1962"/>
                                <a:ext cx="46" cy="1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0" name="Rectangle 64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089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1" name="Freeform 641"/>
                            <wps:cNvSpPr/>
                            <wps:spPr bwMode="auto">
                              <a:xfrm flipH="1">
                                <a:off x="7069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2" name="Freeform 642"/>
                            <wps:cNvSpPr/>
                            <wps:spPr bwMode="auto">
                              <a:xfrm flipH="1">
                                <a:off x="7086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33" name="Group 643"/>
                          <wpg:cNvGrpSpPr/>
                          <wpg:grpSpPr>
                            <a:xfrm>
                              <a:off x="7102" y="2693"/>
                              <a:ext cx="193" cy="457"/>
                              <a:chOff x="3750" y="3719"/>
                              <a:chExt cx="240" cy="572"/>
                            </a:xfrm>
                          </wpg:grpSpPr>
                          <wps:wsp>
                            <wps:cNvPr id="1234" name="Line 6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7" y="3764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35" name="Line 6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1" y="38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36" name="Line 6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3805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37" name="Line 6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9" y="3850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38" name="Line 6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6" y="3900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39" name="Line 6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8" y="3898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0" name="Line 6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83" y="4205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1" name="Line 6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37" y="3941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2" name="Line 6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17" y="3941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3" name="Line 6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11" y="4251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4" name="Line 6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90" y="4251"/>
                                <a:ext cx="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5" name="Line 6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72" y="3987"/>
                                <a:ext cx="15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6" name="Line 6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7" y="4291"/>
                                <a:ext cx="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7" name="Line 6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6" y="4027"/>
                                <a:ext cx="4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8" name="Line 6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5" y="4027"/>
                                <a:ext cx="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49" name="Line 6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1" y="4076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50" name="Line 6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66" y="3853"/>
                                <a:ext cx="6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51" name="Line 6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1" y="4123"/>
                                <a:ext cx="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52" name="Line 6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4" y="4121"/>
                                <a:ext cx="6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53" name="Line 6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2" y="4212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54" name="Line 6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0" y="4068"/>
                                <a:ext cx="4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255" name="Oval 6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33" y="424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6" name="Oval 6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6" y="4113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7" name="Oval 6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9" y="3981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8" name="Oval 6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12" y="3867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9" name="Oval 6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27" y="3759"/>
                                <a:ext cx="28" cy="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60" name="Group 670"/>
                            <wpg:cNvGrpSpPr/>
                            <wpg:grpSpPr>
                              <a:xfrm>
                                <a:off x="3750" y="3719"/>
                                <a:ext cx="240" cy="15"/>
                                <a:chOff x="3390" y="3744"/>
                                <a:chExt cx="240" cy="15"/>
                              </a:xfrm>
                            </wpg:grpSpPr>
                            <wps:wsp>
                              <wps:cNvPr id="1261" name="Line 6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17" y="3759"/>
                                  <a:ext cx="1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2" name="Freeform 672"/>
                              <wps:cNvSpPr/>
                              <wps:spPr bwMode="auto">
                                <a:xfrm>
                                  <a:off x="3606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3" name="Freeform 673"/>
                              <wps:cNvSpPr/>
                              <wps:spPr bwMode="auto">
                                <a:xfrm flipH="1">
                                  <a:off x="3390" y="3744"/>
                                  <a:ext cx="24" cy="15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15 h 15"/>
                                    <a:gd name="T2" fmla="*/ 24 w 24"/>
                                    <a:gd name="T3" fmla="*/ 0 h 15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" h="15">
                                      <a:moveTo>
                                        <a:pt x="0" y="15"/>
                                      </a:moveTo>
                                      <a:cubicBezTo>
                                        <a:pt x="0" y="15"/>
                                        <a:pt x="12" y="7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64" name="Group 674"/>
                          <wpg:cNvGrpSpPr/>
                          <wpg:grpSpPr>
                            <a:xfrm>
                              <a:off x="7196" y="1840"/>
                              <a:ext cx="654" cy="440"/>
                              <a:chOff x="7196" y="1840"/>
                              <a:chExt cx="654" cy="440"/>
                            </a:xfrm>
                          </wpg:grpSpPr>
                          <wps:wsp>
                            <wps:cNvPr id="1265" name="Rectangle 6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0" y="1962"/>
                                <a:ext cx="46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6" name="Rectangle 6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83" y="1861"/>
                                <a:ext cx="567" cy="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7" name="Rectangle 6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96" y="1840"/>
                                <a:ext cx="105" cy="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8" name="Freeform 678"/>
                            <wps:cNvSpPr/>
                            <wps:spPr bwMode="auto">
                              <a:xfrm>
                                <a:off x="7255" y="1905"/>
                                <a:ext cx="49" cy="79"/>
                              </a:xfrm>
                              <a:custGeom>
                                <a:avLst/>
                                <a:gdLst>
                                  <a:gd name="T0" fmla="*/ 49 w 61"/>
                                  <a:gd name="T1" fmla="*/ 0 h 99"/>
                                  <a:gd name="T2" fmla="*/ 8 w 61"/>
                                  <a:gd name="T3" fmla="*/ 19 h 99"/>
                                  <a:gd name="T4" fmla="*/ 1 w 61"/>
                                  <a:gd name="T5" fmla="*/ 79 h 99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9" name="Freeform 679"/>
                            <wps:cNvSpPr/>
                            <wps:spPr bwMode="auto">
                              <a:xfrm>
                                <a:off x="7210" y="1862"/>
                                <a:ext cx="111" cy="151"/>
                              </a:xfrm>
                              <a:custGeom>
                                <a:avLst/>
                                <a:gdLst>
                                  <a:gd name="T0" fmla="*/ 111 w 139"/>
                                  <a:gd name="T1" fmla="*/ 0 h 189"/>
                                  <a:gd name="T2" fmla="*/ 58 w 139"/>
                                  <a:gd name="T3" fmla="*/ 5 h 189"/>
                                  <a:gd name="T4" fmla="*/ 22 w 139"/>
                                  <a:gd name="T5" fmla="*/ 29 h 189"/>
                                  <a:gd name="T6" fmla="*/ 3 w 139"/>
                                  <a:gd name="T7" fmla="*/ 74 h 189"/>
                                  <a:gd name="T8" fmla="*/ 1 w 139"/>
                                  <a:gd name="T9" fmla="*/ 151 h 18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70" name="Group 680"/>
                          <wpg:cNvGrpSpPr/>
                          <wpg:grpSpPr>
                            <a:xfrm flipH="1">
                              <a:off x="7088" y="2027"/>
                              <a:ext cx="224" cy="194"/>
                              <a:chOff x="9258" y="2139"/>
                              <a:chExt cx="280" cy="243"/>
                            </a:xfrm>
                          </wpg:grpSpPr>
                          <wpg:grpSp>
                            <wpg:cNvPr id="1271" name="Group 681"/>
                            <wpg:cNvGrpSpPr/>
                            <wpg:grpSpPr>
                              <a:xfrm>
                                <a:off x="9258" y="2139"/>
                                <a:ext cx="275" cy="243"/>
                                <a:chOff x="7293" y="2313"/>
                                <a:chExt cx="275" cy="243"/>
                              </a:xfrm>
                            </wpg:grpSpPr>
                            <wps:wsp>
                              <wps:cNvPr id="1272" name="AutoShape 6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14" y="2313"/>
                                  <a:ext cx="245" cy="243"/>
                                </a:xfrm>
                                <a:custGeom>
                                  <a:avLst/>
                                  <a:gdLst>
                                    <a:gd name="T0" fmla="*/ 234 w 21600"/>
                                    <a:gd name="T1" fmla="*/ 122 h 21600"/>
                                    <a:gd name="T2" fmla="*/ 123 w 21600"/>
                                    <a:gd name="T3" fmla="*/ 243 h 21600"/>
                                    <a:gd name="T4" fmla="*/ 11 w 21600"/>
                                    <a:gd name="T5" fmla="*/ 122 h 21600"/>
                                    <a:gd name="T6" fmla="*/ 123 w 21600"/>
                                    <a:gd name="T7" fmla="*/ 0 h 21600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2733 w 21600"/>
                                    <a:gd name="T13" fmla="*/ 2756 h 21600"/>
                                    <a:gd name="T14" fmla="*/ 18867 w 21600"/>
                                    <a:gd name="T15" fmla="*/ 18844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1851" y="21600"/>
                                      </a:lnTo>
                                      <a:lnTo>
                                        <a:pt x="19749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" name="Line 683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41" y="2367"/>
                                  <a:ext cx="2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74" name="Line 684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378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75" name="Line 685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3" y="2401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76" name="Line 686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299" y="2429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77" name="Line 687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2" y="2451"/>
                                  <a:ext cx="2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78" name="Line 688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3" y="2475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79" name="Line 689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06" y="2498"/>
                                  <a:ext cx="2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80" name="Line 690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11" y="2510"/>
                                  <a:ext cx="1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81" name="Line 691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22" y="2522"/>
                                  <a:ext cx="1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82" name="Line 692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330" y="253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83" name="Line 693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40" y="2343"/>
                                  <a:ext cx="11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84" name="Line 694"/>
                              <wps:cNvCnPr>
                                <a:cxnSpLocks noChangeShapeType="1"/>
                              </wps:cNvCnPr>
                              <wps:spPr bwMode="auto">
                                <a:xfrm rot="1800000" flipV="1">
                                  <a:off x="7486" y="2329"/>
                                  <a:ext cx="7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285" name="Line 695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7394" y="2356"/>
                                  <a:ext cx="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86" name="AutoShape 6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66" y="2249"/>
                                <a:ext cx="272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287" name="Group 697"/>
                        <wpg:cNvGrpSpPr>
                          <a:grpSpLocks noChangeAspect="1"/>
                        </wpg:cNvGrpSpPr>
                        <wpg:grpSpPr>
                          <a:xfrm>
                            <a:off x="6323" y="1820"/>
                            <a:ext cx="373" cy="78"/>
                            <a:chOff x="3744" y="4209"/>
                            <a:chExt cx="274" cy="57"/>
                          </a:xfrm>
                        </wpg:grpSpPr>
                        <wps:wsp>
                          <wps:cNvPr id="1288" name="AutoShape 37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905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9" name="AutoShape 37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52" y="4220"/>
                              <a:ext cx="57" cy="3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0" name="AutoShape 37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44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91" name="Group 701"/>
                        <wpg:cNvGrpSpPr>
                          <a:grpSpLocks noChangeAspect="1"/>
                        </wpg:cNvGrpSpPr>
                        <wpg:grpSpPr>
                          <a:xfrm>
                            <a:off x="7772" y="1820"/>
                            <a:ext cx="373" cy="78"/>
                            <a:chOff x="3744" y="4209"/>
                            <a:chExt cx="274" cy="57"/>
                          </a:xfrm>
                        </wpg:grpSpPr>
                        <wps:wsp>
                          <wps:cNvPr id="1292" name="AutoShape 37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905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3" name="AutoShape 37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52" y="4220"/>
                              <a:ext cx="57" cy="3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4" name="AutoShape 37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44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95" name="Group 705"/>
                        <wpg:cNvGrpSpPr>
                          <a:grpSpLocks noChangeAspect="1"/>
                        </wpg:cNvGrpSpPr>
                        <wpg:grpSpPr>
                          <a:xfrm>
                            <a:off x="3435" y="1820"/>
                            <a:ext cx="373" cy="78"/>
                            <a:chOff x="3744" y="4209"/>
                            <a:chExt cx="274" cy="57"/>
                          </a:xfrm>
                        </wpg:grpSpPr>
                        <wps:wsp>
                          <wps:cNvPr id="1296" name="AutoShape 37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905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7" name="AutoShape 37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52" y="4220"/>
                              <a:ext cx="57" cy="3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8" name="AutoShape 37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44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99" name="Group 709"/>
                        <wpg:cNvGrpSpPr>
                          <a:grpSpLocks noChangeAspect="1"/>
                        </wpg:cNvGrpSpPr>
                        <wpg:grpSpPr>
                          <a:xfrm>
                            <a:off x="4903" y="1820"/>
                            <a:ext cx="373" cy="78"/>
                            <a:chOff x="3744" y="4209"/>
                            <a:chExt cx="274" cy="57"/>
                          </a:xfrm>
                        </wpg:grpSpPr>
                        <wps:wsp>
                          <wps:cNvPr id="1300" name="AutoShape 37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905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1" name="AutoShape 37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52" y="4220"/>
                              <a:ext cx="57" cy="3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2" name="AutoShape 37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44" y="4209"/>
                              <a:ext cx="113" cy="5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04040"/>
                            </a:solidFill>
                            <a:ln w="9525" algn="ctr">
                              <a:solidFill>
                                <a:srgbClr val="40404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03" name="AutoShape 713"/>
                        <wps:cNvCnPr>
                          <a:cxnSpLocks noChangeShapeType="1"/>
                          <a:stCxn id="1021" idx="1"/>
                        </wps:cNvCnPr>
                        <wps:spPr bwMode="auto">
                          <a:xfrm flipH="1" flipV="1">
                            <a:off x="2726" y="2509"/>
                            <a:ext cx="454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304" name="AutoShape 714"/>
                        <wps:cNvCnPr>
                          <a:cxnSpLocks noChangeShapeType="1"/>
                          <a:endCxn id="1022" idx="1"/>
                        </wps:cNvCnPr>
                        <wps:spPr bwMode="auto">
                          <a:xfrm>
                            <a:off x="2627" y="2502"/>
                            <a:ext cx="377" cy="3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305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2061"/>
                            <a:ext cx="32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306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3956" y="2798"/>
                            <a:ext cx="32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307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5376" y="2798"/>
                            <a:ext cx="32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Ⅲ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308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6809" y="2798"/>
                            <a:ext cx="32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Ⅳ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s:wsp>
                        <wps:cNvPr id="1309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8265" y="2798"/>
                            <a:ext cx="32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Ⅴ</w:t>
                              </w:r>
                            </w:p>
                          </w:txbxContent>
                        </wps:txbx>
                        <wps:bodyPr rot="0" vert="horz" wrap="none" lIns="36000" tIns="0" rIns="36000" bIns="0" anchor="t" anchorCtr="0" upright="1">
                          <a:spAutoFit/>
                        </wps:bodyPr>
                      </wps:wsp>
                      <wpg:grpSp>
                        <wpg:cNvPr id="1310" name="Group 1094"/>
                        <wpg:cNvGrpSpPr/>
                        <wpg:grpSpPr>
                          <a:xfrm rot="3000000">
                            <a:off x="2965" y="1573"/>
                            <a:ext cx="57" cy="1105"/>
                            <a:chOff x="3069" y="3631"/>
                            <a:chExt cx="57" cy="1105"/>
                          </a:xfrm>
                        </wpg:grpSpPr>
                        <wpg:grpSp>
                          <wpg:cNvPr id="1311" name="Group 400"/>
                          <wpg:cNvGrpSpPr/>
                          <wpg:grpSpPr>
                            <a:xfrm>
                              <a:off x="3069" y="4538"/>
                              <a:ext cx="57" cy="198"/>
                              <a:chOff x="5688" y="3316"/>
                              <a:chExt cx="57" cy="198"/>
                            </a:xfrm>
                          </wpg:grpSpPr>
                          <wpg:grpSp>
                            <wpg:cNvPr id="1312" name="Group 401"/>
                            <wpg:cNvGrpSpPr/>
                            <wpg:grpSpPr>
                              <a:xfrm>
                                <a:off x="5688" y="3316"/>
                                <a:ext cx="57" cy="84"/>
                                <a:chOff x="2267" y="2276"/>
                                <a:chExt cx="2835" cy="1984"/>
                              </a:xfrm>
                            </wpg:grpSpPr>
                            <wps:wsp>
                              <wps:cNvPr id="1313" name="Arc 402"/>
                              <wps:cNvSpPr/>
                              <wps:spPr bwMode="auto">
                                <a:xfrm flipH="1" flipV="1">
                                  <a:off x="2267" y="3523"/>
                                  <a:ext cx="1191" cy="73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191 w 21600"/>
                                    <a:gd name="T3" fmla="*/ 737 h 21600"/>
                                    <a:gd name="T4" fmla="*/ 0 w 21600"/>
                                    <a:gd name="T5" fmla="*/ 73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4" name="Arc 403"/>
                              <wps:cNvSpPr/>
                              <wps:spPr bwMode="auto">
                                <a:xfrm flipH="1">
                                  <a:off x="2267" y="2956"/>
                                  <a:ext cx="1304" cy="56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304 w 21600"/>
                                    <a:gd name="T3" fmla="*/ 567 h 21600"/>
                                    <a:gd name="T4" fmla="*/ 0 w 21600"/>
                                    <a:gd name="T5" fmla="*/ 56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5" name="Arc 404"/>
                              <wps:cNvSpPr/>
                              <wps:spPr bwMode="auto">
                                <a:xfrm>
                                  <a:off x="3571" y="2276"/>
                                  <a:ext cx="1531" cy="90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531 w 21600"/>
                                    <a:gd name="T3" fmla="*/ 907 h 21600"/>
                                    <a:gd name="T4" fmla="*/ 0 w 21600"/>
                                    <a:gd name="T5" fmla="*/ 90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6" name="Arc 405"/>
                              <wps:cNvSpPr/>
                              <wps:spPr bwMode="auto">
                                <a:xfrm flipV="1">
                                  <a:off x="3458" y="3183"/>
                                  <a:ext cx="1644" cy="107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644 w 21600"/>
                                    <a:gd name="T3" fmla="*/ 1077 h 21600"/>
                                    <a:gd name="T4" fmla="*/ 0 w 21600"/>
                                    <a:gd name="T5" fmla="*/ 107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17" name="Group 406"/>
                            <wpg:cNvGrpSpPr/>
                            <wpg:grpSpPr>
                              <a:xfrm>
                                <a:off x="5688" y="3345"/>
                                <a:ext cx="57" cy="83"/>
                                <a:chOff x="2267" y="2276"/>
                                <a:chExt cx="2835" cy="1984"/>
                              </a:xfrm>
                            </wpg:grpSpPr>
                            <wps:wsp>
                              <wps:cNvPr id="1318" name="Arc 407"/>
                              <wps:cNvSpPr/>
                              <wps:spPr bwMode="auto">
                                <a:xfrm flipH="1" flipV="1">
                                  <a:off x="2267" y="3523"/>
                                  <a:ext cx="1191" cy="73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191 w 21600"/>
                                    <a:gd name="T3" fmla="*/ 737 h 21600"/>
                                    <a:gd name="T4" fmla="*/ 0 w 21600"/>
                                    <a:gd name="T5" fmla="*/ 73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9" name="Arc 408"/>
                              <wps:cNvSpPr/>
                              <wps:spPr bwMode="auto">
                                <a:xfrm flipH="1">
                                  <a:off x="2267" y="2956"/>
                                  <a:ext cx="1304" cy="56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304 w 21600"/>
                                    <a:gd name="T3" fmla="*/ 567 h 21600"/>
                                    <a:gd name="T4" fmla="*/ 0 w 21600"/>
                                    <a:gd name="T5" fmla="*/ 56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0" name="Arc 409"/>
                              <wps:cNvSpPr/>
                              <wps:spPr bwMode="auto">
                                <a:xfrm>
                                  <a:off x="3571" y="2276"/>
                                  <a:ext cx="1531" cy="90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531 w 21600"/>
                                    <a:gd name="T3" fmla="*/ 907 h 21600"/>
                                    <a:gd name="T4" fmla="*/ 0 w 21600"/>
                                    <a:gd name="T5" fmla="*/ 90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1" name="Arc 410"/>
                              <wps:cNvSpPr/>
                              <wps:spPr bwMode="auto">
                                <a:xfrm flipV="1">
                                  <a:off x="3458" y="3183"/>
                                  <a:ext cx="1644" cy="107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644 w 21600"/>
                                    <a:gd name="T3" fmla="*/ 1077 h 21600"/>
                                    <a:gd name="T4" fmla="*/ 0 w 21600"/>
                                    <a:gd name="T5" fmla="*/ 107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22" name="Group 411"/>
                            <wpg:cNvGrpSpPr/>
                            <wpg:grpSpPr>
                              <a:xfrm>
                                <a:off x="5688" y="3373"/>
                                <a:ext cx="57" cy="84"/>
                                <a:chOff x="2267" y="2276"/>
                                <a:chExt cx="2835" cy="1984"/>
                              </a:xfrm>
                            </wpg:grpSpPr>
                            <wps:wsp>
                              <wps:cNvPr id="1323" name="Arc 412"/>
                              <wps:cNvSpPr/>
                              <wps:spPr bwMode="auto">
                                <a:xfrm flipH="1" flipV="1">
                                  <a:off x="2267" y="3523"/>
                                  <a:ext cx="1191" cy="73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191 w 21600"/>
                                    <a:gd name="T3" fmla="*/ 737 h 21600"/>
                                    <a:gd name="T4" fmla="*/ 0 w 21600"/>
                                    <a:gd name="T5" fmla="*/ 73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4" name="Arc 413"/>
                              <wps:cNvSpPr/>
                              <wps:spPr bwMode="auto">
                                <a:xfrm flipH="1">
                                  <a:off x="2267" y="2956"/>
                                  <a:ext cx="1304" cy="56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304 w 21600"/>
                                    <a:gd name="T3" fmla="*/ 567 h 21600"/>
                                    <a:gd name="T4" fmla="*/ 0 w 21600"/>
                                    <a:gd name="T5" fmla="*/ 56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5" name="Arc 414"/>
                              <wps:cNvSpPr/>
                              <wps:spPr bwMode="auto">
                                <a:xfrm>
                                  <a:off x="3571" y="2276"/>
                                  <a:ext cx="1531" cy="90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531 w 21600"/>
                                    <a:gd name="T3" fmla="*/ 907 h 21600"/>
                                    <a:gd name="T4" fmla="*/ 0 w 21600"/>
                                    <a:gd name="T5" fmla="*/ 90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6" name="Arc 415"/>
                              <wps:cNvSpPr/>
                              <wps:spPr bwMode="auto">
                                <a:xfrm flipV="1">
                                  <a:off x="3458" y="3183"/>
                                  <a:ext cx="1644" cy="107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644 w 21600"/>
                                    <a:gd name="T3" fmla="*/ 1077 h 21600"/>
                                    <a:gd name="T4" fmla="*/ 0 w 21600"/>
                                    <a:gd name="T5" fmla="*/ 107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27" name="Group 416"/>
                            <wpg:cNvGrpSpPr/>
                            <wpg:grpSpPr>
                              <a:xfrm>
                                <a:off x="5688" y="3402"/>
                                <a:ext cx="57" cy="84"/>
                                <a:chOff x="2267" y="2276"/>
                                <a:chExt cx="2835" cy="1984"/>
                              </a:xfrm>
                            </wpg:grpSpPr>
                            <wps:wsp>
                              <wps:cNvPr id="1328" name="Arc 417"/>
                              <wps:cNvSpPr/>
                              <wps:spPr bwMode="auto">
                                <a:xfrm flipH="1" flipV="1">
                                  <a:off x="2267" y="3523"/>
                                  <a:ext cx="1191" cy="73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191 w 21600"/>
                                    <a:gd name="T3" fmla="*/ 737 h 21600"/>
                                    <a:gd name="T4" fmla="*/ 0 w 21600"/>
                                    <a:gd name="T5" fmla="*/ 73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9" name="Arc 418"/>
                              <wps:cNvSpPr/>
                              <wps:spPr bwMode="auto">
                                <a:xfrm flipH="1">
                                  <a:off x="2267" y="2956"/>
                                  <a:ext cx="1304" cy="56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304 w 21600"/>
                                    <a:gd name="T3" fmla="*/ 567 h 21600"/>
                                    <a:gd name="T4" fmla="*/ 0 w 21600"/>
                                    <a:gd name="T5" fmla="*/ 56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0" name="Arc 419"/>
                              <wps:cNvSpPr/>
                              <wps:spPr bwMode="auto">
                                <a:xfrm>
                                  <a:off x="3571" y="2276"/>
                                  <a:ext cx="1531" cy="90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531 w 21600"/>
                                    <a:gd name="T3" fmla="*/ 907 h 21600"/>
                                    <a:gd name="T4" fmla="*/ 0 w 21600"/>
                                    <a:gd name="T5" fmla="*/ 90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1" name="Arc 420"/>
                              <wps:cNvSpPr/>
                              <wps:spPr bwMode="auto">
                                <a:xfrm flipV="1">
                                  <a:off x="3458" y="3183"/>
                                  <a:ext cx="1644" cy="107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644 w 21600"/>
                                    <a:gd name="T3" fmla="*/ 1077 h 21600"/>
                                    <a:gd name="T4" fmla="*/ 0 w 21600"/>
                                    <a:gd name="T5" fmla="*/ 107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32" name="Group 421"/>
                            <wpg:cNvGrpSpPr/>
                            <wpg:grpSpPr>
                              <a:xfrm>
                                <a:off x="5688" y="3431"/>
                                <a:ext cx="57" cy="83"/>
                                <a:chOff x="2267" y="2276"/>
                                <a:chExt cx="2835" cy="1984"/>
                              </a:xfrm>
                            </wpg:grpSpPr>
                            <wps:wsp>
                              <wps:cNvPr id="1333" name="Arc 422"/>
                              <wps:cNvSpPr/>
                              <wps:spPr bwMode="auto">
                                <a:xfrm flipH="1" flipV="1">
                                  <a:off x="2267" y="3523"/>
                                  <a:ext cx="1191" cy="73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191 w 21600"/>
                                    <a:gd name="T3" fmla="*/ 737 h 21600"/>
                                    <a:gd name="T4" fmla="*/ 0 w 21600"/>
                                    <a:gd name="T5" fmla="*/ 73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4" name="Arc 423"/>
                              <wps:cNvSpPr/>
                              <wps:spPr bwMode="auto">
                                <a:xfrm flipH="1">
                                  <a:off x="2267" y="2956"/>
                                  <a:ext cx="1304" cy="56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304 w 21600"/>
                                    <a:gd name="T3" fmla="*/ 567 h 21600"/>
                                    <a:gd name="T4" fmla="*/ 0 w 21600"/>
                                    <a:gd name="T5" fmla="*/ 56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5" name="Arc 424"/>
                              <wps:cNvSpPr/>
                              <wps:spPr bwMode="auto">
                                <a:xfrm>
                                  <a:off x="3571" y="2276"/>
                                  <a:ext cx="1531" cy="90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531 w 21600"/>
                                    <a:gd name="T3" fmla="*/ 907 h 21600"/>
                                    <a:gd name="T4" fmla="*/ 0 w 21600"/>
                                    <a:gd name="T5" fmla="*/ 90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6" name="Arc 425"/>
                              <wps:cNvSpPr/>
                              <wps:spPr bwMode="auto">
                                <a:xfrm flipV="1">
                                  <a:off x="3458" y="3183"/>
                                  <a:ext cx="1644" cy="1077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1644 w 21600"/>
                                    <a:gd name="T3" fmla="*/ 1077 h 21600"/>
                                    <a:gd name="T4" fmla="*/ 0 w 21600"/>
                                    <a:gd name="T5" fmla="*/ 1077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37" name="AutoShape 426"/>
                          <wps:cNvCnPr>
                            <a:cxnSpLocks noChangeShapeType="1"/>
                            <a:stCxn id="1315" idx="0"/>
                          </wps:cNvCnPr>
                          <wps:spPr bwMode="auto">
                            <a:xfrm flipV="1">
                              <a:off x="3095" y="3631"/>
                              <a:ext cx="1" cy="90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67" o:spid="_x0000_s1026" o:spt="203" style="height:88.95pt;width:347.3pt;" coordorigin="2394,1811" coordsize="6946,1779" o:gfxdata="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">
                <o:lock v:ext="edit" aspectratio="f"/>
                <v:group id="Group 366" o:spid="_x0000_s1026" o:spt="203" style="position:absolute;left:3105;top:1836;height:182;width:376;" coordorigin="2498,2704" coordsize="276,134" o:gfxdata="UEsDBAoAAAAAAIdO4kAAAAAAAAAAAAAAAAAEAAAAZHJzL1BLAwQUAAAACACHTuJAqWzBu7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5hOvuB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pbMG7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3759" o:spid="_x0000_s1026" o:spt="100" style="position:absolute;left:2566;top:2736;height:170;width:34;mso-wrap-style:none;rotation:3276800f;" filled="f" stroked="t" coordsize="94,375" o:gfxdata="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sKf8vQAA&#10;ANwAAAAPAAAAAAAAAAEAIAAAACIAAABkcnMvZG93bnJldi54bWxQSwECFAAUAAAACACHTuJAMy8F&#10;njsAAAA5AAAAEAAAAAAAAAABACAAAAAMAQAAZHJzL3NoYXBleG1sLnhtbFBLBQYAAAAABgAGAFsB&#10;AAC2AwAAAAA=&#10;" path="m0,0l0,375,92,375,94,0e">
                    <v:path o:connectlocs="0,0;0,22184;2764,22184;2824,0" o:connectangles="0,0,0,0"/>
                    <v:fill on="f" focussize="0,0"/>
                    <v:stroke color="#000000" joinstyle="round"/>
                    <v:imagedata o:title=""/>
                    <o:lock v:ext="edit" aspectratio="t"/>
                    <v:textbox inset="0mm,0mm,0mm,0mm" style="mso-fit-shape-to-text:t;"/>
                  </v:shape>
                  <v:shape id="Freeform 368" o:spid="_x0000_s1026" o:spt="100" style="position:absolute;left:2638;top:2704;height:74;width:136;mso-wrap-style:none;" filled="f" stroked="t" coordsize="6810,3743" o:gfxdata="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xSHG/&#10;AAAA3AAAAA8AAAAAAAAAAQAgAAAAIgAAAGRycy9kb3ducmV2LnhtbFBLAQIUABQAAAAIAIdO4kAz&#10;LwWeOwAAADkAAAAQAAAAAAAAAAEAIAAAAA4BAABkcnMvc2hhcGV4bWwueG1sUEsFBgAAAAAGAAYA&#10;WwEAALgDAAAAAA==&#10;" path="m1094,3743l3266,1921c3574,1713,3841,1719,4150,1701l6810,1700,6810,2,4148,0c2992,96,2866,153,2172,617l0,2439e">
                    <v:path o:connectlocs="0,1;1,0;1,0;2,0;2,0;1,0;0,0;0,0" o:connectangles="0,0,0,0,0,0,0,0"/>
                    <v:fill on="f" focussize="0,0"/>
                    <v:stroke color="#000000" joinstyle="round"/>
                    <v:imagedata o:title=""/>
                    <o:lock v:ext="edit" aspectratio="t"/>
                    <v:textbox inset="0mm,0mm,0mm,0mm" style="mso-fit-shape-to-text:t;"/>
                  </v:shape>
                </v:group>
                <v:group id="Group 369" o:spid="_x0000_s1026" o:spt="203" style="position:absolute;left:2431;top:1871;height:1303;width:912;" coordorigin="2475,1935" coordsize="912,1303" o:gfxdata="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vl/M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3807" o:spid="_x0000_s1026" o:spt="203" style="position:absolute;left:2495;top:2840;height:398;width:393;" coordorigin="1964,4701" coordsize="4421,4477" o:gfxdata="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ghy76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AutoShape 3808" o:spid="_x0000_s1026" o:spt="100" alt="横虚线" style="position:absolute;left:2050;top:7193;height:1701;width:4252;mso-wrap-style:none;" fillcolor="#000000" filled="t" stroked="t" coordsize="21600,21600" o:gfxdata="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M4GuW5AAAA3AAA&#10;AA8AAAAAAAAAAQAgAAAAIgAAAGRycy9kb3ducmV2LnhtbFBLAQIUABQAAAAIAIdO4kAzLwWeOwAA&#10;ADkAAAAQAAAAAAAAAAEAIAAAAAgBAABkcnMvc2hhcGV4bWwueG1sUEsFBgAAAAAGAAYAWwEAALID&#10;AAAAAA==&#10;" path="m0,0l3713,21600,17887,21600,21600,0,0,0xe">
                      <v:path o:connectlocs="150,5;82,10;14,5;82,0" o:connectangles="0,0,0,0"/>
                      <v:fill type="pattern" on="t" color2="#FFFFFF" o:title="横虚线" focussize="0,0" r:id="rId33"/>
                      <v:stroke color="#000000" miterlimit="8" joinstyle="miter"/>
                      <v:imagedata o:title=""/>
                      <o:lock v:ext="edit" aspectratio="t"/>
                      <v:textbox inset="0mm,0mm,0mm,0mm" style="mso-fit-shape-to-text:t;"/>
                    </v:shape>
                    <v:group id="Group 3809" o:spid="_x0000_s1026" o:spt="203" style="position:absolute;left:1964;top:4701;height:4477;width:4421;" coordorigin="1964,4701" coordsize="4421,4477" o:gfxdata="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OOUWW7AAAA3AAAAA8AAAAAAAAAAQAgAAAAIgAAAGRycy9kb3ducmV2LnhtbFBL&#10;AQIUABQAAAAIAIdO4kAzLwWeOwAAADkAAAAVAAAAAAAAAAEAIAAAAAoBAABkcnMvZ3JvdXBzaGFw&#10;ZXhtbC54bWxQSwUGAAAAAAYABgBgAQAAxwMAAAAA&#10;">
                      <o:lock v:ext="edit" aspectratio="t"/>
                      <v:group id="Group 3810" o:spid="_x0000_s1026" o:spt="203" style="position:absolute;left:1964;top:5266;height:3912;width:4421;" coordorigin="1964,5266" coordsize="4421,3912" o:gfxdata="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8wvT+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shape id="Freeform 3811" o:spid="_x0000_s1026" o:spt="100" style="position:absolute;left:4118;top:5266;flip:x;height:3912;width:2267;mso-wrap-style:none;" filled="f" stroked="t" coordsize="2265,3909" o:gfxdata="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4f2y/&#10;AAAA3AAAAA8AAAAAAAAAAQAgAAAAIgAAAGRycy9kb3ducmV2LnhtbFBLAQIUABQAAAAIAIdO4kAz&#10;LwWeOwAAADkAAAAQAAAAAAAAAAEAIAAAAA4BAABkcnMvc2hhcGV4bWwueG1sUEsFBgAAAAAGAAYA&#10;WwEAALgDAAAAAA==&#10;" path="m2265,3l1662,0c1665,465,1641,771,1487,895l237,1639c129,1719,0,1726,87,1971l747,3477c807,3591,777,3639,729,3705c681,3771,525,3864,775,3909l2265,3903e">
                          <v:path o:connectlocs="2271,3;1665,0;1490,897;237,1642;87,1976;749,3485;731,3713;777,3918;2271,3912" o:connectangles="0,0,0,0,0,0,0,0,0"/>
                          <v:fill on="f" focussize="0,0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  <v:shape id="Freeform 3812" o:spid="_x0000_s1026" o:spt="100" style="position:absolute;left:1964;top:5266;height:3912;width:2267;mso-wrap-style:none;" filled="f" stroked="t" coordsize="2265,3909" o:gfxdata="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L2mq8AAAA&#10;3AAAAA8AAAAAAAAAAQAgAAAAIgAAAGRycy9kb3ducmV2LnhtbFBLAQIUABQAAAAIAIdO4kAzLwWe&#10;OwAAADkAAAAQAAAAAAAAAAEAIAAAAAsBAABkcnMvc2hhcGV4bWwueG1sUEsFBgAAAAAGAAYAWwEA&#10;ALUDAAAAAA==&#10;" path="m2265,3l1662,0c1665,465,1641,771,1487,895l237,1639c129,1719,0,1726,87,1971l747,3477c807,3591,777,3639,729,3705c681,3771,525,3864,775,3909l2265,3903e">
                          <v:path o:connectlocs="2271,3;1665,0;1490,897;237,1642;87,1976;749,3485;731,3713;777,3918;2271,3912" o:connectangles="0,0,0,0,0,0,0,0,0"/>
                          <v:fill on="f" focussize="0,0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</v:group>
                      <v:group id="Group 3813" o:spid="_x0000_s1026" o:spt="203" style="position:absolute;left:3604;top:4701;height:4193;width:1641;" coordorigin="3604,4701" coordsize="1641,4193" o:gfxdata="UEsDBAoAAAAAAIdO4kAAAAAAAAAAAAAAAAAEAAAAZHJzL1BLAwQUAAAACACHTuJALLVXZr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5hOv+B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stVdm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shape id="AutoShape 3814" o:spid="_x0000_s1026" o:spt="100" style="position:absolute;left:3604;top:4928;height:1134;width:1134;mso-wrap-style:none;" fillcolor="#FFFFFF" filled="t" stroked="t" coordsize="21600,21600" o:gfxdata="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4fz&#10;48EAAADcAAAADwAAAAAAAAABACAAAAAiAAAAZHJzL2Rvd25yZXYueG1sUEsBAhQAFAAAAAgAh07i&#10;QDMvBZ47AAAAOQAAABAAAAAAAAAAAQAgAAAAEAEAAGRycy9zaGFwZXhtbC54bWxQSwUGAAAAAAYA&#10;BgBbAQAAugMAAAAA&#10;" path="m0,0l3257,21600,18343,21600,21600,0,0,0xe">
                          <v:path o:connectlocs="2,1;1,3;0,1;1,0" o:connectangles="0,0,0,0"/>
                          <v:fill on="t" focussize="0,0"/>
                          <v:stroke color="#000000" miterlimit="8" joinstyle="miter"/>
                          <v:imagedata o:title=""/>
                          <o:lock v:ext="edit" aspectratio="t"/>
                          <v:textbox inset="0mm,0mm,0mm,0mm" style="mso-fit-shape-to-text:t;"/>
                        </v:shape>
                        <v:shape id="Freeform 3815" o:spid="_x0000_s1026" o:spt="100" alt="宽上对角线" style="position:absolute;left:3634;top:6062;height:2832;width:1611;mso-wrap-style:none;" fillcolor="#404040" filled="t" stroked="t" coordsize="1611,2832" o:gfxdata="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sQmr4A&#10;AADcAAAADwAAAAAAAAABACAAAAAiAAAAZHJzL2Rvd25yZXYueG1sUEsBAhQAFAAAAAgAh07iQDMv&#10;BZ47AAAAOQAAABAAAAAAAAAAAQAgAAAADQEAAGRycy9zaGFwZXhtbC54bWxQSwUGAAAAAAYABgBb&#10;AQAAtwMAAAAA&#10;" path="m329,0c279,117,335,477,404,702c473,927,682,1148,745,1351c808,1554,833,1770,779,1917c725,2064,547,2136,421,2233c295,2330,42,2400,21,2500c0,2600,178,2777,296,2832l729,2832c927,2793,1361,2668,1486,2599c1611,2530,1549,2444,1478,2416c1407,2388,1187,2412,1062,2433c937,2454,839,2520,729,2541c619,2562,410,2584,404,2558c398,2532,601,2446,695,2383c789,2320,899,2272,970,2183c1041,2094,1102,2000,1120,1850c1138,1700,1124,1442,1078,1284c1032,1126,918,1060,845,901c772,742,660,477,637,327c614,177,755,54,704,0l329,0xe">
                          <v:path o:connectlocs="329,0;404,702;745,1351;779,1917;421,2233;21,2500;296,2832;729,2832;1486,2599;1478,2416;1062,2433;729,2541;404,2558;695,2383;970,2183;1120,1850;1078,1284;845,901;637,327;704,0;329,0" o:connectangles="0,0,0,0,0,0,0,0,0,0,0,0,0,0,0,0,0,0,0,0,0"/>
                          <v:fill type="pattern" on="t" color2="#FFFFFF" o:title="宽上对角线" focussize="0,0" r:id="rId34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  <v:shape id="Freeform 3816" o:spid="_x0000_s1026" o:spt="100" alt="宽上对角线" style="position:absolute;left:3919;top:4701;height:227;width:510;mso-wrap-style:none;" fillcolor="#404040" filled="t" stroked="t" coordsize="510,260" o:gfxdata="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toZ74A&#10;AADcAAAADwAAAAAAAAABACAAAAAiAAAAZHJzL2Rvd25yZXYueG1sUEsBAhQAFAAAAAgAh07iQDMv&#10;BZ47AAAAOQAAABAAAAAAAAAAAQAgAAAADQEAAGRycy9zaGFwZXhtbC54bWxQSwUGAAAAAAYABgBb&#10;AQAAtwMAAAAA&#10;" path="m34,260l0,125c39,82,182,4,267,2c352,0,474,74,510,116l483,252e">
                          <v:path o:connectlocs="34,172;0,82;267,1;510,76;483,167" o:connectangles="0,0,0,0,0"/>
                          <v:fill type="pattern" on="t" color2="#FFFFFF" o:title="宽上对角线" focussize="0,0" r:id="rId34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</v:group>
                      <v:roundrect id="AutoShape 3817" o:spid="_x0000_s1026" o:spt="2" style="position:absolute;left:3546;top:5098;height:170;width:1247;mso-wrap-style:none;" fillcolor="#FFFFFF" filled="t" stroked="t" coordsize="21600,21600" arcsize="0.375" o:gfxdata="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PNPM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t"/>
                        <v:textbox inset="0mm,0mm,0mm,0mm" style="mso-fit-shape-to-text:t;"/>
                      </v:roundrect>
                    </v:group>
                  </v:group>
                  <v:group id="Group 381" o:spid="_x0000_s1026" o:spt="203" style="position:absolute;left:2579;top:2475;height:386;width:286;" coordorigin="1903730,938530" coordsize="1330325,1800860" o:gfxdata="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wrT4+MAAAADcAAAADwAAAAAAAAABACAAAAAiAAAAZHJzL2Rvd25yZXYu&#10;eG1sUEsBAhQAFAAAAAgAh07iQDMvBZ47AAAAOQAAABUAAAAAAAAAAQAgAAAADwEAAGRycy9ncm91&#10;cHNoYXBleG1sLnhtbFBLBQYAAAAABgAGAGABAADMAwAAAAA=&#10;">
                    <o:lock v:ext="edit" aspectratio="t"/>
                    <v:shape id="Freeform 382" o:spid="_x0000_s1026" o:spt="100" style="position:absolute;left:1903730;top:938530;height:1800860;width:1330325;mso-wrap-style:none;" filled="f" stroked="t" coordsize="2095,2836" o:gfxdata="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1aLpr4A&#10;AADdAAAADwAAAAAAAAABACAAAAAiAAAAZHJzL2Rvd25yZXYueG1sUEsBAhQAFAAAAAgAh07iQDMv&#10;BZ47AAAAOQAAABAAAAAAAAAAAQAgAAAADQEAAGRycy9zaGFwZXhtbC54bWxQSwUGAAAAAAYABgBb&#10;AQAAtwMAAAAA&#10;" path="m0,788c94,876,237,1113,269,1120c301,1127,451,1195,639,1158l2047,0c2060,162,2095,256,2091,363c2087,470,2055,534,2022,644c1989,754,1947,900,1891,1026c1835,1152,1772,1279,1684,1402c1596,1525,1431,1663,1365,1765c1299,1867,1312,1920,1290,2016c1268,2112,1261,2251,1234,2341c1207,2431,1154,2472,1127,2554c1100,2636,1077,2685,1071,2836l595,2836c564,2736,536,2617,520,2516c504,2415,524,2360,501,2228c478,2096,433,1860,382,1721c331,1582,247,1499,194,1396c141,1293,95,1202,63,1101c31,1000,13,853,0,788xe">
                      <v:path o:connectlocs="0,317741300;108467525,451612000;257660775,466934550;825401575,0;843143475,146370675;815320950,259676900;762498475,413708850;679030900,565321450;550402125,711692125;520160250,812901600;497579650,943949725;454434575,1029836650;431853975,1143546100;239918875,1143546100;209677000,1014514100;202015725,898385300;154031950,693950225;78225650,562902100;25403175,443950725;0,317741300" o:connectangles="0,0,0,0,0,0,0,0,0,0,0,0,0,0,0,0,0,0,0,0"/>
                      <v:fill on="f" focussize="0,0"/>
                      <v:stroke color="#000000" joinstyle="round"/>
                      <v:imagedata o:title=""/>
                      <o:lock v:ext="edit" aspectratio="t"/>
                      <v:textbox inset="0mm,0mm,0mm,0mm" style="mso-fit-shape-to-text:t;"/>
                    </v:shape>
                    <v:group id="Group 383" o:spid="_x0000_s1026" o:spt="203" style="position:absolute;left:2245995;top:1121410;height:1617980;width:744855;" coordorigin="2245995,1121410" coordsize="744855,1617980" o:gfxdata="UEsDBAoAAAAAAIdO4kAAAAAAAAAAAAAAAAAEAAAAZHJzL1BLAwQUAAAACACHTuJA27ZGirwAAADd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dLw/CadIBc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btkaKvAAAAN0AAAAPAAAAAAAAAAEAIAAAACIAAABkcnMvZG93bnJldi54bWxQ&#10;SwECFAAUAAAACACHTuJAMy8FnjsAAAA5AAAAFQAAAAAAAAABACAAAAALAQAAZHJzL2dyb3Vwc2hh&#10;cGV4bWwueG1sUEsFBgAAAAAGAAYAYAEAAMgDAAAAAA==&#10;">
                      <o:lock v:ext="edit" aspectratio="t"/>
                      <v:shape id="Freeform 384" o:spid="_x0000_s1026" o:spt="100" style="position:absolute;left:2656205;top:1121410;height:1323340;width:334645;mso-wrap-style:none;" filled="f" stroked="t" coordsize="527,2084" o:gfxdata="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pIRIugAAAN0A&#10;AAAPAAAAAAAAAAEAIAAAACIAAABkcnMvZG93bnJldi54bWxQSwECFAAUAAAACACHTuJAMy8FnjsA&#10;AAA5AAAAEAAAAAAAAAABACAAAAAJAQAAZHJzL3NoYXBleG1sLnhtbFBLBQYAAAAABgAGAFsBAACz&#10;AwAAAAA=&#10;" path="m506,0c506,48,527,214,506,288c485,362,429,327,380,444c331,561,269,815,211,989c153,1163,60,1308,30,1490c0,1672,30,1960,30,2084e">
                        <v:path o:connectlocs="204031850,0;204031850,116128800;153225500,179031900;85080475,398789525;12096750,600805250;12096750,840320900" o:connectangles="0,0,0,0,0,0"/>
                        <v:fill on="f" focussize="0,0"/>
                        <v:stroke color="#000000" joinstyle="round"/>
                        <v:imagedata o:title=""/>
                        <o:lock v:ext="edit" aspectratio="t"/>
                        <v:textbox inset="0mm,0mm,0mm,0mm" style="mso-fit-shape-to-text:t;"/>
                      </v:shape>
                      <v:shape id="Freeform 385" o:spid="_x0000_s1026" o:spt="100" style="position:absolute;left:2245995;top:1677670;height:1057275;width:83185;mso-wrap-style:none;" filled="f" stroked="t" coordsize="131,1665" o:gfxdata="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Ny3G8AAAA&#10;3QAAAA8AAAAAAAAAAQAgAAAAIgAAAGRycy9kb3ducmV2LnhtbFBLAQIUABQAAAAIAIdO4kAzLwWe&#10;OwAAADkAAAAQAAAAAAAAAAEAIAAAAAsBAABkcnMvc2hhcGV4bWwueG1sUEsFBgAAAAAGAAYAWwEA&#10;ALUDAAAAAA==&#10;" path="m0,0c5,58,26,254,31,351c36,448,19,514,31,582c43,650,95,656,100,758c105,860,68,1079,62,1196c56,1313,51,1381,62,1459c73,1537,117,1622,131,1665e">
                        <v:path o:connectlocs="0,0;12499975,141531975;12499975,234676950;40322500,305644550;24999950,482257100;24999950,588305275;52822475,671369625" o:connectangles="0,0,0,0,0,0,0"/>
                        <v:fill on="f" focussize="0,0"/>
                        <v:stroke color="#000000" joinstyle="round"/>
                        <v:imagedata o:title=""/>
                        <o:lock v:ext="edit" aspectratio="t"/>
                        <v:textbox inset="0mm,0mm,0mm,0mm" style="mso-fit-shape-to-text:t;"/>
                      </v:shape>
                      <v:shape id="Freeform 386" o:spid="_x0000_s1026" o:spt="100" style="position:absolute;left:2367915;top:1824990;height:914400;width:240665;mso-wrap-style:none;" filled="f" stroked="t" coordsize="379,1440" o:gfxdata="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CgXC8AAAA&#10;3QAAAA8AAAAAAAAAAQAgAAAAIgAAAGRycy9kb3ducmV2LnhtbFBLAQIUABQAAAAIAIdO4kAzLwWe&#10;OwAAADkAAAAQAAAAAAAAAAEAIAAAAAsBAABkcnMvc2hhcGV4bWwueG1sUEsFBgAAAAAGAAYAWwEA&#10;ALUDAAAAAA==&#10;" path="m52,1440c44,1377,0,1218,2,1064c4,910,37,689,64,513c91,337,126,0,164,6c202,12,257,418,290,551c323,684,351,702,365,807c379,912,375,1105,377,1183e">
                        <v:path o:connectlocs="20967700,580644000;806450,429031400;25806400,206854425;66128900,2419350;116935250,222176975;147177125,325402575;152015825,477015175" o:connectangles="0,0,0,0,0,0,0"/>
                        <v:fill on="f" focussize="0,0"/>
                        <v:stroke color="#000000" joinstyle="round"/>
                        <v:imagedata o:title=""/>
                        <o:lock v:ext="edit" aspectratio="t"/>
                        <v:textbox inset="0mm,0mm,0mm,0mm" style="mso-fit-shape-to-text:t;"/>
                      </v:shape>
                      <v:shape id="Freeform 387" o:spid="_x0000_s1026" o:spt="100" style="position:absolute;left:2438400;top:2288540;height:442595;width:84455;mso-wrap-style:none;" filled="f" stroked="t" coordsize="133,697" o:gfxdata="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+0qorgAAADdAAAA&#10;DwAAAAAAAAABACAAAAAiAAAAZHJzL2Rvd25yZXYueG1sUEsBAhQAFAAAAAgAh07iQDMvBZ47AAAA&#10;OQAAABAAAAAAAAAAAQAgAAAABwEAAGRycy9zaGFwZXhtbC54bWxQSwUGAAAAAAYABgBbAQAAsQMA&#10;AAAA&#10;" path="m22,697c19,637,0,449,10,334c20,219,65,0,85,9c105,18,125,275,129,390c133,505,114,633,110,697e">
                        <v:path o:connectlocs="8870950,281047825;4032250,134677150;34274125,3629025;52016025,157257750;44354750,281047825" o:connectangles="0,0,0,0,0"/>
                        <v:fill on="f" focussize="0,0"/>
                        <v:stroke color="#000000" joinstyle="round"/>
                        <v:imagedata o:title=""/>
                        <o:lock v:ext="edit" aspectratio="t"/>
                        <v:textbox inset="0mm,0mm,0mm,0mm" style="mso-fit-shape-to-text:t;"/>
                      </v:shape>
                    </v:group>
                  </v:group>
                  <v:group id="组合 4002" o:spid="_x0000_s1026" o:spt="203" style="position:absolute;left:2475;top:1935;height:680;width:912;" coordsize="4262120,3177472" o:gfxdata="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Rf3v6+AAAA3QAAAA8AAAAAAAAAAQAgAAAAIgAAAGRycy9kb3ducmV2Lnht&#10;bFBLAQIUABQAAAAIAIdO4kAzLwWeOwAAADkAAAAVAAAAAAAAAAEAIAAAAA0BAABkcnMvZ3JvdXBz&#10;aGFwZXhtbC54bWxQSwUGAAAAAAYABgBgAQAAygMAAAAA&#10;">
                    <o:lock v:ext="edit" aspectratio="t"/>
                    <v:shape id="AutoShape 3933" o:spid="_x0000_s1026" o:spt="100" style="position:absolute;left:3397195;top:-26035;height:810895;width:758825;mso-wrap-style:none;rotation:3276800f;" fillcolor="#404040" filled="t" stroked="t" coordsize="21600,21600" o:gfxdata="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T75svQAA&#10;AN0AAAAPAAAAAAAAAAEAIAAAACIAAABkcnMvZG93bnJldi54bWxQSwECFAAUAAAACACHTuJAMy8F&#10;njsAAAA5AAAAEAAAAAAAAAABACAAAAAMAQAAZHJzL3NoYXBleG1sLnhtbFBLBQYAAAAABgAGAFsB&#10;AAC2AwAAAAA=&#10;" path="m0,0l1359,21600,20241,21600,21600,0,0,0xe">
                      <v:path o:connectlocs="907037574,571421939;468260965,1142842451;29483126,571421939;468260965,0" o:connectangles="0,0,0,0"/>
                      <v:fill on="t" focussize="0,0"/>
                      <v:stroke color="#000000" miterlimit="8" joinstyle="miter"/>
                      <v:imagedata o:title=""/>
                      <o:lock v:ext="edit" aspectratio="t"/>
                      <v:textbox inset="0mm,0mm,0mm,0mm" style="mso-fit-shape-to-text:t;"/>
                    </v:shape>
                    <v:group id="组合 4001" o:spid="_x0000_s1026" o:spt="203" style="position:absolute;left:0;top:1252137;height:1925335;width:4262120;" coordsize="4262120,1925335" o:gfxdata="UEsDBAoAAAAAAIdO4kAAAAAAAAAAAAAAAAAEAAAAZHJzL1BLAwQUAAAACACHTuJASozvF8AAAADd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xjBlW9kBL38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ozvF8AAAADdAAAADwAAAAAAAAABACAAAAAiAAAAZHJzL2Rvd25yZXYu&#10;eG1sUEsBAhQAFAAAAAgAh07iQDMvBZ47AAAAOQAAABUAAAAAAAAAAQAgAAAADwEAAGRycy9ncm91&#10;cHNoYXBleG1sLnhtbFBLBQYAAAAABgAGAGABAADMAwAAAAA=&#10;">
                      <o:lock v:ext="edit" aspectratio="t"/>
                      <v:group id="Group 3935" o:spid="_x0000_s1026" o:spt="203" style="position:absolute;left:1627187;top:-1627187;height:4262120;width:1007745;rotation:3276800f;" coordorigin="3354,3666" coordsize="249,1058" o:gfxdata="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XSOEmvAAAAN0AAAAPAAAAAAAAAAEAIAAAACIAAABkcnMvZG93bnJldi54bWxQ&#10;SwECFAAUAAAACACHTuJAMy8FnjsAAAA5AAAAFQAAAAAAAAABACAAAAALAQAAZHJzL2dyb3Vwc2hh&#10;cGV4bWwueG1sUEsFBgAAAAAGAAYAYAEAAMgDAAAAAA==&#10;">
                        <o:lock v:ext="edit" aspectratio="t"/>
                        <v:shape id="Freeform 3936" o:spid="_x0000_s1026" o:spt="100" style="position:absolute;left:3354;top:3666;height:113;width:249;mso-wrap-style:none;" filled="f" stroked="t" coordsize="2492,1132" o:gfxdata="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Wcl2/&#10;AAAA3QAAAA8AAAAAAAAAAQAgAAAAIgAAAGRycy9kb3ducmV2LnhtbFBLAQIUABQAAAAIAIdO4kAz&#10;LwWeOwAAADkAAAAQAAAAAAAAAAEAIAAAAA4BAABkcnMvc2hhcGV4bWwueG1sUEsFBgAAAAAGAAYA&#10;WwEAALgDAAAAAA==&#10;" path="m394,1132l394,570c378,381,0,95,300,0l2193,0c2492,95,2113,381,2097,570l2097,1132e">
                          <v:path o:connectlocs="0,1;0,0;0,0;2,0;2,0;2,1" o:connectangles="0,0,0,0,0,0"/>
                          <v:fill on="f" focussize="0,0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  <v:shape id="AutoShape 3937" o:spid="_x0000_s1026" o:spt="32" type="#_x0000_t32" style="position:absolute;left:3564;top:3779;height:718;width:1;" filled="f" stroked="t" coordsize="21600,21600" o:gfxdata="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9KbK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shape>
                        <v:shape id="AutoShape 3938" o:spid="_x0000_s1026" o:spt="32" type="#_x0000_t32" style="position:absolute;left:3393;top:3779;height:718;width:1;" filled="f" stroked="t" coordsize="21600,21600" o:gfxdata="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vt8W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shape>
                        <v:shape id="Freeform 3939" o:spid="_x0000_s1026" o:spt="100" style="position:absolute;left:3394;top:4497;height:227;width:170;mso-wrap-style:none;" filled="f" stroked="t" coordsize="1701,2268" o:gfxdata="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Y+k5vQAA&#10;AN0AAAAPAAAAAAAAAAEAIAAAACIAAABkcnMvZG93bnJldi54bWxQSwECFAAUAAAACACHTuJAMy8F&#10;njsAAAA5AAAAEAAAAAAAAAABACAAAAAMAQAAZHJzL3NoYXBleG1sLnhtbFBLBQYAAAAABgAGAFsB&#10;AAC2AwAAAAA=&#10;" path="m0,0l0,1347c0,2027,566,2268,849,2268c1132,2268,1698,2030,1698,1347l1701,3e">
                          <v:path o:connectlocs="0,0;0,1;0,2;1,1;1,0" o:connectangles="0,0,0,0,0"/>
                          <v:fill on="f" focussize="0,0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</v:group>
                      <v:group id="组合 3999" o:spid="_x0000_s1026" o:spt="203" style="position:absolute;left:392747;top:1006683;height:918652;width:1679520;" coordsize="1679520,918652" o:gfxdata="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hzz70AAADdAAAADwAAAAAAAAABACAAAAAiAAAAZHJzL2Rvd25yZXYueG1s&#10;UEsBAhQAFAAAAAgAh07iQDMvBZ47AAAAOQAAABUAAAAAAAAAAQAgAAAADAEAAGRycy9ncm91cHNo&#10;YXBleG1sLnhtbFBLBQYAAAAABgAGAGABAADJAwAAAAA=&#10;">
                        <o:lock v:ext="edit" aspectratio="t"/>
                        <v:shape id="Freeform 3941" o:spid="_x0000_s1026" o:spt="100" style="position:absolute;left:584145;top:0;height:546735;width:1095375;mso-wrap-style:none;" fillcolor="#000000" filled="t" stroked="t" coordsize="1725,861" o:gfxdata="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9e+G8AAAA&#10;3QAAAA8AAAAAAAAAAQAgAAAAIgAAAGRycy9kb3ducmV2LnhtbFBLAQIUABQAAAAIAIdO4kAzLwWe&#10;OwAAADkAAAAQAAAAAAAAAAEAIAAAAAsBAABkcnMvc2hhcGV4bWwueG1sUEsFBgAAAAAGAAYAWwEA&#10;ALUDAAAAAA==&#10;" path="m0,26l29,0,1725,0,701,861e">
                          <v:path o:connectlocs="0,@0;@0,0;@0,0;@0,@0" o:connectangles="0,0,0,0"/>
                          <v:fill type="pattern" on="t" color2="#FFFFFF" o:title="横虚线" focussize="0,0" r:id="rId33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  <v:shape id="Freeform 3942" o:spid="_x0000_s1026" o:spt="100" style="position:absolute;left:113030;top:117282;height:914400;width:688340;mso-wrap-style:none;rotation:3276800f;" fillcolor="#000000" filled="t" stroked="t" coordsize="1701,2268" o:gfxdata="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g8Gm8AAAA&#10;3QAAAA8AAAAAAAAAAQAgAAAAIgAAAGRycy9kb3ducmV2LnhtbFBLAQIUABQAAAAIAIdO4kAzLwWe&#10;OwAAADkAAAAQAAAAAAAAAAEAIAAAAAsBAABkcnMvc2hhcGV4bWwueG1sUEsFBgAAAAAGAAYAWwEA&#10;ALUDAAAAAA==&#10;" path="m0,0l0,1347c0,2027,566,2268,849,2268c1132,2268,1698,2030,1698,1347l1701,3e">
                          <v:path o:connectlocs="0,0;0,@0;@0,@0;@0,@0;@0,196685101" o:connectangles="0,0,0,0,0"/>
                          <v:fill type="pattern" on="t" color2="#FFFFFF" o:title="横虚线" focussize="0,0" r:id="rId33"/>
                          <v:stroke color="#000000" joinstyle="round"/>
                          <v:imagedata o:title=""/>
                          <o:lock v:ext="edit" aspectratio="t"/>
                          <v:textbox inset="0mm,0mm,0mm,0mm" style="mso-fit-shape-to-text:t;"/>
                        </v:shape>
                      </v:group>
                    </v:group>
                  </v:group>
                </v:group>
                <v:shape id="Text Box 1370" o:spid="_x0000_s1026" o:spt="202" type="#_x0000_t202" style="position:absolute;left:5260;top:3181;height:409;width:1011;mso-wrap-style:none;" filled="f" stroked="f" coordsize="21600,21600" o:gfxdata="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/+Rv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BaCl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溶液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6379;top:3181;height:409;width:1647;mso-wrap-style:none;" filled="f" stroked="f" coordsize="21600,21600" o:gfxdata="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YHAd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酸性KMnO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溶液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8113;top:3181;height:409;width:1092;mso-wrap-style:none;" filled="f" stroked="f" coordsize="21600,21600" o:gfxdata="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LNWG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NaOH溶液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3900;top:3181;height:409;width:954;mso-wrap-style:none;" filled="f" stroked="f" coordsize="21600,21600" o:gfxdata="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eram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品红溶液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3180;top:2305;height:409;width:744;mso-wrap-style:none;" filled="f" stroked="f" coordsize="21600,21600" o:gfxdata="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NhM9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浓硫酸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3004;top:2696;height:409;width:534;mso-wrap-style:none;" filled="f" stroked="f" coordsize="21600,21600" o:gfxdata="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5I1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铜丝</w:t>
                        </w:r>
                      </w:p>
                    </w:txbxContent>
                  </v:textbox>
                </v:shape>
                <v:group id="Group 433" o:spid="_x0000_s1026" o:spt="203" style="position:absolute;left:6573;top:1811;height:1338;width:1319;" coordorigin="6531,1840" coordsize="1319,1338" o:gfxdata="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+dIQa+AAAA3QAAAA8AAAAAAAAAAQAgAAAAIgAAAGRycy9kb3ducmV2Lnht&#10;bFBLAQIUABQAAAAIAIdO4kAzLwWeOwAAADkAAAAVAAAAAAAAAAEAIAAAAA0BAABkcnMvZ3JvdXBz&#10;aGFwZXhtbC54bWxQSwUGAAAAAAYABgBgAQAAygMAAAAA&#10;">
                  <o:lock v:ext="edit" aspectratio="f"/>
                  <v:group id="Group 434" o:spid="_x0000_s1026" o:spt="203" style="position:absolute;left:7088;top:2117;height:1061;width:218;" coordorigin="4752,3519" coordsize="272,1327" o:gfxdata="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HS5cr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435" o:spid="_x0000_s1026" o:spt="3" type="#_x0000_t3" style="position:absolute;left:4766;top:4602;height:244;width:244;" fillcolor="#FFFFFF" filled="t" stroked="t" coordsize="21600,21600" o:gfxdata="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Brd+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Rectangle 436" o:spid="_x0000_s1026" o:spt="1" style="position:absolute;left:4766;top:3545;height:1179;width:244;" fillcolor="#FFFFFF" filled="t" stroked="t" coordsize="21600,21600" o:gfxdata="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P94L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oundrect id="AutoShape 437" o:spid="_x0000_s1026" o:spt="2" style="position:absolute;left:4752;top:3519;height:28;width:272;" fillcolor="#FFFFFF" filled="t" stroked="t" coordsize="21600,21600" arcsize="0.5" o:gfxdata="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Jxk0vQAA&#10;AN0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  <v:rect id="Rectangle 438" o:spid="_x0000_s1026" o:spt="1" style="position:absolute;left:4777;top:4674;height:71;width:227;" fillcolor="#FFFFFF" filled="t" stroked="f" coordsize="21600,21600" o:gfxdata="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73V+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Group 439" o:spid="_x0000_s1026" o:spt="203" style="position:absolute;left:6531;top:1840;height:1256;width:663;" coordorigin="6531,1840" coordsize="663,1256" o:gfxdata="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nUW7L0AAADd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440" o:spid="_x0000_s1026" o:spt="1" style="position:absolute;left:6531;top:1861;flip:x;height:45;width:567;" fillcolor="#FFFFFF" filled="t" stroked="t" coordsize="21600,21600" o:gfxdata="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IUP74A&#10;AADd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441" o:spid="_x0000_s1026" o:spt="1" style="position:absolute;left:7134;top:1962;flip:x;height:1134;width:46;" fillcolor="#FFFFFF" filled="t" stroked="t" coordsize="21600,21600" o:gfxdata="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rrGkugAAAN0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442" o:spid="_x0000_s1026" o:spt="1" style="position:absolute;left:7089;top:1840;flip:x;height:136;width:105;" fillcolor="#FFFFFF" filled="t" stroked="f" coordsize="21600,21600" o:gfxdata="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sWja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43" o:spid="_x0000_s1026" o:spt="100" style="position:absolute;left:7069;top:1862;flip:x;height:151;width:111;" filled="f" stroked="t" coordsize="139,189" o:gfxdata="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HteIr4A&#10;AADdAAAADwAAAAAAAAABACAAAAAiAAAAZHJzL2Rvd25yZXYueG1sUEsBAhQAFAAAAAgAh07iQDMv&#10;BZ47AAAAOQAAABAAAAAAAAAAAQAgAAAADQEAAGRycy9zaGFwZXhtbC54bWxQSwUGAAAAAAYABgBb&#10;AQAAtwMAAAAA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444" o:spid="_x0000_s1026" o:spt="100" style="position:absolute;left:7086;top:1905;flip:x;height:79;width:49;" filled="f" stroked="t" coordsize="61,99" o:gfxdata="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DTZ3vQAA&#10;AN0AAAAPAAAAAAAAAAEAIAAAACIAAABkcnMvZG93bnJldi54bWxQSwECFAAUAAAACACHTuJAMy8F&#10;njsAAAA5AAAAEAAAAAAAAAABACAAAAAMAQAAZHJzL3NoYXBleG1sLnhtbFBLBQYAAAAABgAGAFsB&#10;AAC2AwAAAAA=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445" o:spid="_x0000_s1026" o:spt="203" style="position:absolute;left:7102;top:2693;height:457;width:193;" coordorigin="3750,3719" coordsize="240,572" o:gfxdata="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q4Yo0vAAAAN0AAAAPAAAAAAAAAAEAIAAAACIAAABkcnMvZG93bnJldi54bWxQ&#10;SwECFAAUAAAACACHTuJAMy8FnjsAAAA5AAAAFQAAAAAAAAABACAAAAALAQAAZHJzL2dyb3Vwc2hh&#10;cGV4bWwueG1sUEsFBgAAAAAGAAYAYAEAAMgDAAAAAA==&#10;">
                    <o:lock v:ext="edit" aspectratio="f"/>
                    <v:line id="Line 446" o:spid="_x0000_s1026" o:spt="20" style="position:absolute;left:3777;top:3764;height:0;width:153;" filled="f" stroked="t" coordsize="21600,21600" o:gfxdata="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hcc7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47" o:spid="_x0000_s1026" o:spt="20" style="position:absolute;left:3851;top:3805;height:0;width:43;" filled="f" stroked="t" coordsize="21600,21600" o:gfxdata="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2T56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48" o:spid="_x0000_s1026" o:spt="20" style="position:absolute;left:3930;top:3805;height:0;width:34;" filled="f" stroked="t" coordsize="21600,21600" o:gfxdata="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+22a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49" o:spid="_x0000_s1026" o:spt="20" style="position:absolute;left:3909;top:3850;height:0;width:43;" filled="f" stroked="t" coordsize="21600,21600" o:gfxdata="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fIA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0" o:spid="_x0000_s1026" o:spt="20" style="position:absolute;left:3796;top:3900;height:0;width:29;" filled="f" stroked="t" coordsize="21600,21600" o:gfxdata="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ixLh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1" o:spid="_x0000_s1026" o:spt="20" style="position:absolute;left:3858;top:3898;height:0;width:67;" filled="f" stroked="t" coordsize="21600,21600" o:gfxdata="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Ht3q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2" o:spid="_x0000_s1026" o:spt="20" style="position:absolute;left:3883;top:4205;height:0;width:43;" filled="f" stroked="t" coordsize="21600,21600" o:gfxdata="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UpD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3" o:spid="_x0000_s1026" o:spt="20" style="position:absolute;left:3837;top:3941;height:0;width:29;" filled="f" stroked="t" coordsize="21600,21600" o:gfxdata="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FmMl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4" o:spid="_x0000_s1026" o:spt="20" style="position:absolute;left:3917;top:3941;height:0;width:43;" filled="f" stroked="t" coordsize="21600,21600" o:gfxdata="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AU4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5" o:spid="_x0000_s1026" o:spt="20" style="position:absolute;left:3811;top:4251;height:0;width:44;" filled="f" stroked="t" coordsize="21600,21600" o:gfxdata="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/LF5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6" o:spid="_x0000_s1026" o:spt="20" style="position:absolute;left:3890;top:4251;height:0;width:65;" filled="f" stroked="t" coordsize="21600,21600" o:gfxdata="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C4vD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7" o:spid="_x0000_s1026" o:spt="20" style="position:absolute;left:3772;top:3987;height:0;width:153;" filled="f" stroked="t" coordsize="21600,21600" o:gfxdata="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2KKl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8" o:spid="_x0000_s1026" o:spt="20" style="position:absolute;left:3847;top:4291;height:0;width:60;" filled="f" stroked="t" coordsize="21600,21600" o:gfxdata="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/R7n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59" o:spid="_x0000_s1026" o:spt="20" style="position:absolute;left:3846;top:4027;height:0;width:44;" filled="f" stroked="t" coordsize="21600,21600" o:gfxdata="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G7f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0" o:spid="_x0000_s1026" o:spt="20" style="position:absolute;left:3925;top:4027;height:0;width:34;" filled="f" stroked="t" coordsize="21600,21600" o:gfxdata="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UoQ8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1" o:spid="_x0000_s1026" o:spt="20" style="position:absolute;left:3901;top:4076;height:0;width:43;" filled="f" stroked="t" coordsize="21600,21600" o:gfxdata="UEsDBAoAAAAAAIdO4kAAAAAAAAAAAAAAAAAEAAAAZHJzL1BLAwQUAAAACACHTuJADh4hp7kAAADd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NBZ+v6kn6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eIae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2" o:spid="_x0000_s1026" o:spt="20" style="position:absolute;left:3766;top:3853;height:0;width:69;" filled="f" stroked="t" coordsize="21600,21600" o:gfxdata="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zL/Q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3" o:spid="_x0000_s1026" o:spt="20" style="position:absolute;left:3791;top:4123;height:0;width:29;" filled="f" stroked="t" coordsize="21600,21600" o:gfxdata="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gBpL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4" o:spid="_x0000_s1026" o:spt="20" style="position:absolute;left:3854;top:4121;height:0;width:67;" filled="f" stroked="t" coordsize="21600,21600" o:gfxdata="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aYI/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5" o:spid="_x0000_s1026" o:spt="20" style="position:absolute;left:3792;top:4212;height:0;width:43;" filled="f" stroked="t" coordsize="21600,21600" o:gfxdata="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lJ6S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466" o:spid="_x0000_s1026" o:spt="20" style="position:absolute;left:3780;top:4068;height:0;width:43;" filled="f" stroked="t" coordsize="21600,21600" o:gfxdata="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97nT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shape id="Oval 467" o:spid="_x0000_s1026" o:spt="3" type="#_x0000_t3" style="position:absolute;left:3833;top:4247;height:28;width:28;" fillcolor="#FFFFFF" filled="t" stroked="t" coordsize="21600,21600" o:gfxdata="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WwEr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468" o:spid="_x0000_s1026" o:spt="3" type="#_x0000_t3" style="position:absolute;left:3906;top:4113;height:28;width:28;" fillcolor="#FFFFFF" filled="t" stroked="t" coordsize="21600,21600" o:gfxdata="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okYL4A&#10;AADd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469" o:spid="_x0000_s1026" o:spt="3" type="#_x0000_t3" style="position:absolute;left:3879;top:3981;height:28;width:28;" fillcolor="#FFFFFF" filled="t" stroked="t" coordsize="21600,21600" o:gfxdata="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aB+7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470" o:spid="_x0000_s1026" o:spt="3" type="#_x0000_t3" style="position:absolute;left:3912;top:3867;height:28;width:28;" fillcolor="#FFFFFF" filled="t" stroked="t" coordsize="21600,21600" o:gfxdata="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EOLbvQAA&#10;AN0AAAAPAAAAAAAAAAEAIAAAACIAAABkcnMvZG93bnJldi54bWxQSwECFAAUAAAACACHTuJAMy8F&#10;njsAAAA5AAAAEAAAAAAAAAABACAAAAAMAQAAZHJzL3NoYXBleG1sLnhtbFBLBQYAAAAABgAGAFsB&#10;AAC2Aw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471" o:spid="_x0000_s1026" o:spt="3" type="#_x0000_t3" style="position:absolute;left:3927;top:3759;height:28;width:28;" fillcolor="#FFFFFF" filled="t" stroked="t" coordsize="21600,21600" o:gfxdata="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XEdAugAAAN0A&#10;AAAPAAAAAAAAAAEAIAAAACIAAABkcnMvZG93bnJldi54bWxQSwECFAAUAAAACACHTuJAMy8FnjsA&#10;AAA5AAAAEAAAAAAAAAABACAAAAAJAQAAZHJzL3NoYXBleG1sLnhtbFBLBQYAAAAABgAGAFsBAACz&#10;Aw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group id="Group 472" o:spid="_x0000_s1026" o:spt="203" style="position:absolute;left:3750;top:3719;height:15;width:240;" coordorigin="3390,3744" coordsize="240,15" o:gfxdata="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2uz1d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line id="Line 473" o:spid="_x0000_s1026" o:spt="20" style="position:absolute;left:3417;top:3759;height:0;width:186;" filled="f" stroked="t" coordsize="21600,21600" o:gfxdata="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qAPK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Freeform 474" o:spid="_x0000_s1026" o:spt="100" style="position:absolute;left:3606;top:3744;height:15;width:24;" filled="f" stroked="t" coordsize="24,15" o:gfxdata="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g2hi7sAAADd&#10;AAAADwAAAAAAAAABACAAAAAiAAAAZHJzL2Rvd25yZXYueG1sUEsBAhQAFAAAAAgAh07iQDMvBZ47&#10;AAAAOQAAABAAAAAAAAAAAQAgAAAACgEAAGRycy9zaGFwZXhtbC54bWxQSwUGAAAAAAYABgBbAQAA&#10;tAMAAAAA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475" o:spid="_x0000_s1026" o:spt="100" style="position:absolute;left:3390;top:3744;flip:x;height:15;width:24;" filled="f" stroked="t" coordsize="24,15" o:gfxdata="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8fk7sAAADd&#10;AAAADwAAAAAAAAABACAAAAAiAAAAZHJzL2Rvd25yZXYueG1sUEsBAhQAFAAAAAgAh07iQDMvBZ47&#10;AAAAOQAAABAAAAAAAAAAAQAgAAAACgEAAGRycy9zaGFwZXhtbC54bWxQSwUGAAAAAAYABgBbAQAA&#10;tAMAAAAA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Group 476" o:spid="_x0000_s1026" o:spt="203" style="position:absolute;left:7196;top:1840;height:440;width:654;" coordorigin="7196,1840" coordsize="654,440" o:gfxdata="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YA7Xr0AAADd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477" o:spid="_x0000_s1026" o:spt="1" style="position:absolute;left:7210;top:1962;height:318;width:46;" fillcolor="#FFFFFF" filled="t" stroked="t" coordsize="21600,21600" o:gfxdata="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VeG7vQAA&#10;AN0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478" o:spid="_x0000_s1026" o:spt="1" style="position:absolute;left:7283;top:1861;height:45;width:567;" fillcolor="#FFFFFF" filled="t" stroked="t" coordsize="21600,21600" o:gfxdata="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p1yb4A&#10;AADd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479" o:spid="_x0000_s1026" o:spt="1" style="position:absolute;left:7196;top:1840;height:136;width:105;" fillcolor="#FFFFFF" filled="t" stroked="f" coordsize="21600,21600" o:gfxdata="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dwQS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80" o:spid="_x0000_s1026" o:spt="100" style="position:absolute;left:7255;top:1905;height:79;width:49;" filled="f" stroked="t" coordsize="61,99" o:gfxdata="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uvU+/&#10;AAAA3QAAAA8AAAAAAAAAAQAgAAAAIgAAAGRycy9kb3ducmV2LnhtbFBLAQIUABQAAAAIAIdO4kAz&#10;LwWeOwAAADkAAAAQAAAAAAAAAAEAIAAAAA4BAABkcnMvc2hhcGV4bWwueG1sUEsFBgAAAAAGAAYA&#10;WwEAALgDAAAAAA==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481" o:spid="_x0000_s1026" o:spt="100" style="position:absolute;left:7210;top:1862;height:151;width:111;" filled="f" stroked="t" coordsize="139,189" o:gfxdata="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GqMlvQAA&#10;AN0AAAAPAAAAAAAAAAEAIAAAACIAAABkcnMvZG93bnJldi54bWxQSwECFAAUAAAACACHTuJAMy8F&#10;njsAAAA5AAAAEAAAAAAAAAABACAAAAAMAQAAZHJzL3NoYXBleG1sLnhtbFBLBQYAAAAABgAGAFsB&#10;AAC2AwAAAAA=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482" o:spid="_x0000_s1026" o:spt="203" style="position:absolute;left:7088;top:2027;flip:x;height:194;width:224;" coordorigin="9258,2139" coordsize="280,243" o:gfxdata="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RLQS7AAAA3QAAAA8AAAAAAAAAAQAgAAAAIgAAAGRycy9kb3ducmV2LnhtbFBL&#10;AQIUABQAAAAIAIdO4kAzLwWeOwAAADkAAAAVAAAAAAAAAAEAIAAAAAoBAABkcnMvZ3JvdXBzaGFw&#10;ZXhtbC54bWxQSwUGAAAAAAYABgBgAQAAxwMAAAAA&#10;">
                    <o:lock v:ext="edit" aspectratio="f"/>
                    <v:group id="Group 483" o:spid="_x0000_s1026" o:spt="203" style="position:absolute;left:9258;top:2139;height:243;width:275;" coordorigin="7293,2313" coordsize="275,243" o:gfxdata="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4OG7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484" o:spid="_x0000_s1026" o:spt="100" style="position:absolute;left:7314;top:2313;height:243;width:245;" fillcolor="#FFFFFF" filled="t" stroked="t" coordsize="21600,21600" o:gfxdata="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Y25EvQAA&#10;AN0AAAAPAAAAAAAAAAEAIAAAACIAAABkcnMvZG93bnJldi54bWxQSwECFAAUAAAACACHTuJAMy8F&#10;njsAAAA5AAAAEAAAAAAAAAABACAAAAAMAQAAZHJzL3NoYXBleG1sLnhtbFBLBQYAAAAABgAGAFsB&#10;AAC2AwAAAAA=&#10;" path="m0,0l1851,21600,19749,21600,21600,0,0,0xe">
                        <v:path o:connectlocs="2,1;1,2;0,1;1,0" o:connectangles="0,0,0,0"/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shape>
                      <v:line id="Line 485" o:spid="_x0000_s1026" o:spt="20" style="position:absolute;left:7341;top:2367;height:0;width:227;rotation:1966080f;" filled="f" stroked="t" coordsize="21600,21600" o:gfxdata="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0cbH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86" o:spid="_x0000_s1026" o:spt="20" style="position:absolute;left:7299;top:2378;height:0;width:266;rotation:1966080f;" filled="f" stroked="t" coordsize="21600,21600" o:gfxdata="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DWLC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87" o:spid="_x0000_s1026" o:spt="20" style="position:absolute;left:7293;top:2401;height:0;width:266;rotation:1966080f;" filled="f" stroked="t" coordsize="21600,21600" o:gfxdata="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P/Su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88" o:spid="_x0000_s1026" o:spt="20" style="position:absolute;left:7299;top:2429;height:0;width:266;rotation:1966080f;" filled="f" stroked="t" coordsize="21600,21600" o:gfxdata="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0GlZ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89" o:spid="_x0000_s1026" o:spt="20" style="position:absolute;left:7302;top:2451;height:0;width:255;rotation:1966080f;" filled="f" stroked="t" coordsize="21600,21600" o:gfxdata="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czMK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0" o:spid="_x0000_s1026" o:spt="20" style="position:absolute;left:7303;top:2475;height:0;width:249;rotation:1966080f;" filled="f" stroked="t" coordsize="21600,21600" o:gfxdata="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zFXi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1" o:spid="_x0000_s1026" o:spt="20" style="position:absolute;left:7306;top:2498;height:0;width:238;rotation:1966080f;" filled="f" stroked="t" coordsize="21600,21600" o:gfxdata="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+w4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2" o:spid="_x0000_s1026" o:spt="20" style="position:absolute;left:7311;top:2510;height:0;width:193;rotation:1966080f;" filled="f" stroked="t" coordsize="21600,21600" o:gfxdata="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7S6U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3" o:spid="_x0000_s1026" o:spt="20" style="position:absolute;left:7322;top:2522;height:0;width:119;rotation:1966080f;" filled="f" stroked="t" coordsize="21600,21600" o:gfxdata="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YsP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4" o:spid="_x0000_s1026" o:spt="20" style="position:absolute;left:7330;top:2539;flip:y;height:2;width:74;rotation:-1966080f;" filled="f" stroked="t" coordsize="21600,21600" o:gfxdata="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bUkK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5" o:spid="_x0000_s1026" o:spt="20" style="position:absolute;left:7440;top:2343;flip:y;height:1;width:119;rotation:-1966080f;" filled="f" stroked="t" coordsize="21600,21600" o:gfxdata="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IeyR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6" o:spid="_x0000_s1026" o:spt="20" style="position:absolute;left:7486;top:2329;flip:y;height:2;width:74;rotation:-1966080f;" filled="f" stroked="t" coordsize="21600,21600" o:gfxdata="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83Lm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497" o:spid="_x0000_s1026" o:spt="20" style="position:absolute;left:7394;top:2356;height:0;width:170;rotation:1966080f;" filled="f" stroked="t" coordsize="21600,21600" o:gfxdata="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ajQy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</v:group>
                    <v:roundrect id="AutoShape 498" o:spid="_x0000_s1026" o:spt="2" style="position:absolute;left:9266;top:2249;height:28;width:272;" fillcolor="#FFFFFF" filled="t" stroked="t" coordsize="21600,21600" arcsize="0.5" o:gfxdata="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7SfL4A&#10;AADd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</v:group>
                </v:group>
                <v:group id="Group 499" o:spid="_x0000_s1026" o:spt="203" style="position:absolute;left:3719;top:1811;height:1338;width:1319;" coordorigin="6531,1840" coordsize="1319,1338" o:gfxdata="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BNJ1r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00" o:spid="_x0000_s1026" o:spt="203" style="position:absolute;left:7088;top:2117;height:1061;width:218;" coordorigin="4752,3519" coordsize="272,1327" o:gfxdata="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XPB2lsAAAADdAAAADwAAAAAAAAABACAAAAAiAAAAZHJzL2Rvd25yZXYu&#10;eG1sUEsBAhQAFAAAAAgAh07iQDMvBZ47AAAAOQAAABUAAAAAAAAAAQAgAAAADwEAAGRycy9ncm91&#10;cHNoYXBleG1sLnhtbFBLBQYAAAAABgAGAGABAADMAwAAAAA=&#10;">
                    <o:lock v:ext="edit" aspectratio="f"/>
                    <v:shape id="Oval 501" o:spid="_x0000_s1026" o:spt="3" type="#_x0000_t3" style="position:absolute;left:4766;top:4602;height:244;width:244;" fillcolor="#FFFFFF" filled="t" stroked="t" coordsize="21600,21600" o:gfxdata="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FYju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Rectangle 502" o:spid="_x0000_s1026" o:spt="1" style="position:absolute;left:4766;top:3545;height:1179;width:244;" fillcolor="#FFFFFF" filled="t" stroked="t" coordsize="21600,21600" o:gfxdata="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fcyBL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oundrect id="AutoShape 503" o:spid="_x0000_s1026" o:spt="2" style="position:absolute;left:4752;top:3519;height:28;width:272;" fillcolor="#FFFFFF" filled="t" stroked="t" coordsize="21600,21600" arcsize="0.5" o:gfxdata="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qPW0L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  <v:rect id="Rectangle 504" o:spid="_x0000_s1026" o:spt="1" style="position:absolute;left:4777;top:4674;height:71;width:227;" fillcolor="#FFFFFF" filled="t" stroked="f" coordsize="21600,21600" o:gfxdata="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SR69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Group 505" o:spid="_x0000_s1026" o:spt="203" style="position:absolute;left:6531;top:1840;height:1256;width:663;" coordorigin="6531,1840" coordsize="663,1256" o:gfxdata="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IfVDr0AAADd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506" o:spid="_x0000_s1026" o:spt="1" style="position:absolute;left:6531;top:1861;flip:x;height:45;width:567;" fillcolor="#FFFFFF" filled="t" stroked="t" coordsize="21600,21600" o:gfxdata="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yF26r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507" o:spid="_x0000_s1026" o:spt="1" style="position:absolute;left:7134;top:1962;flip:x;height:1134;width:46;" fillcolor="#FFFFFF" filled="t" stroked="t" coordsize="21600,21600" o:gfxdata="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t03G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508" o:spid="_x0000_s1026" o:spt="1" style="position:absolute;left:7089;top:1840;flip:x;height:136;width:105;" fillcolor="#FFFFFF" filled="t" stroked="f" coordsize="21600,21600" o:gfxdata="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IjLm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509" o:spid="_x0000_s1026" o:spt="100" style="position:absolute;left:7069;top:1862;flip:x;height:151;width:111;" filled="f" stroked="t" coordsize="139,189" o:gfxdata="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9TbyvQAA&#10;AN0AAAAPAAAAAAAAAAEAIAAAACIAAABkcnMvZG93bnJldi54bWxQSwECFAAUAAAACACHTuJAMy8F&#10;njsAAAA5AAAAEAAAAAAAAAABACAAAAAMAQAAZHJzL3NoYXBleG1sLnhtbFBLBQYAAAAABgAGAFsB&#10;AAC2AwAAAAA=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510" o:spid="_x0000_s1026" o:spt="100" style="position:absolute;left:7086;top:1905;flip:x;height:79;width:49;" filled="f" stroked="t" coordsize="61,99" o:gfxdata="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Lv1&#10;VMEAAADdAAAADwAAAAAAAAABACAAAAAiAAAAZHJzL2Rvd25yZXYueG1sUEsBAhQAFAAAAAgAh07i&#10;QDMvBZ47AAAAOQAAABAAAAAAAAAAAQAgAAAAEAEAAGRycy9zaGFwZXhtbC54bWxQSwUGAAAAAAYA&#10;BgBbAQAAugMAAAAA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511" o:spid="_x0000_s1026" o:spt="203" style="position:absolute;left:7102;top:2693;height:457;width:193;" coordorigin="3750,3719" coordsize="240,572" o:gfxdata="UEsDBAoAAAAAAIdO4kAAAAAAAAAAAAAAAAAEAAAAZHJzL1BLAwQUAAAACACHTuJArVdJF7wAAADd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tdLw/CadIBc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tV0kXvAAAAN0AAAAPAAAAAAAAAAEAIAAAACIAAABkcnMvZG93bnJldi54bWxQ&#10;SwECFAAUAAAACACHTuJAMy8FnjsAAAA5AAAAFQAAAAAAAAABACAAAAALAQAAZHJzL2dyb3Vwc2hh&#10;cGV4bWwueG1sUEsFBgAAAAAGAAYAYAEAAMgDAAAAAA==&#10;">
                    <o:lock v:ext="edit" aspectratio="f"/>
                    <v:line id="Line 512" o:spid="_x0000_s1026" o:spt="20" style="position:absolute;left:3777;top:3764;height:0;width:153;" filled="f" stroked="t" coordsize="21600,21600" o:gfxdata="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en1C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3" o:spid="_x0000_s1026" o:spt="20" style="position:absolute;left:3851;top:3805;height:0;width:43;" filled="f" stroked="t" coordsize="21600,21600" o:gfxdata="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SOsu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4" o:spid="_x0000_s1026" o:spt="20" style="position:absolute;left:3930;top:3805;height:0;width:34;" filled="f" stroked="t" coordsize="21600,21600" o:gfxdata="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7or+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5" o:spid="_x0000_s1026" o:spt="20" style="position:absolute;left:3909;top:3850;height:0;width:43;" filled="f" stroked="t" coordsize="21600,21600" o:gfxdata="UEsDBAoAAAAAAIdO4kAAAAAAAAAAAAAAAAAEAAAAZHJzL1BLAwQUAAAACACHTuJAFHcHJLkAAADd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mgZ+v6kn6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3ByS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6" o:spid="_x0000_s1026" o:spt="20" style="position:absolute;left:3796;top:3900;height:0;width:29;" filled="f" stroked="t" coordsize="21600,21600" o:gfxdata="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lmVO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7" o:spid="_x0000_s1026" o:spt="20" style="position:absolute;left:3858;top:3898;height:0;width:67;" filled="f" stroked="t" coordsize="21600,21600" o:gfxdata="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pPMi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8" o:spid="_x0000_s1026" o:spt="20" style="position:absolute;left:3883;top:4205;height:0;width:43;" filled="f" stroked="t" coordsize="21600,21600" o:gfxdata="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2qLq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19" o:spid="_x0000_s1026" o:spt="20" style="position:absolute;left:3837;top:3941;height:0;width:29;" filled="f" stroked="t" coordsize="21600,21600" o:gfxdata="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6DSG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0" o:spid="_x0000_s1026" o:spt="20" style="position:absolute;left:3917;top:3941;height:0;width:43;" filled="f" stroked="t" coordsize="21600,21600" o:gfxdata="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ZMmG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1" o:spid="_x0000_s1026" o:spt="20" style="position:absolute;left:3811;top:4251;height:0;width:44;" filled="f" stroked="t" coordsize="21600,21600" o:gfxdata="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Vl/q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2" o:spid="_x0000_s1026" o:spt="20" style="position:absolute;left:3890;top:4251;height:0;width:65;" filled="f" stroked="t" coordsize="21600,21600" o:gfxdata="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5HCY2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3" o:spid="_x0000_s1026" o:spt="20" style="position:absolute;left:3772;top:3987;height:0;width:153;" filled="f" stroked="t" coordsize="21600,21600" o:gfxdata="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LrBa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4" o:spid="_x0000_s1026" o:spt="20" style="position:absolute;left:3847;top:4291;height:0;width:60;" filled="f" stroked="t" coordsize="21600,21600" o:gfxdata="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iNGK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5" o:spid="_x0000_s1026" o:spt="20" style="position:absolute;left:3846;top:4027;height:0;width:44;" filled="f" stroked="t" coordsize="21600,21600" o:gfxdata="UEsDBAoAAAAAAIdO4kAAAAAAAAAAAAAAAAAEAAAAZHJzL1BLAwQUAAAACACHTuJAka6R+bkAAADd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2gZ+v6kn6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ukfm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6" o:spid="_x0000_s1026" o:spt="20" style="position:absolute;left:3925;top:4027;height:0;width:34;" filled="f" stroked="t" coordsize="21600,21600" o:gfxdata="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8D46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7" o:spid="_x0000_s1026" o:spt="20" style="position:absolute;left:3901;top:4076;height:0;width:43;" filled="f" stroked="t" coordsize="21600,21600" o:gfxdata="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wqhW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8" o:spid="_x0000_s1026" o:spt="20" style="position:absolute;left:3766;top:3853;height:0;width:69;" filled="f" stroked="t" coordsize="21600,21600" o:gfxdata="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vPme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29" o:spid="_x0000_s1026" o:spt="20" style="position:absolute;left:3791;top:4123;height:0;width:29;" filled="f" stroked="t" coordsize="21600,21600" o:gfxdata="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jm/y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30" o:spid="_x0000_s1026" o:spt="20" style="position:absolute;left:3854;top:4121;height:0;width:67;" filled="f" stroked="t" coordsize="21600,21600" o:gfxdata="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tfjc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31" o:spid="_x0000_s1026" o:spt="20" style="position:absolute;left:3792;top:4212;height:0;width:43;" filled="f" stroked="t" coordsize="21600,21600" o:gfxdata="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5XUe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32" o:spid="_x0000_s1026" o:spt="20" style="position:absolute;left:3780;top:4068;height:0;width:43;" filled="f" stroked="t" coordsize="21600,21600" o:gfxdata="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vDM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shape id="Oval 533" o:spid="_x0000_s1026" o:spt="3" type="#_x0000_t3" style="position:absolute;left:3833;top:4247;height:28;width:28;" fillcolor="#FFFFFF" filled="t" stroked="t" coordsize="21600,21600" o:gfxdata="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nK8b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534" o:spid="_x0000_s1026" o:spt="3" type="#_x0000_t3" style="position:absolute;left:3906;top:4113;height:28;width:28;" fillcolor="#FFFFFF" filled="t" stroked="t" coordsize="21600,21600" o:gfxdata="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aBShb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535" o:spid="_x0000_s1026" o:spt="3" type="#_x0000_t3" style="position:absolute;left:3879;top:3981;height:28;width:28;" fillcolor="#FFFFFF" filled="t" stroked="t" coordsize="21600,21600" o:gfxdata="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uz3Hr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536" o:spid="_x0000_s1026" o:spt="3" type="#_x0000_t3" style="position:absolute;left:3912;top:3867;height:28;width:28;" fillcolor="#FFFFFF" filled="t" stroked="t" coordsize="21600,21600" o:gfxdata="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5pab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537" o:spid="_x0000_s1026" o:spt="3" type="#_x0000_t3" style="position:absolute;left:3927;top:3759;height:28;width:28;" fillcolor="#FFFFFF" filled="t" stroked="t" coordsize="21600,21600" o:gfxdata="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LM8r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group id="Group 538" o:spid="_x0000_s1026" o:spt="203" style="position:absolute;left:3750;top:3719;height:15;width:240;" coordorigin="3390,3744" coordsize="240,15" o:gfxdata="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d9i86sAAAADdAAAADwAAAAAAAAABACAAAAAiAAAAZHJzL2Rvd25yZXYu&#10;eG1sUEsBAhQAFAAAAAgAh07iQDMvBZ47AAAAOQAAABUAAAAAAAAAAQAgAAAADwEAAGRycy9ncm91&#10;cHNoYXBleG1sLnhtbFBLBQYAAAAABgAGAGABAADMAwAAAAA=&#10;">
                      <o:lock v:ext="edit" aspectratio="f"/>
                      <v:line id="Line 539" o:spid="_x0000_s1026" o:spt="20" style="position:absolute;left:3417;top:3759;height:0;width:186;" filled="f" stroked="t" coordsize="21600,21600" o:gfxdata="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YFF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Freeform 540" o:spid="_x0000_s1026" o:spt="100" style="position:absolute;left:3606;top:3744;height:15;width:24;" filled="f" stroked="t" coordsize="24,15" o:gfxdata="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SHCL4A&#10;AADdAAAADwAAAAAAAAABACAAAAAiAAAAZHJzL2Rvd25yZXYueG1sUEsBAhQAFAAAAAgAh07iQDMv&#10;BZ47AAAAOQAAABAAAAAAAAAAAQAgAAAADQEAAGRycy9zaGFwZXhtbC54bWxQSwUGAAAAAAYABgBb&#10;AQAAtwMAAAAA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541" o:spid="_x0000_s1026" o:spt="100" style="position:absolute;left:3390;top:3744;flip:x;height:15;width:24;" filled="f" stroked="t" coordsize="24,15" o:gfxdata="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Y5ELsAAADd&#10;AAAADwAAAAAAAAABACAAAAAiAAAAZHJzL2Rvd25yZXYueG1sUEsBAhQAFAAAAAgAh07iQDMvBZ47&#10;AAAAOQAAABAAAAAAAAAAAQAgAAAACgEAAGRycy9zaGFwZXhtbC54bWxQSwUGAAAAAAYABgBbAQAA&#10;tAMAAAAA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Group 542" o:spid="_x0000_s1026" o:spt="203" style="position:absolute;left:7196;top:1840;height:440;width:654;" coordorigin="7196,1840" coordsize="654,440" o:gfxdata="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T6R3dvAAAAN0AAAAPAAAAAAAAAAEAIAAAACIAAABkcnMvZG93bnJldi54bWxQ&#10;SwECFAAUAAAACACHTuJAMy8FnjsAAAA5AAAAFQAAAAAAAAABACAAAAALAQAAZHJzL2dyb3Vwc2hh&#10;cGV4bWwueG1sUEsFBgAAAAAGAAYAYAEAAMgDAAAAAA==&#10;">
                    <o:lock v:ext="edit" aspectratio="f"/>
                    <v:rect id="Rectangle 543" o:spid="_x0000_s1026" o:spt="1" style="position:absolute;left:7210;top:1962;height:318;width:46;" fillcolor="#FFFFFF" filled="t" stroked="t" coordsize="21600,21600" o:gfxdata="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8xzi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544" o:spid="_x0000_s1026" o:spt="1" style="position:absolute;left:7283;top:1861;height:45;width:567;" fillcolor="#FFFFFF" filled="t" stroked="t" coordsize="21600,21600" o:gfxdata="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1V9MvQAA&#10;AN0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545" o:spid="_x0000_s1026" o:spt="1" style="position:absolute;left:7196;top:1840;height:136;width:105;" fillcolor="#FFFFFF" filled="t" stroked="f" coordsize="21600,21600" o:gfxdata="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C64G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546" o:spid="_x0000_s1026" o:spt="100" style="position:absolute;left:7255;top:1905;height:79;width:49;" filled="f" stroked="t" coordsize="61,99" o:gfxdata="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QDb9ugAAAN0A&#10;AAAPAAAAAAAAAAEAIAAAACIAAABkcnMvZG93bnJldi54bWxQSwECFAAUAAAACACHTuJAMy8FnjsA&#10;AAA5AAAAEAAAAAAAAAABACAAAAAJAQAAZHJzL3NoYXBleG1sLnhtbFBLBQYAAAAABgAGAFsBAACz&#10;AwAAAAA=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547" o:spid="_x0000_s1026" o:spt="100" style="position:absolute;left:7210;top:1862;height:151;width:111;" filled="f" stroked="t" coordsize="139,189" o:gfxdata="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NCiXvQAA&#10;AN0AAAAPAAAAAAAAAAEAIAAAACIAAABkcnMvZG93bnJldi54bWxQSwECFAAUAAAACACHTuJAMy8F&#10;njsAAAA5AAAAEAAAAAAAAAABACAAAAAMAQAAZHJzL3NoYXBleG1sLnhtbFBLBQYAAAAABgAGAFsB&#10;AAC2AwAAAAA=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548" o:spid="_x0000_s1026" o:spt="203" style="position:absolute;left:7088;top:2027;flip:x;height:194;width:224;" coordorigin="9258,2139" coordsize="280,243" o:gfxdata="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KsqyzvwAAAN0AAAAPAAAAAAAAAAEAIAAAACIAAABkcnMvZG93bnJldi54&#10;bWxQSwECFAAUAAAACACHTuJAMy8FnjsAAAA5AAAAFQAAAAAAAAABACAAAAAOAQAAZHJzL2dyb3Vw&#10;c2hhcGV4bWwueG1sUEsFBgAAAAAGAAYAYAEAAMsDAAAAAA==&#10;">
                    <o:lock v:ext="edit" aspectratio="f"/>
                    <v:group id="Group 549" o:spid="_x0000_s1026" o:spt="203" style="position:absolute;left:9258;top:2139;height:243;width:275;" coordorigin="7293,2313" coordsize="275,243" o:gfxdata="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U2PrL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550" o:spid="_x0000_s1026" o:spt="100" style="position:absolute;left:7314;top:2313;height:243;width:245;" fillcolor="#FFFFFF" filled="t" stroked="t" coordsize="21600,21600" o:gfxdata="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1a1n&#10;wAAAAN0AAAAPAAAAAAAAAAEAIAAAACIAAABkcnMvZG93bnJldi54bWxQSwECFAAUAAAACACHTuJA&#10;My8FnjsAAAA5AAAAEAAAAAAAAAABACAAAAAPAQAAZHJzL3NoYXBleG1sLnhtbFBLBQYAAAAABgAG&#10;AFsBAAC5AwAAAAA=&#10;" path="m0,0l1851,21600,19749,21600,21600,0,0,0xe">
                        <v:path o:connectlocs="2,1;1,2;0,1;1,0" o:connectangles="0,0,0,0"/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shape>
                      <v:line id="Line 551" o:spid="_x0000_s1026" o:spt="20" style="position:absolute;left:7341;top:2367;height:0;width:227;rotation:1966080f;" filled="f" stroked="t" coordsize="21600,21600" o:gfxdata="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ZwXk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2" o:spid="_x0000_s1026" o:spt="20" style="position:absolute;left:7299;top:2378;height:0;width:266;rotation:1966080f;" filled="f" stroked="t" coordsize="21600,21600" o:gfxdata="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1m5O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3" o:spid="_x0000_s1026" o:spt="20" style="position:absolute;left:7293;top:2401;height:0;width:266;rotation:1966080f;" filled="f" stroked="t" coordsize="21600,21600" o:gfxdata="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k+C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4" o:spid="_x0000_s1026" o:spt="20" style="position:absolute;left:7299;top:2429;height:0;width:266;rotation:1966080f;" filled="f" stroked="t" coordsize="21600,21600" o:gfxdata="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Qpny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5" o:spid="_x0000_s1026" o:spt="20" style="position:absolute;left:7302;top:2451;height:0;width:255;rotation:1966080f;" filled="f" stroked="t" coordsize="21600,21600" o:gfxdata="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wD5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6" o:spid="_x0000_s1026" o:spt="20" style="position:absolute;left:7303;top:2475;height:0;width:249;rotation:1966080f;" filled="f" stroked="t" coordsize="21600,21600" o:gfxdata="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6dk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7" o:spid="_x0000_s1026" o:spt="20" style="position:absolute;left:7306;top:2498;height:0;width:238;rotation:1966080f;" filled="f" stroked="t" coordsize="21600,21600" o:gfxdata="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I4C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8" o:spid="_x0000_s1026" o:spt="20" style="position:absolute;left:7311;top:2510;height:0;width:193;rotation:1966080f;" filled="f" stroked="t" coordsize="21600,21600" o:gfxdata="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Xax5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59" o:spid="_x0000_s1026" o:spt="20" style="position:absolute;left:7322;top:2522;height:0;width:119;rotation:1966080f;" filled="f" stroked="t" coordsize="21600,21600" o:gfxdata="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EJ4r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60" o:spid="_x0000_s1026" o:spt="20" style="position:absolute;left:7330;top:2539;flip:y;height:2;width:74;rotation:-1966080f;" filled="f" stroked="t" coordsize="21600,21600" o:gfxdata="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ds0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61" o:spid="_x0000_s1026" o:spt="20" style="position:absolute;left:7440;top:2343;flip:y;height:1;width:119;rotation:-1966080f;" filled="f" stroked="t" coordsize="21600,21600" o:gfxdata="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vJS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62" o:spid="_x0000_s1026" o:spt="20" style="position:absolute;left:7486;top:2329;flip:y;height:2;width:74;rotation:-1966080f;" filled="f" stroked="t" coordsize="21600,21600" o:gfxdata="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JVz+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563" o:spid="_x0000_s1026" o:spt="20" style="position:absolute;left:7394;top:2356;height:0;width:170;rotation:1966080f;" filled="f" stroked="t" coordsize="21600,21600" o:gfxdata="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yCo1b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</v:group>
                    <v:roundrect id="AutoShape 564" o:spid="_x0000_s1026" o:spt="2" style="position:absolute;left:9266;top:2249;height:28;width:272;" fillcolor="#FFFFFF" filled="t" stroked="t" coordsize="21600,21600" arcsize="0.5" o:gfxdata="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L7o7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</v:group>
                </v:group>
                <v:group id="Group 565" o:spid="_x0000_s1026" o:spt="203" style="position:absolute;left:5136;top:1811;height:1338;width:1319;" coordorigin="6531,1840" coordsize="1319,1338" o:gfxdata="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d9gCb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66" o:spid="_x0000_s1026" o:spt="203" style="position:absolute;left:7088;top:2117;height:1061;width:218;" coordorigin="4752,3519" coordsize="272,1327" o:gfxdata="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EN/n6+AAAA3Q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567" o:spid="_x0000_s1026" o:spt="3" type="#_x0000_t3" style="position:absolute;left:4766;top:4602;height:244;width:244;" fillcolor="#FFFFFF" filled="t" stroked="t" coordsize="21600,21600" o:gfxdata="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46tO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Rectangle 568" o:spid="_x0000_s1026" o:spt="1" style="position:absolute;left:4766;top:3545;height:1179;width:244;" fillcolor="#FFFFFF" filled="t" stroked="t" coordsize="21600,21600" o:gfxdata="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HsOm/&#10;AAAA3Q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oundrect id="AutoShape 569" o:spid="_x0000_s1026" o:spt="2" style="position:absolute;left:4752;top:3519;height:28;width:272;" fillcolor="#FFFFFF" filled="t" stroked="t" coordsize="21600,21600" arcsize="0.5" o:gfxdata="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TVD2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  <v:rect id="Rectangle 570" o:spid="_x0000_s1026" o:spt="1" style="position:absolute;left:4777;top:4674;height:71;width:227;" fillcolor="#FFFFFF" filled="t" stroked="f" coordsize="21600,21600" o:gfxdata="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GZwS/&#10;AAAA3Q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Group 571" o:spid="_x0000_s1026" o:spt="203" style="position:absolute;left:6531;top:1840;height:1256;width:663;" coordorigin="6531,1840" coordsize="663,1256" o:gfxdata="UEsDBAoAAAAAAIdO4kAAAAAAAAAAAAAAAAAEAAAAZHJzL1BLAwQUAAAACACHTuJAcIist74AAADd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VQ8PdNPEGu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CIrLe+AAAA3QAAAA8AAAAAAAAAAQAgAAAAIgAAAGRycy9kb3ducmV2Lnht&#10;bFBLAQIUABQAAAAIAIdO4kAzLwWeOwAAADkAAAAVAAAAAAAAAAEAIAAAAA0BAABkcnMvZ3JvdXBz&#10;aGFwZXhtbC54bWxQSwUGAAAAAAYABgBgAQAAygMAAAAA&#10;">
                    <o:lock v:ext="edit" aspectratio="f"/>
                    <v:rect id="Rectangle 572" o:spid="_x0000_s1026" o:spt="1" style="position:absolute;left:6531;top:1861;flip:x;height:45;width:567;" fillcolor="#FFFFFF" filled="t" stroked="t" coordsize="21600,21600" o:gfxdata="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Lg9TugAAAN0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573" o:spid="_x0000_s1026" o:spt="1" style="position:absolute;left:7134;top:1962;flip:x;height:1134;width:46;" fillcolor="#FFFFFF" filled="t" stroked="t" coordsize="21600,21600" o:gfxdata="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iqsi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574" o:spid="_x0000_s1026" o:spt="1" style="position:absolute;left:7089;top:1840;flip:x;height:136;width:105;" fillcolor="#FFFFFF" filled="t" stroked="f" coordsize="21600,21600" o:gfxdata="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W0dZ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575" o:spid="_x0000_s1026" o:spt="100" style="position:absolute;left:7069;top:1862;flip:x;height:151;width:111;" filled="f" stroked="t" coordsize="139,189" o:gfxdata="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MQ02/&#10;AAAA3QAAAA8AAAAAAAAAAQAgAAAAIgAAAGRycy9kb3ducmV2LnhtbFBLAQIUABQAAAAIAIdO4kAz&#10;LwWeOwAAADkAAAAQAAAAAAAAAAEAIAAAAA4BAABkcnMvc2hhcGV4bWwueG1sUEsFBgAAAAAGAAYA&#10;WwEAALgDAAAAAA==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576" o:spid="_x0000_s1026" o:spt="100" style="position:absolute;left:7086;top:1905;flip:x;height:79;width:49;" filled="f" stroked="t" coordsize="61,99" o:gfxdata="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EtG74A&#10;AADdAAAADwAAAAAAAAABACAAAAAiAAAAZHJzL2Rvd25yZXYueG1sUEsBAhQAFAAAAAgAh07iQDMv&#10;BZ47AAAAOQAAABAAAAAAAAAAAQAgAAAADQEAAGRycy9zaGFwZXhtbC54bWxQSwUGAAAAAAYABgBb&#10;AQAAtwMAAAAA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577" o:spid="_x0000_s1026" o:spt="203" style="position:absolute;left:7102;top:2693;height:457;width:193;" coordorigin="3750,3719" coordsize="240,572" o:gfxdata="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C2RWL0AAADd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578" o:spid="_x0000_s1026" o:spt="20" style="position:absolute;left:3777;top:3764;height:0;width:153;" filled="f" stroked="t" coordsize="21600,21600" o:gfxdata="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qU0a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79" o:spid="_x0000_s1026" o:spt="20" style="position:absolute;left:3851;top:3805;height:0;width:43;" filled="f" stroked="t" coordsize="21600,21600" o:gfxdata="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Xog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0" o:spid="_x0000_s1026" o:spt="20" style="position:absolute;left:3930;top:3805;height:0;width:34;" filled="f" stroked="t" coordsize="21600,21600" o:gfxdata="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BtfB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1" o:spid="_x0000_s1026" o:spt="20" style="position:absolute;left:3909;top:3850;height:0;width:43;" filled="f" stroked="t" coordsize="21600,21600" o:gfxdata="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Kclq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2" o:spid="_x0000_s1026" o:spt="20" style="position:absolute;left:3796;top:3900;height:0;width:29;" filled="f" stroked="t" coordsize="21600,21600" o:gfxdata="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5jsL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3" o:spid="_x0000_s1026" o:spt="20" style="position:absolute;left:3858;top:3898;height:0;width:67;" filled="f" stroked="t" coordsize="21600,21600" o:gfxdata="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NRJt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4" o:spid="_x0000_s1026" o:spt="20" style="position:absolute;left:3883;top:4205;height:0;width:43;" filled="f" stroked="t" coordsize="21600,21600" o:gfxdata="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3Rw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5" o:spid="_x0000_s1026" o:spt="20" style="position:absolute;left:3837;top:3941;height:0;width:29;" filled="f" stroked="t" coordsize="21600,21600" o:gfxdata="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xdFm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6" o:spid="_x0000_s1026" o:spt="20" style="position:absolute;left:3917;top:3941;height:0;width:43;" filled="f" stroked="t" coordsize="21600,21600" o:gfxdata="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PqL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7" o:spid="_x0000_s1026" o:spt="20" style="position:absolute;left:3811;top:4251;height:0;width:44;" filled="f" stroked="t" coordsize="21600,21600" o:gfxdata="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+9Pt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8" o:spid="_x0000_s1026" o:spt="20" style="position:absolute;left:3890;top:4251;height:0;width:65;" filled="f" stroked="t" coordsize="21600,21600" o:gfxdata="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cNvH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89" o:spid="_x0000_s1026" o:spt="20" style="position:absolute;left:3772;top:3987;height:0;width:153;" filled="f" stroked="t" coordsize="21600,21600" o:gfxdata="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x+X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0" o:spid="_x0000_s1026" o:spt="20" style="position:absolute;left:3847;top:4291;height:0;width:60;" filled="f" stroked="t" coordsize="21600,21600" o:gfxdata="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06fm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1" o:spid="_x0000_s1026" o:spt="20" style="position:absolute;left:3846;top:4027;height:0;width:44;" filled="f" stroked="t" coordsize="21600,21600" o:gfxdata="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fAn2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2" o:spid="_x0000_s1026" o:spt="20" style="position:absolute;left:3925;top:4027;height:0;width:34;" filled="f" stroked="t" coordsize="21600,21600" o:gfxdata="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2cC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3" o:spid="_x0000_s1026" o:spt="20" style="position:absolute;left:3901;top:4076;height:0;width:43;" filled="f" stroked="t" coordsize="21600,21600" o:gfxdata="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E5k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4" o:spid="_x0000_s1026" o:spt="20" style="position:absolute;left:3766;top:3853;height:0;width:69;" filled="f" stroked="t" coordsize="21600,21600" o:gfxdata="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ih5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5" o:spid="_x0000_s1026" o:spt="20" style="position:absolute;left:3791;top:4123;height:0;width:29;" filled="f" stroked="t" coordsize="21600,21600" o:gfxdata="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mkBH6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6" o:spid="_x0000_s1026" o:spt="20" style="position:absolute;left:3854;top:4121;height:0;width:67;" filled="f" stroked="t" coordsize="21600,21600" o:gfxdata="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aaC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7" o:spid="_x0000_s1026" o:spt="20" style="position:absolute;left:3792;top:4212;height:0;width:43;" filled="f" stroked="t" coordsize="21600,21600" o:gfxdata="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jo/k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598" o:spid="_x0000_s1026" o:spt="20" style="position:absolute;left:3780;top:4068;height:0;width:43;" filled="f" stroked="t" coordsize="21600,21600" o:gfxdata="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avg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shape id="Oval 599" o:spid="_x0000_s1026" o:spt="3" type="#_x0000_t3" style="position:absolute;left:3833;top:4247;height:28;width:28;" fillcolor="#FFFFFF" filled="t" stroked="t" coordsize="21600,21600" o:gfxdata="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eiIb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00" o:spid="_x0000_s1026" o:spt="3" type="#_x0000_t3" style="position:absolute;left:3906;top:4113;height:28;width:28;" fillcolor="#FFFFFF" filled="t" stroked="t" coordsize="21600,21600" o:gfxdata="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SdYb4A&#10;AADd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01" o:spid="_x0000_s1026" o:spt="3" type="#_x0000_t3" style="position:absolute;left:3879;top:3981;height:28;width:28;" fillcolor="#FFFFFF" filled="t" stroked="t" coordsize="21600,21600" o:gfxdata="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g4+r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02" o:spid="_x0000_s1026" o:spt="3" type="#_x0000_t3" style="position:absolute;left:3912;top:3867;height:28;width:28;" fillcolor="#FFFFFF" filled="t" stroked="t" coordsize="21600,21600" o:gfxdata="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rqmjb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03" o:spid="_x0000_s1026" o:spt="3" type="#_x0000_t3" style="position:absolute;left:3927;top:3759;height:28;width:28;" fillcolor="#FFFFFF" filled="t" stroked="t" coordsize="21600,21600" o:gfxdata="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YDFr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group id="Group 604" o:spid="_x0000_s1026" o:spt="203" style="position:absolute;left:3750;top:3719;height:15;width:240;" coordorigin="3390,3744" coordsize="240,15" o:gfxdata="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Sp/CL0AAADd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Line 605" o:spid="_x0000_s1026" o:spt="20" style="position:absolute;left:3417;top:3759;height:0;width:186;" filled="f" stroked="t" coordsize="21600,21600" o:gfxdata="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0Kn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Freeform 606" o:spid="_x0000_s1026" o:spt="100" style="position:absolute;left:3606;top:3744;height:15;width:24;" filled="f" stroked="t" coordsize="24,15" o:gfxdata="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n5d28AAAA&#10;3QAAAA8AAAAAAAAAAQAgAAAAIgAAAGRycy9kb3ducmV2LnhtbFBLAQIUABQAAAAIAIdO4kAzLwWe&#10;OwAAADkAAAAQAAAAAAAAAAEAIAAAAAsBAABkcnMvc2hhcGV4bWwueG1sUEsFBgAAAAAGAAYAWwEA&#10;ALUDAAAAAA==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607" o:spid="_x0000_s1026" o:spt="100" style="position:absolute;left:3390;top:3744;flip:x;height:15;width:24;" filled="f" stroked="t" coordsize="24,15" o:gfxdata="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VW8W8AAAA&#10;3QAAAA8AAAAAAAAAAQAgAAAAIgAAAGRycy9kb3ducmV2LnhtbFBLAQIUABQAAAAIAIdO4kAzLwWe&#10;OwAAADkAAAAQAAAAAAAAAAEAIAAAAAsBAABkcnMvc2hhcGV4bWwueG1sUEsFBgAAAAAGAAYAWwEA&#10;ALUDAAAAAA==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Group 608" o:spid="_x0000_s1026" o:spt="203" style="position:absolute;left:7196;top:1840;height:440;width:654;" coordorigin="7196,1840" coordsize="654,440" o:gfxdata="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1Gd1DcAAAADdAAAADwAAAAAAAAABACAAAAAiAAAAZHJzL2Rvd25yZXYu&#10;eG1sUEsBAhQAFAAAAAgAh07iQDMvBZ47AAAAOQAAABUAAAAAAAAAAQAgAAAADwEAAGRycy9ncm91&#10;cHNoYXBleG1sLnhtbFBLBQYAAAAABgAGAGABAADMAwAAAAA=&#10;">
                    <o:lock v:ext="edit" aspectratio="f"/>
                    <v:rect id="Rectangle 609" o:spid="_x0000_s1026" o:spt="1" style="position:absolute;left:7210;top:1962;height:318;width:46;" fillcolor="#FFFFFF" filled="t" stroked="t" coordsize="21600,21600" o:gfxdata="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yr+i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610" o:spid="_x0000_s1026" o:spt="1" style="position:absolute;left:7283;top:1861;height:45;width:567;" fillcolor="#FFFFFF" filled="t" stroked="t" coordsize="21600,21600" o:gfxdata="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n8o6/&#10;AAAA3Q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611" o:spid="_x0000_s1026" o:spt="1" style="position:absolute;left:7196;top:1840;height:136;width:105;" fillcolor="#FFFFFF" filled="t" stroked="f" coordsize="21600,21600" o:gfxdata="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8EZD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612" o:spid="_x0000_s1026" o:spt="100" style="position:absolute;left:7255;top:1905;height:79;width:49;" filled="f" stroked="t" coordsize="61,99" o:gfxdata="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ymz+8AAAA&#10;3QAAAA8AAAAAAAAAAQAgAAAAIgAAAGRycy9kb3ducmV2LnhtbFBLAQIUABQAAAAIAIdO4kAzLwWe&#10;OwAAADkAAAAQAAAAAAAAAAEAIAAAAAsBAABkcnMvc2hhcGV4bWwueG1sUEsFBgAAAAAGAAYAWwEA&#10;ALUDAAAAAA==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613" o:spid="_x0000_s1026" o:spt="100" style="position:absolute;left:7210;top:1862;height:151;width:111;" filled="f" stroked="t" coordsize="139,189" o:gfxdata="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RoVVvQAA&#10;AN0AAAAPAAAAAAAAAAEAIAAAACIAAABkcnMvZG93bnJldi54bWxQSwECFAAUAAAACACHTuJAMy8F&#10;njsAAAA5AAAAEAAAAAAAAAABACAAAAAMAQAAZHJzL3NoYXBleG1sLnhtbFBLBQYAAAAABgAGAFsB&#10;AAC2AwAAAAA=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614" o:spid="_x0000_s1026" o:spt="203" style="position:absolute;left:7088;top:2027;flip:x;height:194;width:224;" coordorigin="9258,2139" coordsize="280,243" o:gfxdata="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HrYNd7oAAADdAAAADwAAAAAAAAABACAAAAAiAAAAZHJzL2Rvd25yZXYueG1sUEsB&#10;AhQAFAAAAAgAh07iQDMvBZ47AAAAOQAAABUAAAAAAAAAAQAgAAAACQEAAGRycy9ncm91cHNoYXBl&#10;eG1sLnhtbFBLBQYAAAAABgAGAGABAADGAwAAAAA=&#10;">
                    <o:lock v:ext="edit" aspectratio="f"/>
                    <v:group id="Group 615" o:spid="_x0000_s1026" o:spt="203" style="position:absolute;left:9258;top:2139;height:243;width:275;" coordorigin="7293,2313" coordsize="275,243" o:gfxdata="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SS5o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utoShape 616" o:spid="_x0000_s1026" o:spt="100" style="position:absolute;left:7314;top:2313;height:243;width:245;" fillcolor="#FFFFFF" filled="t" stroked="t" coordsize="21600,21600" o:gfxdata="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/SDS8AAAA&#10;3QAAAA8AAAAAAAAAAQAgAAAAIgAAAGRycy9kb3ducmV2LnhtbFBLAQIUABQAAAAIAIdO4kAzLwWe&#10;OwAAADkAAAAQAAAAAAAAAAEAIAAAAAsBAABkcnMvc2hhcGV4bWwueG1sUEsFBgAAAAAGAAYAWwEA&#10;ALUDAAAAAA==&#10;" path="m0,0l1851,21600,19749,21600,21600,0,0,0xe">
                        <v:path o:connectlocs="2,1;1,2;0,1;1,0" o:connectangles="0,0,0,0"/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shape>
                      <v:line id="Line 617" o:spid="_x0000_s1026" o:spt="20" style="position:absolute;left:7341;top:2367;height:0;width:227;rotation:1966080f;" filled="f" stroked="t" coordsize="21600,21600" o:gfxdata="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jeC3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18" o:spid="_x0000_s1026" o:spt="20" style="position:absolute;left:7299;top:2378;height:0;width:266;rotation:1966080f;" filled="f" stroked="t" coordsize="21600,21600" o:gfxdata="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SdMW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19" o:spid="_x0000_s1026" o:spt="20" style="position:absolute;left:7293;top:2401;height:0;width:266;rotation:1966080f;" filled="f" stroked="t" coordsize="21600,21600" o:gfxdata="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XtFe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0" o:spid="_x0000_s1026" o:spt="20" style="position:absolute;left:7299;top:2429;height:0;width:266;rotation:1966080f;" filled="f" stroked="t" coordsize="21600,21600" o:gfxdata="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ve4e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1" o:spid="_x0000_s1026" o:spt="20" style="position:absolute;left:7302;top:2451;height:0;width:255;rotation:1966080f;" filled="f" stroked="t" coordsize="21600,21600" o:gfxdata="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8UuF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2" o:spid="_x0000_s1026" o:spt="20" style="position:absolute;left:7303;top:2475;height:0;width:249;rotation:1966080f;" filled="f" stroked="t" coordsize="21600,21600" o:gfxdata="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I9Xy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3" o:spid="_x0000_s1026" o:spt="20" style="position:absolute;left:7306;top:2498;height:0;width:238;rotation:1966080f;" filled="f" stroked="t" coordsize="21600,21600" o:gfxdata="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vcGm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4" o:spid="_x0000_s1026" o:spt="20" style="position:absolute;left:7311;top:2510;height:0;width:193;rotation:1966080f;" filled="f" stroked="t" coordsize="21600,21600" o:gfxdata="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G6B2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5" o:spid="_x0000_s1026" o:spt="20" style="position:absolute;left:7322;top:2522;height:0;width:119;rotation:1966080f;" filled="f" stroked="t" coordsize="21600,21600" o:gfxdata="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KTYa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6" o:spid="_x0000_s1026" o:spt="20" style="position:absolute;left:7330;top:2539;flip:y;height:2;width:74;rotation:-1966080f;" filled="f" stroked="t" coordsize="21600,21600" o:gfxdata="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PYmA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7" o:spid="_x0000_s1026" o:spt="20" style="position:absolute;left:7440;top:2343;flip:y;height:1;width:119;rotation:-1966080f;" filled="f" stroked="t" coordsize="21600,21600" o:gfxdata="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EsG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8" o:spid="_x0000_s1026" o:spt="20" style="position:absolute;left:7486;top:2329;flip:y;height:2;width:74;rotation:-1966080f;" filled="f" stroked="t" coordsize="21600,21600" o:gfxdata="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uuGm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29" o:spid="_x0000_s1026" o:spt="20" style="position:absolute;left:7394;top:2356;height:0;width:170;rotation:1966080f;" filled="f" stroked="t" coordsize="21600,21600" o:gfxdata="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h0eD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</v:group>
                    <v:roundrect id="AutoShape 630" o:spid="_x0000_s1026" o:spt="2" style="position:absolute;left:9266;top:2249;height:28;width:272;" fillcolor="#FFFFFF" filled="t" stroked="t" coordsize="21600,21600" arcsize="0.5" o:gfxdata="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Arvob4A&#10;AADd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</v:group>
                </v:group>
                <v:group id="Group 631" o:spid="_x0000_s1026" o:spt="203" style="position:absolute;left:8021;top:1811;height:1338;width:1319;" coordorigin="6531,1840" coordsize="1319,1338" o:gfxdata="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cd0C7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632" o:spid="_x0000_s1026" o:spt="203" style="position:absolute;left:7088;top:2117;height:1061;width:218;" coordorigin="4752,3519" coordsize="272,1327" o:gfxdata="UEsDBAoAAAAAAIdO4kAAAAAAAAAAAAAAAAAEAAAAZHJzL1BLAwQUAAAACACHTuJAzRXqfL4AAADd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qm8PtNOEFufg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0V6ny+AAAA3Q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633" o:spid="_x0000_s1026" o:spt="3" type="#_x0000_t3" style="position:absolute;left:4766;top:4602;height:244;width:244;" fillcolor="#FFFFFF" filled="t" stroked="t" coordsize="21600,21600" o:gfxdata="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D+0b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Rectangle 634" o:spid="_x0000_s1026" o:spt="1" style="position:absolute;left:4766;top:3545;height:1179;width:244;" fillcolor="#FFFFFF" filled="t" stroked="t" coordsize="21600,21600" o:gfxdata="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pqO2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oundrect id="AutoShape 635" o:spid="_x0000_s1026" o:spt="2" style="position:absolute;left:4752;top:3519;height:28;width:272;" fillcolor="#FFFFFF" filled="t" stroked="t" coordsize="21600,21600" arcsize="0.5" o:gfxdata="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fUw5ugAAAN0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  <v:rect id="Rectangle 636" o:spid="_x0000_s1026" o:spt="1" style="position:absolute;left:4777;top:4674;height:71;width:227;" fillcolor="#FFFFFF" filled="t" stroked="f" coordsize="21600,21600" o:gfxdata="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yCV7sAAADd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group id="Group 637" o:spid="_x0000_s1026" o:spt="203" style="position:absolute;left:6531;top:1840;height:1256;width:663;" coordorigin="6531,1840" coordsize="663,1256" o:gfxdata="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JJ5L0AAADd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 638" o:spid="_x0000_s1026" o:spt="1" style="position:absolute;left:6531;top:1861;flip:x;height:45;width:567;" fillcolor="#FFFFFF" filled="t" stroked="t" coordsize="21600,21600" o:gfxdata="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4ngBb4A&#10;AADd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639" o:spid="_x0000_s1026" o:spt="1" style="position:absolute;left:7134;top:1962;flip:x;height:1134;width:46;" fillcolor="#FFFFFF" filled="t" stroked="t" coordsize="21600,21600" o:gfxdata="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VFnrsAAADd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640" o:spid="_x0000_s1026" o:spt="1" style="position:absolute;left:7089;top:1840;flip:x;height:136;width:105;" fillcolor="#FFFFFF" filled="t" stroked="f" coordsize="21600,21600" o:gfxdata="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9g87&#10;wAAAAN0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641" o:spid="_x0000_s1026" o:spt="100" style="position:absolute;left:7069;top:1862;flip:x;height:151;width:111;" filled="f" stroked="t" coordsize="139,189" o:gfxdata="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ELL74A&#10;AADdAAAADwAAAAAAAAABACAAAAAiAAAAZHJzL2Rvd25yZXYueG1sUEsBAhQAFAAAAAgAh07iQDMv&#10;BZ47AAAAOQAAABAAAAAAAAAAAQAgAAAADQEAAGRycy9zaGFwZXhtbC54bWxQSwUGAAAAAAYABgBb&#10;AQAAtwMAAAAA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642" o:spid="_x0000_s1026" o:spt="100" style="position:absolute;left:7086;top:1905;flip:x;height:79;width:49;" filled="f" stroked="t" coordsize="61,99" o:gfxdata="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xleb4A&#10;AADdAAAADwAAAAAAAAABACAAAAAiAAAAZHJzL2Rvd25yZXYueG1sUEsBAhQAFAAAAAgAh07iQDMv&#10;BZ47AAAAOQAAABAAAAAAAAAAAQAgAAAADQEAAGRycy9zaGFwZXhtbC54bWxQSwUGAAAAAAYABgBb&#10;AQAAtwMAAAAA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643" o:spid="_x0000_s1026" o:spt="203" style="position:absolute;left:7102;top:2693;height:457;width:193;" coordorigin="3750,3719" coordsize="240,572" o:gfxdata="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ngNk6vAAAAN0AAAAPAAAAAAAAAAEAIAAAACIAAABkcnMvZG93bnJldi54bWxQ&#10;SwECFAAUAAAACACHTuJAMy8FnjsAAAA5AAAAFQAAAAAAAAABACAAAAALAQAAZHJzL2dyb3Vwc2hh&#10;cGV4bWwueG1sUEsFBgAAAAAGAAYAYAEAAMgDAAAAAA==&#10;">
                    <o:lock v:ext="edit" aspectratio="f"/>
                    <v:line id="Line 644" o:spid="_x0000_s1026" o:spt="20" style="position:absolute;left:3777;top:3764;height:0;width:153;" filled="f" stroked="t" coordsize="21600,21600" o:gfxdata="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IJf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45" o:spid="_x0000_s1026" o:spt="20" style="position:absolute;left:3851;top:3805;height:0;width:43;" filled="f" stroked="t" coordsize="21600,21600" o:gfxdata="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6s5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46" o:spid="_x0000_s1026" o:spt="20" style="position:absolute;left:3930;top:3805;height:0;width:34;" filled="f" stroked="t" coordsize="21600,21600" o:gfxdata="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wyk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47" o:spid="_x0000_s1026" o:spt="20" style="position:absolute;left:3909;top:3850;height:0;width:43;" filled="f" stroked="t" coordsize="21600,21600" o:gfxdata="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qCXC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48" o:spid="_x0000_s1026" o:spt="20" style="position:absolute;left:3796;top:3900;height:0;width:29;" filled="f" stroked="t" coordsize="21600,21600" o:gfxdata="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PwN7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49" o:spid="_x0000_s1026" o:spt="20" style="position:absolute;left:3858;top:3898;height:0;width:67;" filled="f" stroked="t" coordsize="21600,21600" o:gfxdata="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Om4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0" o:spid="_x0000_s1026" o:spt="20" style="position:absolute;left:3883;top:4205;height:0;width:43;" filled="f" stroked="t" coordsize="21600,21600" o:gfxdata="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T3wA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1" o:spid="_x0000_s1026" o:spt="20" style="position:absolute;left:3837;top:3941;height:0;width:29;" filled="f" stroked="t" coordsize="21600,21600" o:gfxdata="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PZm7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2" o:spid="_x0000_s1026" o:spt="20" style="position:absolute;left:3917;top:3941;height:0;width:43;" filled="f" stroked="t" coordsize="21600,21600" o:gfxdata="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0Ufs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3" o:spid="_x0000_s1026" o:spt="20" style="position:absolute;left:3811;top:4251;height:0;width:44;" filled="f" stroked="t" coordsize="21600,21600" o:gfxdata="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3id7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4" o:spid="_x0000_s1026" o:spt="20" style="position:absolute;left:3890;top:4251;height:0;width:65;" filled="f" stroked="t" coordsize="21600,21600" o:gfxdata="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R6A7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5" o:spid="_x0000_s1026" o:spt="20" style="position:absolute;left:3772;top:3987;height:0;width:153;" filled="f" stroked="t" coordsize="21600,21600" o:gfxdata="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jfm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6" o:spid="_x0000_s1026" o:spt="20" style="position:absolute;left:3847;top:4291;height:0;width:60;" filled="f" stroked="t" coordsize="21600,21600" o:gfxdata="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pB77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7" o:spid="_x0000_s1026" o:spt="20" style="position:absolute;left:3846;top:4027;height:0;width:44;" filled="f" stroked="t" coordsize="21600,21600" o:gfxdata="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bkdL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8" o:spid="_x0000_s1026" o:spt="20" style="position:absolute;left:3925;top:4027;height:0;width:34;" filled="f" stroked="t" coordsize="21600,21600" o:gfxdata="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OXAG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59" o:spid="_x0000_s1026" o:spt="20" style="position:absolute;left:3901;top:4076;height:0;width:43;" filled="f" stroked="t" coordsize="21600,21600" o:gfxdata="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HXVnb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60" o:spid="_x0000_s1026" o:spt="20" style="position:absolute;left:3766;top:3853;height:0;width:69;" filled="f" stroked="t" coordsize="21600,21600" o:gfxdata="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lurd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61" o:spid="_x0000_s1026" o:spt="20" style="position:absolute;left:3791;top:4123;height:0;width:29;" filled="f" stroked="t" coordsize="21600,21600" o:gfxdata="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PaT0a5AAAA3Q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62" o:spid="_x0000_s1026" o:spt="20" style="position:absolute;left:3854;top:4121;height:0;width:67;" filled="f" stroked="t" coordsize="21600,21600" o:gfxdata="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CNExugAAAN0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63" o:spid="_x0000_s1026" o:spt="20" style="position:absolute;left:3792;top:4212;height:0;width:43;" filled="f" stroked="t" coordsize="21600,21600" o:gfxdata="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R0q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line id="Line 664" o:spid="_x0000_s1026" o:spt="20" style="position:absolute;left:3780;top:4068;height:0;width:43;" filled="f" stroked="t" coordsize="21600,21600" o:gfxdata="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63s3rsAAADd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  <v:shape id="Oval 665" o:spid="_x0000_s1026" o:spt="3" type="#_x0000_t3" style="position:absolute;left:3833;top:4247;height:28;width:28;" fillcolor="#FFFFFF" filled="t" stroked="t" coordsize="21600,21600" o:gfxdata="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5R+8AAAA&#10;3Q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66" o:spid="_x0000_s1026" o:spt="3" type="#_x0000_t3" style="position:absolute;left:3906;top:4113;height:28;width:28;" fillcolor="#FFFFFF" filled="t" stroked="t" coordsize="21600,21600" o:gfxdata="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de2i8AAAA&#10;3Q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67" o:spid="_x0000_s1026" o:spt="3" type="#_x0000_t3" style="position:absolute;left:3879;top:3981;height:28;width:28;" fillcolor="#FFFFFF" filled="t" stroked="t" coordsize="21600,21600" o:gfxdata="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He87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68" o:spid="_x0000_s1026" o:spt="3" type="#_x0000_t3" style="position:absolute;left:3912;top:3867;height:28;width:28;" fillcolor="#FFFFFF" filled="t" stroked="t" coordsize="21600,21600" o:gfxdata="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85Kgb4A&#10;AADd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Oval 669" o:spid="_x0000_s1026" o:spt="3" type="#_x0000_t3" style="position:absolute;left:3927;top:3759;height:28;width:28;" fillcolor="#FFFFFF" filled="t" stroked="t" coordsize="21600,21600" o:gfxdata="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LvGrsAAADd&#10;AAAADwAAAAAAAAABACAAAAAiAAAAZHJzL2Rvd25yZXYueG1sUEsBAhQAFAAAAAgAh07iQDMvBZ47&#10;AAAAOQAAABAAAAAAAAAAAQAgAAAACgEAAGRycy9zaGFwZXhtbC54bWxQSwUGAAAAAAYABgBbAQAA&#10;tAM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group id="Group 670" o:spid="_x0000_s1026" o:spt="203" style="position:absolute;left:3750;top:3719;height:15;width:240;" coordorigin="3390,3744" coordsize="240,15" o:gfxdata="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4WhQvwAAAN0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Line 671" o:spid="_x0000_s1026" o:spt="20" style="position:absolute;left:3417;top:3759;height:0;width:186;" filled="f" stroked="t" coordsize="21600,21600" o:gfxdata="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wVf+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Freeform 672" o:spid="_x0000_s1026" o:spt="100" style="position:absolute;left:3606;top:3744;height:15;width:24;" filled="f" stroked="t" coordsize="24,15" o:gfxdata="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zyhbsAAADd&#10;AAAADwAAAAAAAAABACAAAAAiAAAAZHJzL2Rvd25yZXYueG1sUEsBAhQAFAAAAAgAh07iQDMvBZ47&#10;AAAAOQAAABAAAAAAAAAAAQAgAAAACgEAAGRycy9zaGFwZXhtbC54bWxQSwUGAAAAAAYABgBbAQAA&#10;tAMAAAAA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Freeform 673" o:spid="_x0000_s1026" o:spt="100" style="position:absolute;left:3390;top:3744;flip:x;height:15;width:24;" filled="f" stroked="t" coordsize="24,15" o:gfxdata="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XkydugAAAN0A&#10;AAAPAAAAAAAAAAEAIAAAACIAAABkcnMvZG93bnJldi54bWxQSwECFAAUAAAACACHTuJAMy8FnjsA&#10;AAA5AAAAEAAAAAAAAAABACAAAAAJAQAAZHJzL3NoYXBleG1sLnhtbFBLBQYAAAAABgAGAFsBAACz&#10;AwAAAAA=&#10;" path="m0,15c0,15,12,7,24,0e">
                        <v:path o:connectlocs="0,15;24,0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Group 674" o:spid="_x0000_s1026" o:spt="203" style="position:absolute;left:7196;top:1840;height:440;width:654;" coordorigin="7196,1840" coordsize="654,440" o:gfxdata="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2m5TvAAAAN0AAAAPAAAAAAAAAAEAIAAAACIAAABkcnMvZG93bnJldi54bWxQ&#10;SwECFAAUAAAACACHTuJAMy8FnjsAAAA5AAAAFQAAAAAAAAABACAAAAALAQAAZHJzL2dyb3Vwc2hh&#10;cGV4bWwueG1sUEsFBgAAAAAGAAYAYAEAAMgDAAAAAA==&#10;">
                    <o:lock v:ext="edit" aspectratio="f"/>
                    <v:rect id="Rectangle 675" o:spid="_x0000_s1026" o:spt="1" style="position:absolute;left:7210;top:1962;height:318;width:46;" fillcolor="#FFFFFF" filled="t" stroked="t" coordsize="21600,21600" o:gfxdata="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PtLa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676" o:spid="_x0000_s1026" o:spt="1" style="position:absolute;left:7283;top:1861;height:45;width:567;" fillcolor="#FFFFFF" filled="t" stroked="t" coordsize="21600,21600" o:gfxdata="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dKsG8AAAA&#10;3Q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677" o:spid="_x0000_s1026" o:spt="1" style="position:absolute;left:7196;top:1840;height:136;width:105;" fillcolor="#FFFFFF" filled="t" stroked="f" coordsize="21600,21600" o:gfxdata="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Kngy8AAAA&#10;3Q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678" o:spid="_x0000_s1026" o:spt="100" style="position:absolute;left:7255;top:1905;height:79;width:49;" filled="f" stroked="t" coordsize="61,99" o:gfxdata="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FSXW8AAAA&#10;3QAAAA8AAAAAAAAAAQAgAAAAIgAAAGRycy9kb3ducmV2LnhtbFBLAQIUABQAAAAIAIdO4kAzLwWe&#10;OwAAADkAAAAQAAAAAAAAAAEAIAAAAAsBAABkcnMvc2hhcGV4bWwueG1sUEsFBgAAAAAGAAYAWwEA&#10;ALUDAAAAAA==&#10;" path="m61,0c52,4,20,8,10,24c0,40,3,83,1,99e">
                      <v:path o:connectlocs="39,0;6,15;0,63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Freeform 679" o:spid="_x0000_s1026" o:spt="100" style="position:absolute;left:7210;top:1862;height:151;width:111;" filled="f" stroked="t" coordsize="139,189" o:gfxdata="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cVcfvQAA&#10;AN0AAAAPAAAAAAAAAAEAIAAAACIAAABkcnMvZG93bnJldi54bWxQSwECFAAUAAAACACHTuJAMy8F&#10;njsAAAA5AAAAEAAAAAAAAAABACAAAAAMAQAAZHJzL3NoYXBleG1sLnhtbFBLBQYAAAAABgAGAFsB&#10;AAC2AwAAAAA=&#10;" path="m139,0c115,0,91,0,73,6c55,12,39,22,28,36c17,50,8,68,4,93c0,118,2,169,1,189e">
                      <v:path o:connectlocs="88,0;46,3;17,23;2,59;0,120" o:connectangles="0,0,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680" o:spid="_x0000_s1026" o:spt="203" style="position:absolute;left:7088;top:2027;flip:x;height:194;width:224;" coordorigin="9258,2139" coordsize="280,243" o:gfxdata="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5i3gJvwAAAN0AAAAPAAAAAAAAAAEAIAAAACIAAABkcnMvZG93bnJldi54&#10;bWxQSwECFAAUAAAACACHTuJAMy8FnjsAAAA5AAAAFQAAAAAAAAABACAAAAAOAQAAZHJzL2dyb3Vw&#10;c2hhcGV4bWwueG1sUEsFBgAAAAAGAAYAYAEAAMsDAAAAAA==&#10;">
                    <o:lock v:ext="edit" aspectratio="f"/>
                    <v:group id="Group 681" o:spid="_x0000_s1026" o:spt="203" style="position:absolute;left:9258;top:2139;height:243;width:275;" coordorigin="7293,2313" coordsize="275,243" o:gfxdata="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nRbFr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682" o:spid="_x0000_s1026" o:spt="100" style="position:absolute;left:7314;top:2313;height:243;width:245;" fillcolor="#FFFFFF" filled="t" stroked="t" coordsize="21600,21600" o:gfxdata="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j1KvQAA&#10;AN0AAAAPAAAAAAAAAAEAIAAAACIAAABkcnMvZG93bnJldi54bWxQSwECFAAUAAAACACHTuJAMy8F&#10;njsAAAA5AAAAEAAAAAAAAAABACAAAAAMAQAAZHJzL3NoYXBleG1sLnhtbFBLBQYAAAAABgAGAFsB&#10;AAC2AwAAAAA=&#10;" path="m0,0l1851,21600,19749,21600,21600,0,0,0xe">
                        <v:path o:connectlocs="2,1;1,2;0,1;1,0" o:connectangles="0,0,0,0"/>
                        <v:fill on="t" focussize="0,0"/>
                        <v:stroke color="#000000" miterlimit="8" joinstyle="miter"/>
                        <v:imagedata o:title=""/>
                        <o:lock v:ext="edit" aspectratio="f"/>
                      </v:shape>
                      <v:line id="Line 683" o:spid="_x0000_s1026" o:spt="20" style="position:absolute;left:7341;top:2367;height:0;width:227;rotation:1966080f;" filled="f" stroked="t" coordsize="21600,21600" o:gfxdata="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wlcm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84" o:spid="_x0000_s1026" o:spt="20" style="position:absolute;left:7299;top:2378;height:0;width:266;rotation:1966080f;" filled="f" stroked="t" coordsize="21600,21600" o:gfxdata="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ZDb2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85" o:spid="_x0000_s1026" o:spt="20" style="position:absolute;left:7293;top:2401;height:0;width:266;rotation:1966080f;" filled="f" stroked="t" coordsize="21600,21600" o:gfxdata="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VqCa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86" o:spid="_x0000_s1026" o:spt="20" style="position:absolute;left:7299;top:2429;height:0;width:266;rotation:1966080f;" filled="f" stroked="t" coordsize="21600,21600" o:gfxdata="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HNlG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87" o:spid="_x0000_s1026" o:spt="20" style="position:absolute;left:7302;top:2451;height:0;width:255;rotation:1966080f;" filled="f" stroked="t" coordsize="21600,21600" o:gfxdata="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Lk8q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88" o:spid="_x0000_s1026" o:spt="20" style="position:absolute;left:7303;top:2475;height:0;width:249;rotation:1966080f;" filled="f" stroked="t" coordsize="21600,21600" o:gfxdata="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UB7i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89" o:spid="_x0000_s1026" o:spt="20" style="position:absolute;left:7306;top:2498;height:0;width:238;rotation:1966080f;" filled="f" stroked="t" coordsize="21600,21600" o:gfxdata="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iiI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90" o:spid="_x0000_s1026" o:spt="20" style="position:absolute;left:7311;top:2510;height:0;width:193;rotation:1966080f;" filled="f" stroked="t" coordsize="21600,21600" o:gfxdata="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3e5m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91" o:spid="_x0000_s1026" o:spt="20" style="position:absolute;left:7322;top:2522;height:0;width:119;rotation:1966080f;" filled="f" stroked="t" coordsize="21600,21600" o:gfxdata="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73gK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92" o:spid="_x0000_s1026" o:spt="20" style="position:absolute;left:7330;top:2539;flip:y;height:2;width:74;rotation:-1966080f;" filled="f" stroked="t" coordsize="21600,21600" o:gfxdata="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QwaB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93" o:spid="_x0000_s1026" o:spt="20" style="position:absolute;left:7440;top:2343;flip:y;height:1;width:119;rotation:-1966080f;" filled="f" stroked="t" coordsize="21600,21600" o:gfxdata="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C/n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94" o:spid="_x0000_s1026" o:spt="20" style="position:absolute;left:7486;top:2329;flip:y;height:2;width:74;rotation:-1966080f;" filled="f" stroked="t" coordsize="21600,21600" o:gfxdata="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kn6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695" o:spid="_x0000_s1026" o:spt="20" style="position:absolute;left:7394;top:2356;height:0;width:170;rotation:1966080f;" filled="f" stroked="t" coordsize="21600,21600" o:gfxdata="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A2AG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</v:group>
                    <v:roundrect id="AutoShape 696" o:spid="_x0000_s1026" o:spt="2" style="position:absolute;left:9266;top:2249;height:28;width:272;" fillcolor="#FFFFFF" filled="t" stroked="t" coordsize="21600,21600" arcsize="0.5" o:gfxdata="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yY10ugAAAN0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</v:group>
                </v:group>
                <v:group id="Group 697" o:spid="_x0000_s1026" o:spt="203" style="position:absolute;left:6323;top:1820;height:78;width:373;" coordorigin="3744,4209" coordsize="274,57" o:gfxdata="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wQW3r0AAADdAAAADwAAAAAAAAABACAAAAAiAAAAZHJzL2Rvd25yZXYueG1s&#10;UEsBAhQAFAAAAAgAh07iQDMvBZ47AAAAOQAAABUAAAAAAAAAAQAgAAAADAEAAGRycy9ncm91cHNo&#10;YXBleG1sLnhtbFBLBQYAAAAABgAGAGABAADJAwAAAAA=&#10;">
                  <o:lock v:ext="edit" aspectratio="t"/>
                  <v:roundrect id="AutoShape 3778" o:spid="_x0000_s1026" o:spt="2" style="position:absolute;left:3905;top:4209;height:57;width:113;" fillcolor="#404040" filled="t" stroked="t" coordsize="21600,21600" arcsize="0.166666666666667" o:gfxdata="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EgsE&#10;wAAAAN0AAAAPAAAAAAAAAAEAIAAAACIAAABkcnMvZG93bnJldi54bWxQSwECFAAUAAAACACHTuJA&#10;My8FnjsAAAA5AAAAEAAAAAAAAAABACAAAAAPAQAAZHJzL3NoYXBleG1sLnhtbFBLBQYAAAAABgAG&#10;AFsBAAC5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79" o:spid="_x0000_s1026" o:spt="2" style="position:absolute;left:3852;top:4220;height:34;width:57;" fillcolor="#404040" filled="t" stroked="t" coordsize="21600,21600" arcsize="0.166666666666667" o:gfxdata="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Xq6fvQAA&#10;AN0AAAAPAAAAAAAAAAEAIAAAACIAAABkcnMvZG93bnJldi54bWxQSwECFAAUAAAACACHTuJAMy8F&#10;njsAAAA5AAAAEAAAAAAAAAABACAAAAAMAQAAZHJzL3NoYXBleG1sLnhtbFBLBQYAAAAABgAGAFsB&#10;AAC2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80" o:spid="_x0000_s1026" o:spt="2" style="position:absolute;left:3744;top:4209;height:57;width:113;" fillcolor="#404040" filled="t" stroked="t" coordsize="21600,21600" arcsize="0.166666666666667" o:gfxdata="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vZHf&#10;wAAAAN0AAAAPAAAAAAAAAAEAIAAAACIAAABkcnMvZG93bnJldi54bWxQSwECFAAUAAAACACHTuJA&#10;My8FnjsAAAA5AAAAEAAAAAAAAAABACAAAAAPAQAAZHJzL3NoYXBleG1sLnhtbFBLBQYAAAAABgAG&#10;AFsBAAC5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</v:group>
                <v:group id="Group 701" o:spid="_x0000_s1026" o:spt="203" style="position:absolute;left:7772;top:1820;height:78;width:373;" coordorigin="3744,4209" coordsize="274,57" o:gfxdata="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ni97L0AAADdAAAADwAAAAAAAAABACAAAAAiAAAAZHJzL2Rvd25yZXYueG1s&#10;UEsBAhQAFAAAAAgAh07iQDMvBZ47AAAAOQAAABUAAAAAAAAAAQAgAAAADAEAAGRycy9ncm91cHNo&#10;YXBleG1sLnhtbFBLBQYAAAAABgAGAGABAADJAwAAAAA=&#10;">
                  <o:lock v:ext="edit" aspectratio="t"/>
                  <v:roundrect id="AutoShape 3778" o:spid="_x0000_s1026" o:spt="2" style="position:absolute;left:3905;top:4209;height:57;width:113;" fillcolor="#404040" filled="t" stroked="t" coordsize="21600,21600" arcsize="0.166666666666667" o:gfxdata="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I6ozvQAA&#10;AN0AAAAPAAAAAAAAAAEAIAAAACIAAABkcnMvZG93bnJldi54bWxQSwECFAAUAAAACACHTuJAMy8F&#10;njsAAAA5AAAAEAAAAAAAAAABACAAAAAMAQAAZHJzL3NoYXBleG1sLnhtbFBLBQYAAAAABgAGAFsB&#10;AAC2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79" o:spid="_x0000_s1026" o:spt="2" style="position:absolute;left:3852;top:4220;height:34;width:57;" fillcolor="#404040" filled="t" stroked="t" coordsize="21600,21600" arcsize="0.166666666666667" o:gfxdata="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8PqL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80" o:spid="_x0000_s1026" o:spt="2" style="position:absolute;left:3744;top:4209;height:57;width:113;" fillcolor="#404040" filled="t" stroked="t" coordsize="21600,21600" arcsize="0.166666666666667" o:gfxdata="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pfcvQAA&#10;AN0AAAAPAAAAAAAAAAEAIAAAACIAAABkcnMvZG93bnJldi54bWxQSwECFAAUAAAACACHTuJAMy8F&#10;njsAAAA5AAAAEAAAAAAAAAABACAAAAAMAQAAZHJzL3NoYXBleG1sLnhtbFBLBQYAAAAABgAGAFsB&#10;AAC2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</v:group>
                <v:group id="Group 705" o:spid="_x0000_s1026" o:spt="203" style="position:absolute;left:3435;top:1820;height:78;width:373;" coordorigin="3744,4209" coordsize="274,57" o:gfxdata="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FDu+++AAAA3QAAAA8AAAAAAAAAAQAgAAAAIgAAAGRycy9kb3ducmV2Lnht&#10;bFBLAQIUABQAAAAIAIdO4kAzLwWeOwAAADkAAAAVAAAAAAAAAAEAIAAAAA0BAABkcnMvZ3JvdXBz&#10;aGFwZXhtbC54bWxQSwUGAAAAAAYABgBgAQAAygMAAAAA&#10;">
                  <o:lock v:ext="edit" aspectratio="t"/>
                  <v:roundrect id="AutoShape 3778" o:spid="_x0000_s1026" o:spt="2" style="position:absolute;left:3905;top:4209;height:57;width:113;" fillcolor="#404040" filled="t" stroked="t" coordsize="21600,21600" arcsize="0.166666666666667" o:gfxdata="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YrDC8AAAA&#10;3QAAAA8AAAAAAAAAAQAgAAAAIgAAAGRycy9kb3ducmV2LnhtbFBLAQIUABQAAAAIAIdO4kAzLwWe&#10;OwAAADkAAAAQAAAAAAAAAAEAIAAAAAsBAABkcnMvc2hhcGV4bWwueG1sUEsFBgAAAAAGAAYAWwEA&#10;ALUDAAAAAA=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79" o:spid="_x0000_s1026" o:spt="2" style="position:absolute;left:3852;top:4220;height:34;width:57;" fillcolor="#404040" filled="t" stroked="t" coordsize="21600,21600" arcsize="0.166666666666667" o:gfxdata="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VAmrvQAA&#10;AN0AAAAPAAAAAAAAAAEAIAAAACIAAABkcnMvZG93bnJldi54bWxQSwECFAAUAAAACACHTuJAMy8F&#10;njsAAAA5AAAAEAAAAAAAAAABACAAAAAMAQAAZHJzL3NoYXBleG1sLnhtbFBLBQYAAAAABgAGAFsB&#10;AAC2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80" o:spid="_x0000_s1026" o:spt="2" style="position:absolute;left:3744;top:4209;height:57;width:113;" fillcolor="#404040" filled="t" stroked="t" coordsize="21600,21600" arcsize="0.166666666666667" o:gfxdata="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y53Z&#10;wAAAAN0AAAAPAAAAAAAAAAEAIAAAACIAAABkcnMvZG93bnJldi54bWxQSwECFAAUAAAACACHTuJA&#10;My8FnjsAAAA5AAAAEAAAAAAAAAABACAAAAAPAQAAZHJzL3NoYXBleG1sLnhtbFBLBQYAAAAABgAG&#10;AFsBAAC5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</v:group>
                <v:group id="Group 709" o:spid="_x0000_s1026" o:spt="203" style="position:absolute;left:4903;top:1820;height:78;width:373;" coordorigin="3744,4209" coordsize="274,57" o:gfxdata="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A6x6r0AAADdAAAADwAAAAAAAAABACAAAAAiAAAAZHJzL2Rvd25yZXYueG1s&#10;UEsBAhQAFAAAAAgAh07iQDMvBZ47AAAAOQAAABUAAAAAAAAAAQAgAAAADAEAAGRycy9ncm91cHNo&#10;YXBleG1sLnhtbFBLBQYAAAAABgAGAGABAADJAwAAAAA=&#10;">
                  <o:lock v:ext="edit" aspectratio="t"/>
                  <v:roundrect id="AutoShape 3778" o:spid="_x0000_s1026" o:spt="2" style="position:absolute;left:3905;top:4209;height:57;width:113;" fillcolor="#404040" filled="t" stroked="t" coordsize="21600,21600" arcsize="0.166666666666667" o:gfxdata="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VgvF&#10;wAAAAN0AAAAPAAAAAAAAAAEAIAAAACIAAABkcnMvZG93bnJldi54bWxQSwECFAAUAAAACACHTuJA&#10;My8FnjsAAAA5AAAAEAAAAAAAAAABACAAAAAPAQAAZHJzL3NoYXBleG1sLnhtbFBLBQYAAAAABgAG&#10;AFsBAAC5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79" o:spid="_x0000_s1026" o:spt="2" style="position:absolute;left:3852;top:4220;height:34;width:57;" fillcolor="#404040" filled="t" stroked="t" coordsize="21600,21600" arcsize="0.166666666666667" o:gfxdata="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Gq5evQAA&#10;AN0AAAAPAAAAAAAAAAEAIAAAACIAAABkcnMvZG93bnJldi54bWxQSwECFAAUAAAACACHTuJAMy8F&#10;njsAAAA5AAAAEAAAAAAAAAABACAAAAAMAQAAZHJzL3NoYXBleG1sLnhtbFBLBQYAAAAABgAGAFsB&#10;AAC2AwAAAAA=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  <v:roundrect id="AutoShape 3780" o:spid="_x0000_s1026" o:spt="2" style="position:absolute;left:3744;top:4209;height:57;width:113;" fillcolor="#404040" filled="t" stroked="t" coordsize="21600,21600" arcsize="0.166666666666667" o:gfxdata="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MgwKb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404040" joinstyle="round"/>
                    <v:imagedata o:title=""/>
                    <o:lock v:ext="edit" aspectratio="t"/>
                    <v:textbox inset="0mm,0mm,0mm,0mm"/>
                  </v:roundrect>
                </v:group>
                <v:shape id="AutoShape 713" o:spid="_x0000_s1026" o:spt="32" type="#_x0000_t32" style="position:absolute;left:2726;top:2509;flip:x y;height:1;width:454;" filled="f" stroked="t" coordsize="21600,21600" o:gfxdata="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91g8b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714" o:spid="_x0000_s1026" o:spt="32" type="#_x0000_t32" style="position:absolute;left:2627;top:2502;height:399;width:377;" filled="f" stroked="t" coordsize="21600,21600" o:gfxdata="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Z9i7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1370" o:spid="_x0000_s1026" o:spt="202" type="#_x0000_t202" style="position:absolute;left:2394;top:2061;height:409;width:324;mso-wrap-style:none;" filled="f" stroked="f" coordsize="21600,21600" o:gfxdata="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p0oI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Ⅰ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3956;top:2798;height:409;width:324;mso-wrap-style:none;" filled="f" stroked="f" coordsize="21600,21600" o:gfxdata="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+2V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Ⅱ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5376;top:2798;height:409;width:324;mso-wrap-style:none;" filled="f" stroked="f" coordsize="21600,21600" o:gfxdata="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MTz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Ⅲ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6809;top:2798;height:409;width:324;mso-wrap-style:none;" filled="f" stroked="f" coordsize="21600,21600" o:gfxdata="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nIe8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Ⅳ</w:t>
                        </w:r>
                      </w:p>
                    </w:txbxContent>
                  </v:textbox>
                </v:shape>
                <v:shape id="Text Box 1370" o:spid="_x0000_s1026" o:spt="202" type="#_x0000_t202" style="position:absolute;left:8265;top:2798;height:409;width:324;mso-wrap-style:none;" filled="f" stroked="f" coordsize="21600,21600" o:gfxdata="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9AiJ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mm,0mm,1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Ⅴ</w:t>
                        </w:r>
                      </w:p>
                    </w:txbxContent>
                  </v:textbox>
                </v:shape>
                <v:group id="Group 1094" o:spid="_x0000_s1026" o:spt="203" style="position:absolute;left:2965;top:1573;height:1105;width:57;rotation:3276800f;" coordorigin="3069,3631" coordsize="57,1105" o:gfxdata="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iOvxq7AAAA3QAAAA8AAAAAAAAAAQAgAAAAIgAAAGRycy9kb3ducmV2LnhtbFBL&#10;AQIUABQAAAAIAIdO4kAzLwWeOwAAADkAAAAVAAAAAAAAAAEAIAAAAAoBAABkcnMvZ3JvdXBzaGFw&#10;ZXhtbC54bWxQSwUGAAAAAAYABgBgAQAAxwMAAAAA&#10;">
                  <o:lock v:ext="edit" aspectratio="f"/>
                  <v:group id="Group 400" o:spid="_x0000_s1026" o:spt="203" style="position:absolute;left:3069;top:4538;height:198;width:57;" coordorigin="5688,3316" coordsize="57,198" o:gfxdata="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VKsSu+AAAA3QAAAA8AAAAAAAAAAQAgAAAAIgAAAGRycy9kb3ducmV2Lnht&#10;bFBLAQIUABQAAAAIAIdO4kAzLwWeOwAAADkAAAAVAAAAAAAAAAEAIAAAAA0BAABkcnMvZ3JvdXBz&#10;aGFwZXhtbC54bWxQSwUGAAAAAAYABgBgAQAAygMAAAAA&#10;">
                    <o:lock v:ext="edit" aspectratio="f"/>
                    <v:group id="Group 401" o:spid="_x0000_s1026" o:spt="203" style="position:absolute;left:5688;top:3316;height:84;width:57;" coordorigin="2267,2276" coordsize="2835,1984" o:gfxdata="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mC9c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rc 402" o:spid="_x0000_s1026" o:spt="100" style="position:absolute;left:2267;top:3523;flip:x y;height:737;width:1191;" filled="f" stroked="t" coordsize="21600,21600" o:gfxdata="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8QvnugAAAN0A&#10;AAAPAAAAAAAAAAEAIAAAACIAAABkcnMvZG93bnJldi54bWxQSwECFAAUAAAACACHTuJAMy8FnjsA&#10;AAA5AAAAEAAAAAAAAAABACAAAAAJAQAAZHJzL3NoYXBleG1sLnhtbFBLBQYAAAAABgAGAFsBAACz&#10;AwAAAAA=&#10;" path="m-1,0nfc11929,0,21600,9670,21600,21600em-1,0nsc11929,0,21600,9670,21600,21600l0,21600,-1,0xe">
                        <v:path o:connectlocs="0,0;65,25;0,2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03" o:spid="_x0000_s1026" o:spt="100" style="position:absolute;left:2267;top:2956;flip:x;height:567;width:1304;" filled="f" stroked="t" coordsize="21600,21600" o:gfxdata="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8h2I&#10;wAAAAN0AAAAPAAAAAAAAAAEAIAAAACIAAABkcnMvZG93bnJldi54bWxQSwECFAAUAAAACACHTuJA&#10;My8FnjsAAAA5AAAAEAAAAAAAAAABACAAAAAPAQAAZHJzL3NoYXBleG1sLnhtbFBLBQYAAAAABgAG&#10;AFsBAAC5AwAAAAA=&#10;" path="m-1,0nfc11929,0,21600,9670,21600,21600em-1,0nsc11929,0,21600,9670,21600,21600l0,21600,-1,0xe">
                        <v:path o:connectlocs="0,0;78,14;0,14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04" o:spid="_x0000_s1026" o:spt="100" style="position:absolute;left:3571;top:2276;height:907;width:1531;" filled="f" stroked="t" coordsize="21600,21600" o:gfxdata="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9r/OrsAAADd&#10;AAAADwAAAAAAAAABACAAAAAiAAAAZHJzL2Rvd25yZXYueG1sUEsBAhQAFAAAAAgAh07iQDMvBZ47&#10;AAAAOQAAABAAAAAAAAAAAQAgAAAACgEAAGRycy9zaGFwZXhtbC54bWxQSwUGAAAAAAYABgBbAQAA&#10;tAMAAAAA&#10;" path="m-1,0nfc11929,0,21600,9670,21600,21600em-1,0nsc11929,0,21600,9670,21600,21600l0,21600,-1,0xe">
                        <v:path o:connectlocs="0,0;108,38;0,38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05" o:spid="_x0000_s1026" o:spt="100" style="position:absolute;left:3458;top:3183;flip:y;height:1077;width:1644;" filled="f" stroked="t" coordsize="21600,21600" o:gfxdata="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bCZk&#10;wAAAAN0AAAAPAAAAAAAAAAEAIAAAACIAAABkcnMvZG93bnJldi54bWxQSwECFAAUAAAACACHTuJA&#10;My8FnjsAAAA5AAAAEAAAAAAAAAABACAAAAAPAQAAZHJzL3NoYXBleG1sLnhtbFBLBQYAAAAABgAG&#10;AFsBAAC5AwAAAAA=&#10;" path="m-1,0nfc11929,0,21600,9670,21600,21600em-1,0nsc11929,0,21600,9670,21600,21600l0,21600,-1,0xe">
                        <v:path o:connectlocs="0,0;125,53;0,53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Group 406" o:spid="_x0000_s1026" o:spt="203" style="position:absolute;left:5688;top:3345;height:83;width:57;" coordorigin="2267,2276" coordsize="2835,1984" o:gfxdata="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e+MxL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rc 407" o:spid="_x0000_s1026" o:spt="100" style="position:absolute;left:2267;top:3523;flip:x y;height:737;width:1191;" filled="f" stroked="t" coordsize="21600,21600" o:gfxdata="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VmZa/&#10;AAAA3QAAAA8AAAAAAAAAAQAgAAAAIgAAAGRycy9kb3ducmV2LnhtbFBLAQIUABQAAAAIAIdO4kAz&#10;LwWeOwAAADkAAAAQAAAAAAAAAAEAIAAAAA4BAABkcnMvc2hhcGV4bWwueG1sUEsFBgAAAAAGAAYA&#10;WwEAALgDAAAAAA==&#10;" path="m-1,0nfc11929,0,21600,9670,21600,21600em-1,0nsc11929,0,21600,9670,21600,21600l0,21600,-1,0xe">
                        <v:path o:connectlocs="0,0;65,25;0,2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08" o:spid="_x0000_s1026" o:spt="100" style="position:absolute;left:2267;top:2956;flip:x;height:567;width:1304;" filled="f" stroked="t" coordsize="21600,21600" o:gfxdata="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zsha/&#10;AAAA3QAAAA8AAAAAAAAAAQAgAAAAIgAAAGRycy9kb3ducmV2LnhtbFBLAQIUABQAAAAIAIdO4kAz&#10;LwWeOwAAADkAAAAQAAAAAAAAAAEAIAAAAA4BAABkcnMvc2hhcGV4bWwueG1sUEsFBgAAAAAGAAYA&#10;WwEAALgDAAAAAA==&#10;" path="m-1,0nfc11929,0,21600,9670,21600,21600em-1,0nsc11929,0,21600,9670,21600,21600l0,21600,-1,0xe">
                        <v:path o:connectlocs="0,0;78,14;0,14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09" o:spid="_x0000_s1026" o:spt="100" style="position:absolute;left:3571;top:2276;height:907;width:1531;" filled="f" stroked="t" coordsize="21600,21600" o:gfxdata="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Blh+/&#10;AAAA3QAAAA8AAAAAAAAAAQAgAAAAIgAAAGRycy9kb3ducmV2LnhtbFBLAQIUABQAAAAIAIdO4kAz&#10;LwWeOwAAADkAAAAQAAAAAAAAAAEAIAAAAA4BAABkcnMvc2hhcGV4bWwueG1sUEsFBgAAAAAGAAYA&#10;WwEAALgDAAAAAA==&#10;" path="m-1,0nfc11929,0,21600,9670,21600,21600em-1,0nsc11929,0,21600,9670,21600,21600l0,21600,-1,0xe">
                        <v:path o:connectlocs="0,0;108,38;0,38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10" o:spid="_x0000_s1026" o:spt="100" style="position:absolute;left:3458;top:3183;flip:y;height:1077;width:1644;" filled="f" stroked="t" coordsize="21600,21600" o:gfxdata="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6XSt&#10;wAAAAN0AAAAPAAAAAAAAAAEAIAAAACIAAABkcnMvZG93bnJldi54bWxQSwECFAAUAAAACACHTuJA&#10;My8FnjsAAAA5AAAAEAAAAAAAAAABACAAAAAPAQAAZHJzL3NoYXBleG1sLnhtbFBLBQYAAAAABgAG&#10;AFsBAAC5AwAAAAA=&#10;" path="m-1,0nfc11929,0,21600,9670,21600,21600em-1,0nsc11929,0,21600,9670,21600,21600l0,21600,-1,0xe">
                        <v:path o:connectlocs="0,0;125,53;0,53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Group 411" o:spid="_x0000_s1026" o:spt="203" style="position:absolute;left:5688;top:3373;height:84;width:57;" coordorigin="2267,2276" coordsize="2835,1984" o:gfxdata="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9OXh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rc 412" o:spid="_x0000_s1026" o:spt="100" style="position:absolute;left:2267;top:3523;flip:x y;height:737;width:1191;" filled="f" stroked="t" coordsize="21600,21600" o:gfxdata="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ncFavQAA&#10;AN0AAAAPAAAAAAAAAAEAIAAAACIAAABkcnMvZG93bnJldi54bWxQSwECFAAUAAAACACHTuJAMy8F&#10;njsAAAA5AAAAEAAAAAAAAAABACAAAAAMAQAAZHJzL3NoYXBleG1sLnhtbFBLBQYAAAAABgAGAFsB&#10;AAC2AwAAAAA=&#10;" path="m-1,0nfc11929,0,21600,9670,21600,21600em-1,0nsc11929,0,21600,9670,21600,21600l0,21600,-1,0xe">
                        <v:path o:connectlocs="0,0;65,25;0,2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13" o:spid="_x0000_s1026" o:spt="100" style="position:absolute;left:2267;top:2956;flip:x;height:567;width:1304;" filled="f" stroked="t" coordsize="21600,21600" o:gfxdata="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c1vQAA&#10;AN0AAAAPAAAAAAAAAAEAIAAAACIAAABkcnMvZG93bnJldi54bWxQSwECFAAUAAAACACHTuJAMy8F&#10;njsAAAA5AAAAEAAAAAAAAAABACAAAAAMAQAAZHJzL3NoYXBleG1sLnhtbFBLBQYAAAAABgAGAFsB&#10;AAC2AwAAAAA=&#10;" path="m-1,0nfc11929,0,21600,9670,21600,21600em-1,0nsc11929,0,21600,9670,21600,21600l0,21600,-1,0xe">
                        <v:path o:connectlocs="0,0;78,14;0,14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14" o:spid="_x0000_s1026" o:spt="100" style="position:absolute;left:3571;top:2276;height:907;width:1531;" filled="f" stroked="t" coordsize="21600,21600" o:gfxdata="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Y1h7sAAADd&#10;AAAADwAAAAAAAAABACAAAAAiAAAAZHJzL2Rvd25yZXYueG1sUEsBAhQAFAAAAAgAh07iQDMvBZ47&#10;AAAAOQAAABAAAAAAAAAAAQAgAAAACgEAAGRycy9zaGFwZXhtbC54bWxQSwUGAAAAAAYABgBbAQAA&#10;tAMAAAAA&#10;" path="m-1,0nfc11929,0,21600,9670,21600,21600em-1,0nsc11929,0,21600,9670,21600,21600l0,21600,-1,0xe">
                        <v:path o:connectlocs="0,0;108,38;0,38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15" o:spid="_x0000_s1026" o:spt="100" style="position:absolute;left:3458;top:3183;flip:y;height:1077;width:1644;" filled="f" stroked="t" coordsize="21600,21600" o:gfxdata="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Ds2b4A&#10;AADdAAAADwAAAAAAAAABACAAAAAiAAAAZHJzL2Rvd25yZXYueG1sUEsBAhQAFAAAAAgAh07iQDMv&#10;BZ47AAAAOQAAABAAAAAAAAAAAQAgAAAADQEAAGRycy9zaGFwZXhtbC54bWxQSwUGAAAAAAYABgBb&#10;AQAAtwMAAAAA&#10;" path="m-1,0nfc11929,0,21600,9670,21600,21600em-1,0nsc11929,0,21600,9670,21600,21600l0,21600,-1,0xe">
                        <v:path o:connectlocs="0,0;125,53;0,53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Group 416" o:spid="_x0000_s1026" o:spt="203" style="position:absolute;left:5688;top:3402;height:84;width:57;" coordorigin="2267,2276" coordsize="2835,1984" o:gfxdata="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4NGeb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rc 417" o:spid="_x0000_s1026" o:spt="100" style="position:absolute;left:2267;top:3523;flip:x y;height:737;width:1191;" filled="f" stroked="t" coordsize="21600,21600" o:gfxdata="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DlTK74A&#10;AADdAAAADwAAAAAAAAABACAAAAAiAAAAZHJzL2Rvd25yZXYueG1sUEsBAhQAFAAAAAgAh07iQDMv&#10;BZ47AAAAOQAAABAAAAAAAAAAAQAgAAAADQEAAGRycy9zaGFwZXhtbC54bWxQSwUGAAAAAAYABgBb&#10;AQAAtwMAAAAA&#10;" path="m-1,0nfc11929,0,21600,9670,21600,21600em-1,0nsc11929,0,21600,9670,21600,21600l0,21600,-1,0xe">
                        <v:path o:connectlocs="0,0;65,25;0,2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18" o:spid="_x0000_s1026" o:spt="100" style="position:absolute;left:2267;top:2956;flip:x;height:567;width:1304;" filled="f" stroked="t" coordsize="21600,21600" o:gfxdata="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feKu/&#10;AAAA3QAAAA8AAAAAAAAAAQAgAAAAIgAAAGRycy9kb3ducmV2LnhtbFBLAQIUABQAAAAIAIdO4kAz&#10;LwWeOwAAADkAAAAQAAAAAAAAAAEAIAAAAA4BAABkcnMvc2hhcGV4bWwueG1sUEsFBgAAAAAGAAYA&#10;WwEAALgDAAAAAA==&#10;" path="m-1,0nfc11929,0,21600,9670,21600,21600em-1,0nsc11929,0,21600,9670,21600,21600l0,21600,-1,0xe">
                        <v:path o:connectlocs="0,0;78,14;0,14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19" o:spid="_x0000_s1026" o:spt="100" style="position:absolute;left:3571;top:2276;height:907;width:1531;" filled="f" stroked="t" coordsize="21600,21600" o:gfxdata="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gAwr4A&#10;AADdAAAADwAAAAAAAAABACAAAAAiAAAAZHJzL2Rvd25yZXYueG1sUEsBAhQAFAAAAAgAh07iQDMv&#10;BZ47AAAAOQAAABAAAAAAAAAAAQAgAAAADQEAAGRycy9zaGFwZXhtbC54bWxQSwUGAAAAAAYABgBb&#10;AQAAtwMAAAAA&#10;" path="m-1,0nfc11929,0,21600,9670,21600,21600em-1,0nsc11929,0,21600,9670,21600,21600l0,21600,-1,0xe">
                        <v:path o:connectlocs="0,0;108,38;0,38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20" o:spid="_x0000_s1026" o:spt="100" style="position:absolute;left:3458;top:3183;flip:y;height:1077;width:1644;" filled="f" stroked="t" coordsize="21600,21600" o:gfxdata="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w4nC/&#10;AAAA3QAAAA8AAAAAAAAAAQAgAAAAIgAAAGRycy9kb3ducmV2LnhtbFBLAQIUABQAAAAIAIdO4kAz&#10;LwWeOwAAADkAAAAQAAAAAAAAAAEAIAAAAA4BAABkcnMvc2hhcGV4bWwueG1sUEsFBgAAAAAGAAYA&#10;WwEAALgDAAAAAA==&#10;" path="m-1,0nfc11929,0,21600,9670,21600,21600em-1,0nsc11929,0,21600,9670,21600,21600l0,21600,-1,0xe">
                        <v:path o:connectlocs="0,0;125,53;0,53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Group 421" o:spid="_x0000_s1026" o:spt="203" style="position:absolute;left:5688;top:3431;height:83;width:57;" coordorigin="2267,2276" coordsize="2835,1984" o:gfxdata="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LXM8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rc 422" o:spid="_x0000_s1026" o:spt="100" style="position:absolute;left:2267;top:3523;flip:x y;height:737;width:1191;" filled="f" stroked="t" coordsize="21600,21600" o:gfxdata="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0RXh7sAAADd&#10;AAAADwAAAAAAAAABACAAAAAiAAAAZHJzL2Rvd25yZXYueG1sUEsBAhQAFAAAAAgAh07iQDMvBZ47&#10;AAAAOQAAABAAAAAAAAAAAQAgAAAACgEAAGRycy9zaGFwZXhtbC54bWxQSwUGAAAAAAYABgBbAQAA&#10;tAMAAAAA&#10;" path="m-1,0nfc11929,0,21600,9670,21600,21600em-1,0nsc11929,0,21600,9670,21600,21600l0,21600,-1,0xe">
                        <v:path o:connectlocs="0,0;65,25;0,25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23" o:spid="_x0000_s1026" o:spt="100" style="position:absolute;left:2267;top:2956;flip:x;height:567;width:1304;" filled="f" stroked="t" coordsize="21600,21600" o:gfxdata="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HQei/&#10;AAAA3QAAAA8AAAAAAAAAAQAgAAAAIgAAAGRycy9kb3ducmV2LnhtbFBLAQIUABQAAAAIAIdO4kAz&#10;LwWeOwAAADkAAAAQAAAAAAAAAAEAIAAAAA4BAABkcnMvc2hhcGV4bWwueG1sUEsFBgAAAAAGAAYA&#10;WwEAALgDAAAAAA==&#10;" path="m-1,0nfc11929,0,21600,9670,21600,21600em-1,0nsc11929,0,21600,9670,21600,21600l0,21600,-1,0xe">
                        <v:path o:connectlocs="0,0;78,14;0,14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24" o:spid="_x0000_s1026" o:spt="100" style="position:absolute;left:3571;top:2276;height:907;width:1531;" filled="f" stroked="t" coordsize="21600,21600" o:gfxdata="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vo1q8AAAA&#10;3QAAAA8AAAAAAAAAAQAgAAAAIgAAAGRycy9kb3ducmV2LnhtbFBLAQIUABQAAAAIAIdO4kAzLwWe&#10;OwAAADkAAAAQAAAAAAAAAAEAIAAAAAsBAABkcnMvc2hhcGV4bWwueG1sUEsFBgAAAAAGAAYAWwEA&#10;ALUDAAAAAA==&#10;" path="m-1,0nfc11929,0,21600,9670,21600,21600em-1,0nsc11929,0,21600,9670,21600,21600l0,21600,-1,0xe">
                        <v:path o:connectlocs="0,0;108,38;0,38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rc 425" o:spid="_x0000_s1026" o:spt="100" style="position:absolute;left:3458;top:3183;flip:y;height:1077;width:1644;" filled="f" stroked="t" coordsize="21600,21600" o:gfxdata="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2XoE&#10;wAAAAN0AAAAPAAAAAAAAAAEAIAAAACIAAABkcnMvZG93bnJldi54bWxQSwECFAAUAAAACACHTuJA&#10;My8FnjsAAAA5AAAAEAAAAAAAAAABACAAAAAPAQAAZHJzL3NoYXBleG1sLnhtbFBLBQYAAAAABgAG&#10;AFsBAAC5AwAAAAA=&#10;" path="m-1,0nfc11929,0,21600,9670,21600,21600em-1,0nsc11929,0,21600,9670,21600,21600l0,21600,-1,0xe">
                        <v:path o:connectlocs="0,0;125,53;0,53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shape id="AutoShape 426" o:spid="_x0000_s1026" o:spt="32" type="#_x0000_t32" style="position:absolute;left:3095;top:3631;flip:y;height:907;width:1;" filled="f" stroked="t" coordsize="21600,21600" o:gfxdata="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hgG87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ind w:left="420" w:leftChars="200"/>
      </w:pPr>
      <w:r>
        <w:rPr>
          <w:rFonts w:hint="eastAsia"/>
          <w:szCs w:val="21"/>
        </w:rPr>
        <w:t>请回答：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下列说法正确的Ⅱ是________。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A．</w:t>
      </w:r>
      <w:r>
        <w:rPr>
          <w:rFonts w:hint="eastAsia"/>
        </w:rPr>
        <w:t>反应后，将试</w:t>
      </w:r>
      <w:r>
        <w:rPr>
          <w:rFonts w:hint="eastAsia" w:ascii="宋体" w:hAnsi="宋体"/>
        </w:rPr>
        <w:t>管Ⅰ</w:t>
      </w:r>
      <w:r>
        <w:rPr>
          <w:rFonts w:hint="eastAsia"/>
        </w:rPr>
        <w:t>中的白色固体加入水中，溶液呈蓝色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B．</w:t>
      </w:r>
      <w:r>
        <w:rPr>
          <w:rFonts w:hint="eastAsia"/>
        </w:rPr>
        <w:t>取下试</w:t>
      </w:r>
      <w:r>
        <w:rPr>
          <w:rFonts w:hint="eastAsia" w:ascii="宋体" w:hAnsi="宋体"/>
        </w:rPr>
        <w:t>管Ⅲ</w:t>
      </w:r>
      <w:r>
        <w:rPr>
          <w:rFonts w:hint="eastAsia"/>
        </w:rPr>
        <w:t>并不断振荡，试管中出现浑浊，是因为生成了BaSO</w:t>
      </w:r>
      <w:r>
        <w:rPr>
          <w:rFonts w:hint="eastAsia"/>
          <w:vertAlign w:val="subscript"/>
        </w:rPr>
        <w:t>4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C．</w:t>
      </w:r>
      <w:r>
        <w:rPr>
          <w:rFonts w:hint="eastAsia"/>
        </w:rPr>
        <w:t>试</w:t>
      </w:r>
      <w:r>
        <w:rPr>
          <w:rFonts w:hint="eastAsia" w:ascii="宋体" w:hAnsi="宋体"/>
        </w:rPr>
        <w:t>管Ⅳ</w:t>
      </w:r>
      <w:r>
        <w:rPr>
          <w:rFonts w:hint="eastAsia"/>
        </w:rPr>
        <w:t>中KMnO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溶液褪色，说明SO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具有氧化性</w:t>
      </w:r>
    </w:p>
    <w:p>
      <w:pPr>
        <w:adjustRightInd w:val="0"/>
        <w:ind w:left="1155" w:leftChars="400" w:hanging="315" w:hangingChars="150"/>
      </w:pPr>
      <w:r>
        <w:rPr>
          <w:szCs w:val="21"/>
        </w:rPr>
        <w:t>D．</w:t>
      </w:r>
      <w:r>
        <w:rPr>
          <w:rFonts w:hint="eastAsia"/>
        </w:rPr>
        <w:t>试管V中的NaOH溶液可用Na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溶液代替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rFonts w:hint="eastAsia"/>
        </w:rPr>
        <w:t>取下试</w:t>
      </w:r>
      <w:r>
        <w:rPr>
          <w:rFonts w:hint="eastAsia" w:ascii="宋体" w:hAnsi="宋体"/>
        </w:rPr>
        <w:t>管Ⅱ</w:t>
      </w:r>
      <w:r>
        <w:rPr>
          <w:rFonts w:hint="eastAsia"/>
        </w:rPr>
        <w:t>，在该试管口套上气球，将无色溶液加热恢复至红色，冷却后，发现溶液颜色再次变浅。解释“无色→红色→颜色变浅”变化的原因________。</w:t>
      </w:r>
    </w:p>
    <w:p>
      <w:pPr>
        <w:adjustRightInd w:val="0"/>
        <w:ind w:left="420" w:hanging="420" w:hangingChars="200"/>
        <w:rPr>
          <w:rFonts w:ascii="宋体" w:hAnsi="宋体"/>
        </w:rPr>
      </w:pPr>
      <w:r>
        <w:rPr>
          <w:szCs w:val="21"/>
          <w:lang w:val="pl-PL"/>
        </w:rPr>
        <w:t>29</w:t>
      </w:r>
      <w:r>
        <w:t>．</w:t>
      </w:r>
      <w:r>
        <w:rPr>
          <w:rFonts w:ascii="宋体" w:hAnsi="宋体"/>
        </w:rPr>
        <w:t>(</w:t>
      </w:r>
      <w:r>
        <w:rPr>
          <w:rFonts w:hint="eastAsia"/>
        </w:rPr>
        <w:t>4</w:t>
      </w:r>
      <w:r>
        <w:t>分</w:t>
      </w:r>
      <w:r>
        <w:rPr>
          <w:rFonts w:hint="eastAsia" w:ascii="宋体" w:hAnsi="宋体"/>
        </w:rPr>
        <w:t>)</w:t>
      </w:r>
      <w:r>
        <w:rPr>
          <w:szCs w:val="21"/>
          <w:lang w:val="pl-PL"/>
        </w:rPr>
        <w:t>某红色固体粉末可能是Fe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、Cu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O或二者混合物，为探究其组成，称取</w:t>
      </w:r>
      <w:r>
        <w:rPr>
          <w:i/>
          <w:szCs w:val="21"/>
          <w:lang w:val="pl-PL"/>
        </w:rPr>
        <w:t>m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g该固体粉末样品，用足量的稀H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SO</w:t>
      </w:r>
      <w:r>
        <w:rPr>
          <w:szCs w:val="21"/>
          <w:vertAlign w:val="subscript"/>
          <w:lang w:val="pl-PL"/>
        </w:rPr>
        <w:t>4</w:t>
      </w:r>
      <w:r>
        <w:rPr>
          <w:szCs w:val="21"/>
          <w:lang w:val="pl-PL"/>
        </w:rPr>
        <w:t>充分反应后，称得固体质量为</w:t>
      </w:r>
      <w:r>
        <w:rPr>
          <w:i/>
          <w:szCs w:val="21"/>
          <w:lang w:val="pl-PL"/>
        </w:rPr>
        <w:t>a</w:t>
      </w:r>
      <w:r>
        <w:rPr>
          <w:rFonts w:hint="eastAsia"/>
          <w:szCs w:val="21"/>
          <w:lang w:val="pl-PL"/>
        </w:rPr>
        <w:t xml:space="preserve"> </w:t>
      </w:r>
      <w:r>
        <w:rPr>
          <w:szCs w:val="21"/>
          <w:lang w:val="pl-PL"/>
        </w:rPr>
        <w:t>g。</w:t>
      </w:r>
    </w:p>
    <w:p>
      <w:pPr>
        <w:ind w:left="420" w:leftChars="200"/>
      </w:pPr>
      <w:r>
        <w:rPr>
          <w:szCs w:val="21"/>
          <w:lang w:val="pl-PL"/>
        </w:rPr>
        <w:t>已知：Cu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O＋2H</w:t>
      </w:r>
      <w:r>
        <w:rPr>
          <w:szCs w:val="21"/>
          <w:vertAlign w:val="superscript"/>
          <w:lang w:val="pl-PL"/>
        </w:rPr>
        <w:t>+</w:t>
      </w:r>
      <w:r>
        <w:rPr>
          <w:kern w:val="0"/>
          <w:szCs w:val="21"/>
        </w:rPr>
        <w:fldChar w:fldCharType="begin"/>
      </w:r>
      <w:r>
        <w:rPr>
          <w:kern w:val="0"/>
          <w:szCs w:val="21"/>
          <w:lang w:val="pl-PL"/>
        </w:rPr>
        <w:instrText xml:space="preserve">eq \o(</w:instrText>
      </w:r>
      <w:r>
        <w:rPr>
          <w:spacing w:val="-16"/>
          <w:kern w:val="0"/>
          <w:szCs w:val="21"/>
          <w:lang w:val="pl-PL"/>
        </w:rPr>
        <w:instrText xml:space="preserve">==</w:instrText>
      </w:r>
      <w:r>
        <w:rPr>
          <w:kern w:val="0"/>
          <w:szCs w:val="21"/>
          <w:lang w:val="pl-PL"/>
        </w:rPr>
        <w:instrText xml:space="preserve">=)</w:instrText>
      </w:r>
      <w:r>
        <w:rPr>
          <w:kern w:val="0"/>
          <w:szCs w:val="21"/>
        </w:rPr>
        <w:fldChar w:fldCharType="end"/>
      </w:r>
      <w:r>
        <w:rPr>
          <w:szCs w:val="21"/>
          <w:lang w:val="pl-PL"/>
        </w:rPr>
        <w:t>Cu</w:t>
      </w:r>
      <w:r>
        <w:rPr>
          <w:szCs w:val="21"/>
          <w:vertAlign w:val="superscript"/>
          <w:lang w:val="pl-PL"/>
        </w:rPr>
        <w:t>2+</w:t>
      </w:r>
      <w:r>
        <w:rPr>
          <w:szCs w:val="21"/>
          <w:lang w:val="pl-PL"/>
        </w:rPr>
        <w:t>＋Cu＋H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szCs w:val="21"/>
          <w:lang w:val="pl-PL"/>
        </w:rPr>
        <w:t>若</w:t>
      </w:r>
      <w:r>
        <w:rPr>
          <w:i/>
          <w:szCs w:val="21"/>
          <w:lang w:val="pl-PL"/>
        </w:rPr>
        <w:t>a</w:t>
      </w:r>
      <w:r>
        <w:rPr>
          <w:szCs w:val="21"/>
          <w:lang w:val="pl-PL"/>
        </w:rPr>
        <w:t>＝</w:t>
      </w:r>
      <w:r>
        <w:rPr>
          <w:rFonts w:hint="eastAsia"/>
        </w:rPr>
        <w:t>________</w:t>
      </w:r>
      <w:r>
        <w:rPr>
          <w:rFonts w:ascii="宋体" w:hAnsi="宋体"/>
          <w:szCs w:val="21"/>
          <w:lang w:val="pl-PL"/>
        </w:rPr>
        <w:t>(</w:t>
      </w:r>
      <w:r>
        <w:rPr>
          <w:rFonts w:ascii="楷体" w:hAnsi="楷体" w:eastAsia="楷体"/>
          <w:szCs w:val="21"/>
          <w:lang w:val="pl-PL"/>
        </w:rPr>
        <w:t>用含</w:t>
      </w:r>
      <w:r>
        <w:rPr>
          <w:rFonts w:eastAsia="楷体"/>
          <w:i/>
          <w:szCs w:val="21"/>
          <w:lang w:val="pl-PL"/>
        </w:rPr>
        <w:t>m</w:t>
      </w:r>
      <w:r>
        <w:rPr>
          <w:rFonts w:ascii="楷体" w:hAnsi="楷体" w:eastAsia="楷体"/>
          <w:szCs w:val="21"/>
          <w:lang w:val="pl-PL"/>
        </w:rPr>
        <w:t>的最简式表示，下同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  <w:lang w:val="pl-PL"/>
        </w:rPr>
        <w:t>，则红色固体粉末为纯净物</w:t>
      </w:r>
      <w:r>
        <w:rPr>
          <w:rFonts w:hint="eastAsia"/>
        </w:rPr>
        <w:t>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szCs w:val="21"/>
          <w:lang w:val="pl-PL"/>
        </w:rPr>
        <w:t>若</w:t>
      </w:r>
      <w:r>
        <w:rPr>
          <w:i/>
          <w:szCs w:val="21"/>
          <w:lang w:val="pl-PL"/>
        </w:rPr>
        <w:t>a</w:t>
      </w:r>
      <w:r>
        <w:rPr>
          <w:szCs w:val="21"/>
          <w:lang w:val="pl-PL"/>
        </w:rPr>
        <w:t>＝</w:t>
      </w:r>
      <w:r>
        <w:rPr>
          <w:szCs w:val="21"/>
          <w:lang w:val="pl-PL"/>
        </w:rPr>
        <w:fldChar w:fldCharType="begin"/>
      </w:r>
      <w:r>
        <w:rPr>
          <w:rFonts w:hint="eastAsia"/>
          <w:szCs w:val="21"/>
          <w:lang w:val="pl-PL"/>
        </w:rPr>
        <w:instrText xml:space="preserve">eq \f(1,9)</w:instrText>
      </w:r>
      <w:r>
        <w:rPr>
          <w:szCs w:val="21"/>
          <w:lang w:val="pl-PL"/>
        </w:rPr>
        <w:fldChar w:fldCharType="end"/>
      </w:r>
      <w:r>
        <w:rPr>
          <w:i/>
          <w:szCs w:val="21"/>
          <w:lang w:val="pl-PL"/>
        </w:rPr>
        <w:t>m</w:t>
      </w:r>
      <w:r>
        <w:rPr>
          <w:szCs w:val="21"/>
          <w:lang w:val="pl-PL"/>
        </w:rPr>
        <w:t>，则红色固体粉末中Fe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>O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的物质的量为</w:t>
      </w:r>
      <w:r>
        <w:rPr>
          <w:rFonts w:hint="eastAsia"/>
        </w:rPr>
        <w:t>________</w:t>
      </w:r>
      <w:r>
        <w:rPr>
          <w:szCs w:val="21"/>
          <w:lang w:val="pl-PL"/>
        </w:rPr>
        <w:t>mol</w:t>
      </w:r>
      <w:r>
        <w:rPr>
          <w:rFonts w:hint="eastAsia"/>
        </w:rPr>
        <w:t>。</w:t>
      </w:r>
    </w:p>
    <w:p>
      <w:pPr>
        <w:adjustRightInd w:val="0"/>
        <w:ind w:left="420" w:hanging="420" w:hangingChars="200"/>
        <w:rPr>
          <w:lang w:val="en-GB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3433445</wp:posOffset>
            </wp:positionH>
            <wp:positionV relativeFrom="paragraph">
              <wp:posOffset>635</wp:posOffset>
            </wp:positionV>
            <wp:extent cx="1793875" cy="1676400"/>
            <wp:effectExtent l="0" t="0" r="4445" b="0"/>
            <wp:wrapSquare wrapText="bothSides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grayscl/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30．【加试题】</w:t>
      </w:r>
      <w:r>
        <w:rPr>
          <w:rFonts w:ascii="宋体" w:hAnsi="宋体"/>
        </w:rPr>
        <w:t>(</w:t>
      </w:r>
      <w:r>
        <w:t>10分</w:t>
      </w:r>
      <w:r>
        <w:rPr>
          <w:rFonts w:ascii="宋体" w:hAnsi="宋体"/>
        </w:rPr>
        <w:t>)</w:t>
      </w:r>
    </w:p>
    <w:p>
      <w:pPr>
        <w:ind w:left="420" w:leftChars="200"/>
      </w:pPr>
      <w:r>
        <w:rPr>
          <w:rFonts w:hint="eastAsia" w:ascii="宋体" w:hAnsi="宋体"/>
        </w:rPr>
        <w:t>(</w:t>
      </w:r>
      <w:r>
        <w:t>一</w:t>
      </w:r>
      <w:r>
        <w:rPr>
          <w:rFonts w:hint="eastAsia" w:ascii="宋体" w:hAnsi="宋体"/>
        </w:rPr>
        <w:t>)</w:t>
      </w:r>
      <w:r>
        <w:t>合成氨工艺</w:t>
      </w:r>
      <w:r>
        <w:rPr>
          <w:rFonts w:hint="eastAsia" w:ascii="宋体" w:hAnsi="宋体"/>
        </w:rPr>
        <w:t>(</w:t>
      </w:r>
      <w:r>
        <w:rPr>
          <w:rFonts w:eastAsia="楷体"/>
        </w:rPr>
        <w:t>流程如图1所示</w:t>
      </w:r>
      <w:r>
        <w:rPr>
          <w:rFonts w:hint="eastAsia" w:ascii="宋体" w:hAnsi="宋体"/>
        </w:rPr>
        <w:t>)</w:t>
      </w:r>
      <w:r>
        <w:t>是人工固氮最重要的途径。2018年是合成氨工业先驱哈伯</w:t>
      </w:r>
      <w:r>
        <w:rPr>
          <w:rFonts w:ascii="宋体" w:hAnsi="宋体"/>
        </w:rPr>
        <w:t>(</w:t>
      </w:r>
      <w:r>
        <w:rPr>
          <w:rFonts w:hint="eastAsia"/>
        </w:rPr>
        <w:t>F</w:t>
      </w:r>
      <w:r>
        <w:rPr>
          <w:rFonts w:hint="eastAsia" w:ascii="宋体" w:hAnsi="宋体"/>
        </w:rPr>
        <w:t>·</w:t>
      </w:r>
      <w:r>
        <w:t>Haber</w:t>
      </w:r>
      <w:r>
        <w:rPr>
          <w:rFonts w:ascii="宋体" w:hAnsi="宋体"/>
        </w:rPr>
        <w:t>)</w:t>
      </w:r>
      <w:r>
        <w:t>获得诺贝尔奖100周年。N</w:t>
      </w:r>
      <w:r>
        <w:rPr>
          <w:vertAlign w:val="subscript"/>
        </w:rPr>
        <w:t>2</w:t>
      </w:r>
      <w:r>
        <w:t>和H</w:t>
      </w:r>
      <w:r>
        <w:rPr>
          <w:vertAlign w:val="subscript"/>
        </w:rPr>
        <w:t>2</w:t>
      </w:r>
      <w:r>
        <w:t>生成NH</w:t>
      </w:r>
      <w:r>
        <w:rPr>
          <w:vertAlign w:val="subscript"/>
        </w:rPr>
        <w:t>3</w:t>
      </w:r>
      <w:r>
        <w:t>的反应为：</w:t>
      </w:r>
    </w:p>
    <w:p>
      <w:pPr>
        <w:snapToGrid w:val="0"/>
        <w:ind w:left="420" w:leftChars="200"/>
        <w:rPr>
          <w:szCs w:val="21"/>
        </w:rPr>
      </w:pPr>
      <w:r>
        <w:fldChar w:fldCharType="begin"/>
      </w:r>
      <w:r>
        <w:rPr>
          <w:rFonts w:hint="eastAsia"/>
        </w:rPr>
        <w:instrText xml:space="preserve">eq</w:instrText>
      </w:r>
      <w:r>
        <w:instrText xml:space="preserve"> </w:instrText>
      </w:r>
      <w:r>
        <w:rPr>
          <w:rFonts w:hint="eastAsia"/>
        </w:rPr>
        <w:instrText xml:space="preserve">\f(</w:instrText>
      </w:r>
      <w:r>
        <w:instrText xml:space="preserve">1</w:instrText>
      </w:r>
      <w:r>
        <w:rPr>
          <w:rFonts w:hint="eastAsia"/>
        </w:rPr>
        <w:instrText xml:space="preserve">,</w:instrText>
      </w:r>
      <w:r>
        <w:instrText xml:space="preserve">2</w:instrText>
      </w:r>
      <w:r>
        <w:rPr>
          <w:rFonts w:hint="eastAsia"/>
        </w:rPr>
        <w:instrText xml:space="preserve">)</w:instrText>
      </w:r>
      <w:r>
        <w:fldChar w:fldCharType="end"/>
      </w:r>
      <w:r>
        <w:t>N</w:t>
      </w:r>
      <w:r>
        <w:rPr>
          <w:vertAlign w:val="subscript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ascii="宋体"/>
          <w:szCs w:val="21"/>
          <w:lang w:val="pl-PL"/>
        </w:rPr>
        <w:t>＋</w:t>
      </w:r>
      <w:r>
        <w:fldChar w:fldCharType="begin"/>
      </w:r>
      <w:r>
        <w:rPr>
          <w:rFonts w:hint="eastAsia"/>
        </w:rPr>
        <w:instrText xml:space="preserve">eq</w:instrText>
      </w:r>
      <w:r>
        <w:instrText xml:space="preserve"> </w:instrText>
      </w:r>
      <w:r>
        <w:rPr>
          <w:rFonts w:hint="eastAsia"/>
        </w:rPr>
        <w:instrText xml:space="preserve">\f(3,</w:instrText>
      </w:r>
      <w:r>
        <w:instrText xml:space="preserve">2</w:instrText>
      </w:r>
      <w:r>
        <w:rPr>
          <w:rFonts w:hint="eastAsia"/>
        </w:rPr>
        <w:instrText xml:space="preserve">)</w:instrText>
      </w:r>
      <w:r>
        <w:fldChar w:fldCharType="end"/>
      </w:r>
      <w:r>
        <w:t>H</w:t>
      </w:r>
      <w:r>
        <w:rPr>
          <w:vertAlign w:val="subscript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t>NH</w:t>
      </w:r>
      <w:r>
        <w:rPr>
          <w:vertAlign w:val="subscript"/>
        </w:rPr>
        <w:t>3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szCs w:val="21"/>
        </w:rPr>
        <w:t>　</w:t>
      </w:r>
    </w:p>
    <w:p>
      <w:pPr>
        <w:ind w:left="420" w:leftChars="200"/>
        <w:jc w:val="right"/>
        <w:rPr>
          <w:lang w:val="pt-BR"/>
        </w:rPr>
      </w:pP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rFonts w:ascii="宋体" w:hAnsi="宋体"/>
          <w:szCs w:val="21"/>
          <w:lang w:val="pl-PL"/>
        </w:rPr>
        <w:t>(</w:t>
      </w:r>
      <w:r>
        <w:rPr>
          <w:rFonts w:hint="eastAsia"/>
          <w:szCs w:val="21"/>
          <w:lang w:val="pl-PL"/>
        </w:rPr>
        <w:t>298 K</w:t>
      </w:r>
      <w:r>
        <w:rPr>
          <w:rFonts w:ascii="宋体" w:hAnsi="宋体"/>
          <w:szCs w:val="21"/>
          <w:lang w:val="pl-PL"/>
        </w:rPr>
        <w:t>)</w:t>
      </w:r>
      <w:r>
        <w:rPr>
          <w:rFonts w:hint="eastAsia"/>
          <w:bCs/>
          <w:szCs w:val="21"/>
          <w:lang w:val="pl-PL"/>
        </w:rPr>
        <w:t>＝－46.2</w:t>
      </w:r>
      <w:r>
        <w:rPr>
          <w:lang w:val="pt-BR"/>
        </w:rPr>
        <w:t xml:space="preserve"> kJ</w:t>
      </w:r>
      <w:r>
        <w:rPr>
          <w:rFonts w:ascii="宋体" w:hAnsi="宋体"/>
          <w:lang w:val="pt-BR"/>
        </w:rPr>
        <w:t>·</w:t>
      </w:r>
      <w:r>
        <w:rPr>
          <w:lang w:val="pt-BR"/>
        </w:rPr>
        <w:t>molˉ</w:t>
      </w:r>
      <w:r>
        <w:rPr>
          <w:vertAlign w:val="superscript"/>
          <w:lang w:val="pt-BR"/>
        </w:rPr>
        <w:t>1</w:t>
      </w:r>
    </w:p>
    <w:p>
      <w:pPr>
        <w:ind w:left="420" w:leftChars="200"/>
        <w:rPr>
          <w:szCs w:val="21"/>
        </w:rPr>
      </w:pPr>
      <w:r>
        <w:t>在Fe催化剂作用下的反应历程为</w:t>
      </w:r>
      <w:r>
        <w:rPr>
          <w:rFonts w:ascii="宋体" w:hAnsi="宋体"/>
          <w:szCs w:val="21"/>
          <w:lang w:val="pl-PL"/>
        </w:rPr>
        <w:t>(</w:t>
      </w:r>
      <w:r>
        <w:t>*</w:t>
      </w:r>
      <w:r>
        <w:rPr>
          <w:rFonts w:ascii="楷体" w:hAnsi="楷体" w:eastAsia="楷体"/>
        </w:rPr>
        <w:t>表示吸附态</w:t>
      </w:r>
      <w:r>
        <w:rPr>
          <w:rFonts w:ascii="宋体" w:hAnsi="宋体"/>
          <w:szCs w:val="21"/>
          <w:lang w:val="pl-PL"/>
        </w:rPr>
        <w:t>)</w:t>
      </w:r>
      <w:r>
        <w:rPr>
          <w:rFonts w:ascii="宋体"/>
          <w:szCs w:val="21"/>
          <w:lang w:val="pl-PL"/>
        </w:rPr>
        <w:t>：</w:t>
      </w:r>
    </w:p>
    <w:p>
      <w:pPr>
        <w:ind w:left="420" w:leftChars="200" w:firstLine="420" w:firstLineChars="200"/>
      </w:pPr>
      <w:r>
        <w:t>化学吸附：N</w:t>
      </w:r>
      <w:r>
        <w:rPr>
          <w:vertAlign w:val="subscript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ascii="宋体" w:hAnsi="宋体"/>
        </w:rPr>
        <w:t>→</w:t>
      </w:r>
      <w:r>
        <w:t>2N*；H</w:t>
      </w:r>
      <w:r>
        <w:rPr>
          <w:vertAlign w:val="subscript"/>
        </w:rPr>
        <w:t>2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t>2H*；</w:t>
      </w:r>
    </w:p>
    <w:p>
      <w:pPr>
        <w:ind w:left="420" w:leftChars="200" w:firstLine="420" w:firstLineChars="200"/>
        <w:rPr>
          <w:szCs w:val="24"/>
        </w:rPr>
      </w:pPr>
      <w:r>
        <w:t>表面反应：N*＋H*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t>NH*；NH*＋H*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t>NH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instrText xml:space="preserve">*</w:instrText>
      </w:r>
      <w:r>
        <w:rPr>
          <w:szCs w:val="24"/>
          <w:lang w:val="pl-PL"/>
        </w:rPr>
        <w:instrText xml:space="preserve">,</w:instrText>
      </w:r>
      <w:r>
        <w:rPr>
          <w:rFonts w:hint="eastAsia"/>
          <w:szCs w:val="24"/>
          <w:vertAlign w:val="subscript"/>
          <w:lang w:val="pl-PL"/>
        </w:rPr>
        <w:instrText xml:space="preserve">2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t>；NH</w:t>
      </w:r>
      <w:r>
        <w:rPr>
          <w:vertAlign w:val="subscript"/>
        </w:rPr>
        <w:t>2</w:t>
      </w:r>
      <w:r>
        <w:t>*＋H*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t>NH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instrText xml:space="preserve">*</w:instrText>
      </w:r>
      <w:r>
        <w:rPr>
          <w:szCs w:val="24"/>
          <w:lang w:val="pl-PL"/>
        </w:rPr>
        <w:instrText xml:space="preserve">,</w:instrText>
      </w:r>
      <w:r>
        <w:rPr>
          <w:szCs w:val="24"/>
          <w:vertAlign w:val="subscript"/>
          <w:lang w:val="pl-PL"/>
        </w:rPr>
        <w:instrText xml:space="preserve">3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</w:p>
    <w:p>
      <w:pPr>
        <w:ind w:left="420" w:leftChars="200" w:firstLine="840" w:firstLineChars="400"/>
        <w:rPr>
          <w:rFonts w:ascii="宋体"/>
          <w:szCs w:val="21"/>
          <w:lang w:val="pl-PL"/>
        </w:rPr>
      </w:pPr>
      <w:r>
        <w:t>脱附：NH</w:t>
      </w:r>
      <w:r>
        <w:rPr>
          <w:vertAlign w:val="subscript"/>
        </w:rPr>
        <w:t>3</w:t>
      </w:r>
      <w:r>
        <w:t>*</w:t>
      </w:r>
      <w:r>
        <w:rPr>
          <w:rFonts w:ascii="ZBFH" w:hAnsi="ZBFH" w:cs="ZBFH"/>
          <w:szCs w:val="21"/>
        </w:rPr>
        <w:fldChar w:fldCharType="begin"/>
      </w:r>
      <w:r>
        <w:rPr>
          <w:rFonts w:hint="eastAsia" w:ascii="ZBFH" w:hAnsi="ZBFH" w:cs="ZBFH"/>
          <w:szCs w:val="21"/>
          <w:lang w:val="pl-PL"/>
        </w:rPr>
        <w:instrText xml:space="preserve">eq</w:instrText>
      </w:r>
      <w:r>
        <w:rPr>
          <w:rFonts w:ascii="ZBFH" w:hAnsi="ZBFH" w:cs="ZBFH"/>
          <w:szCs w:val="21"/>
          <w:lang w:val="pl-PL"/>
        </w:rPr>
        <w:instrText xml:space="preserve"> </w:instrText>
      </w:r>
      <w:r>
        <w:rPr>
          <w:rFonts w:ascii="ZBFH" w:hAnsi="ZBFH" w:cs="ZBFH"/>
          <w:szCs w:val="21"/>
        </w:rPr>
        <w:instrText xml:space="preserve"></w:instrText>
      </w:r>
      <w:r>
        <w:rPr>
          <w:rFonts w:ascii="ZBFH" w:hAnsi="ZBFH" w:cs="ZBFH"/>
          <w:szCs w:val="21"/>
        </w:rPr>
        <w:fldChar w:fldCharType="end"/>
      </w:r>
      <w:r>
        <w:t>NH</w:t>
      </w:r>
      <w:r>
        <w:rPr>
          <w:vertAlign w:val="subscript"/>
        </w:rPr>
        <w:t>3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  <w:lang w:val="pl-PL"/>
        </w:rPr>
        <w:t>g</w:t>
      </w:r>
      <w:r>
        <w:rPr>
          <w:rFonts w:ascii="宋体" w:hAnsi="宋体"/>
          <w:szCs w:val="21"/>
          <w:lang w:val="pl-PL"/>
        </w:rPr>
        <w:t>)</w:t>
      </w:r>
    </w:p>
    <w:p>
      <w:pPr>
        <w:ind w:firstLine="420" w:firstLineChars="200"/>
        <w:rPr>
          <w:szCs w:val="21"/>
        </w:rPr>
      </w:pPr>
      <w:r>
        <w:t>其中，N</w:t>
      </w:r>
      <w:r>
        <w:rPr>
          <w:vertAlign w:val="subscript"/>
        </w:rPr>
        <w:t>2</w:t>
      </w:r>
      <w:r>
        <w:t>的吸附分解反应活化能高、速率慢，决定了合成氨的整体反应速率。</w:t>
      </w:r>
    </w:p>
    <w:p>
      <w:pPr>
        <w:ind w:left="420" w:leftChars="200"/>
      </w:pPr>
      <w:r>
        <w:rPr>
          <w:rFonts w:hint="eastAsia"/>
          <w:szCs w:val="21"/>
        </w:rPr>
        <w:t>请回答：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t>利于提高合成氨平衡产率的条件有</w:t>
      </w:r>
      <w:r>
        <w:rPr>
          <w:rFonts w:hint="eastAsia"/>
        </w:rPr>
        <w:t>________。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A．</w:t>
      </w:r>
      <w:r>
        <w:t>低温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</w:rPr>
        <w:t>B．</w:t>
      </w:r>
      <w:r>
        <w:t>高温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</w:rPr>
        <w:t>C．</w:t>
      </w:r>
      <w:r>
        <w:t>低压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szCs w:val="21"/>
        </w:rPr>
        <w:t>D．</w:t>
      </w:r>
      <w:r>
        <w:t>高压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>E</w:t>
      </w:r>
      <w:r>
        <w:rPr>
          <w:szCs w:val="21"/>
        </w:rPr>
        <w:t>．</w:t>
      </w:r>
      <w:r>
        <w:t>催化剂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szCs w:val="21"/>
        </w:rPr>
        <w:t>标准平衡常数</w:t>
      </w:r>
      <w:r>
        <w:rPr>
          <w:i/>
          <w:szCs w:val="21"/>
        </w:rPr>
        <w:t>K</w:t>
      </w:r>
      <w:r>
        <w:rPr>
          <w:szCs w:val="21"/>
          <w:vertAlign w:val="superscript"/>
        </w:rPr>
        <w:t>Θ</w:t>
      </w:r>
      <w:r>
        <w:rPr>
          <w:szCs w:val="21"/>
        </w:rPr>
        <w:t>＝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Θ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Θ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)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0.5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p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Cs w:val="21"/>
                  </w:rPr>
                  <m:t>)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1.5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szCs w:val="21"/>
        </w:rPr>
        <w:t>，其中</w:t>
      </w:r>
      <w:r>
        <w:rPr>
          <w:rFonts w:hint="eastAsia"/>
          <w:i/>
          <w:szCs w:val="21"/>
        </w:rPr>
        <w:t>p</w:t>
      </w:r>
      <w:r>
        <w:rPr>
          <w:szCs w:val="21"/>
          <w:vertAlign w:val="superscript"/>
        </w:rPr>
        <w:t>Θ</w:t>
      </w:r>
      <w:r>
        <w:rPr>
          <w:szCs w:val="21"/>
        </w:rPr>
        <w:t>为标准压强</w:t>
      </w: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×</w:t>
      </w:r>
      <w:r>
        <w:rPr>
          <w:szCs w:val="21"/>
        </w:rPr>
        <w:t>10</w:t>
      </w:r>
      <w:r>
        <w:rPr>
          <w:szCs w:val="21"/>
          <w:vertAlign w:val="superscript"/>
        </w:rPr>
        <w:t>5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Pa</w:t>
      </w:r>
      <w:r>
        <w:rPr>
          <w:rFonts w:ascii="宋体" w:hAnsi="宋体"/>
          <w:szCs w:val="21"/>
        </w:rPr>
        <w:t>)</w:t>
      </w:r>
      <w:r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szCs w:val="21"/>
        </w:rPr>
        <w:t>为各组分的平衡分压，如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i/>
          <w:szCs w:val="21"/>
        </w:rPr>
        <w:t>p</w:t>
      </w:r>
      <w:r>
        <w:rPr>
          <w:szCs w:val="21"/>
        </w:rPr>
        <w:t>，</w:t>
      </w:r>
      <w:r>
        <w:rPr>
          <w:i/>
          <w:szCs w:val="21"/>
        </w:rPr>
        <w:t>p</w:t>
      </w:r>
      <w:r>
        <w:rPr>
          <w:szCs w:val="21"/>
        </w:rPr>
        <w:t>为平衡总压，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szCs w:val="21"/>
        </w:rPr>
        <w:t>为平衡系统中NH</w:t>
      </w:r>
      <w:r>
        <w:rPr>
          <w:szCs w:val="21"/>
          <w:vertAlign w:val="subscript"/>
        </w:rPr>
        <w:t>3</w:t>
      </w:r>
      <w:r>
        <w:rPr>
          <w:szCs w:val="21"/>
        </w:rPr>
        <w:t>的物质的量分数。</w:t>
      </w:r>
    </w:p>
    <w:p>
      <w:pPr>
        <w:ind w:left="1050" w:leftChars="400" w:hanging="210" w:hangingChars="100"/>
      </w:pPr>
      <w:r>
        <w:rPr>
          <w:rFonts w:hint="eastAsia"/>
          <w:szCs w:val="21"/>
        </w:rPr>
        <w:t>①N</w:t>
      </w:r>
      <w:r>
        <w:rPr>
          <w:rFonts w:hint="eastAsia"/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rFonts w:hint="eastAsia"/>
          <w:szCs w:val="21"/>
        </w:rPr>
        <w:t>H</w:t>
      </w:r>
      <w:r>
        <w:rPr>
          <w:rFonts w:hint="eastAsia"/>
          <w:szCs w:val="21"/>
          <w:vertAlign w:val="subscript"/>
        </w:rPr>
        <w:t>2</w:t>
      </w:r>
      <w:r>
        <w:rPr>
          <w:szCs w:val="21"/>
        </w:rPr>
        <w:t>起始物质的量之比为1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szCs w:val="21"/>
        </w:rPr>
        <w:t>3，反应在恒定温度和标准压强下进行，NH</w:t>
      </w:r>
      <w:r>
        <w:rPr>
          <w:szCs w:val="21"/>
          <w:vertAlign w:val="subscript"/>
        </w:rPr>
        <w:t>3</w:t>
      </w:r>
      <w:r>
        <w:rPr>
          <w:szCs w:val="21"/>
        </w:rPr>
        <w:t>的平衡产率为</w:t>
      </w:r>
      <w:r>
        <w:rPr>
          <w:i/>
          <w:szCs w:val="21"/>
        </w:rPr>
        <w:t>ω</w:t>
      </w:r>
      <w:r>
        <w:rPr>
          <w:szCs w:val="21"/>
        </w:rPr>
        <w:t>，则</w:t>
      </w:r>
      <w:r>
        <w:rPr>
          <w:i/>
          <w:szCs w:val="21"/>
        </w:rPr>
        <w:t>K</w:t>
      </w:r>
      <w:r>
        <w:rPr>
          <w:szCs w:val="21"/>
          <w:vertAlign w:val="superscript"/>
        </w:rPr>
        <w:t>Θ</w:t>
      </w:r>
      <w:r>
        <w:rPr>
          <w:szCs w:val="21"/>
        </w:rPr>
        <w:t>＝</w:t>
      </w:r>
      <w:r>
        <w:rPr>
          <w:rFonts w:hint="eastAsia"/>
        </w:rPr>
        <w:t>________</w:t>
      </w:r>
      <w:r>
        <w:rPr>
          <w:rFonts w:ascii="宋体" w:hAnsi="宋体"/>
          <w:szCs w:val="21"/>
        </w:rPr>
        <w:t>(</w:t>
      </w:r>
      <w:r>
        <w:rPr>
          <w:rFonts w:ascii="楷体" w:hAnsi="楷体" w:eastAsia="楷体"/>
          <w:szCs w:val="21"/>
        </w:rPr>
        <w:t>用含</w:t>
      </w:r>
      <w:r>
        <w:rPr>
          <w:i/>
          <w:szCs w:val="21"/>
        </w:rPr>
        <w:t>ω</w:t>
      </w:r>
      <w:r>
        <w:rPr>
          <w:rFonts w:ascii="楷体" w:hAnsi="楷体" w:eastAsia="楷体"/>
          <w:szCs w:val="21"/>
        </w:rPr>
        <w:t>的最简式表示</w:t>
      </w:r>
      <w:r>
        <w:rPr>
          <w:rFonts w:ascii="宋体" w:hAnsi="宋体"/>
          <w:szCs w:val="21"/>
        </w:rPr>
        <w:t>)</w:t>
      </w:r>
      <w:r>
        <w:rPr>
          <w:rFonts w:hint="eastAsia"/>
        </w:rPr>
        <w:t>。</w:t>
      </w:r>
    </w:p>
    <w:p>
      <w:pPr>
        <w:ind w:left="1050" w:leftChars="400" w:hanging="210" w:hangingChars="100"/>
        <w:rPr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下图中可以示意标准平衡常数</w:t>
      </w:r>
      <w:r>
        <w:rPr>
          <w:i/>
          <w:szCs w:val="21"/>
        </w:rPr>
        <w:t>K</w:t>
      </w:r>
      <w:r>
        <w:rPr>
          <w:szCs w:val="21"/>
          <w:vertAlign w:val="superscript"/>
        </w:rPr>
        <w:t>Θ</w:t>
      </w:r>
      <w:r>
        <w:rPr>
          <w:szCs w:val="21"/>
        </w:rPr>
        <w:t>随温度</w:t>
      </w:r>
      <w:r>
        <w:rPr>
          <w:i/>
          <w:szCs w:val="21"/>
        </w:rPr>
        <w:t>T</w:t>
      </w:r>
      <w:r>
        <w:rPr>
          <w:szCs w:val="21"/>
        </w:rPr>
        <w:t>变化趋势的是</w:t>
      </w:r>
      <w:r>
        <w:rPr>
          <w:rFonts w:hint="eastAsia"/>
        </w:rPr>
        <w:t>________</w:t>
      </w:r>
      <w:r>
        <w:rPr>
          <w:rFonts w:hint="eastAsia"/>
          <w:szCs w:val="21"/>
        </w:rPr>
        <w:t>。</w:t>
      </w:r>
    </w:p>
    <w:p>
      <w:pPr>
        <w:ind w:left="1050" w:leftChars="400" w:hanging="210" w:hangingChars="100"/>
        <w:jc w:val="right"/>
        <w:rPr>
          <w:szCs w:val="21"/>
        </w:rPr>
      </w:pPr>
      <w:r>
        <mc:AlternateContent>
          <mc:Choice Requires="wpg">
            <w:drawing>
              <wp:inline distT="0" distB="0" distL="0" distR="0">
                <wp:extent cx="1143000" cy="1266190"/>
                <wp:effectExtent l="0" t="0" r="15875" b="0"/>
                <wp:docPr id="1338" name="组合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266190"/>
                          <a:chOff x="1884" y="7983"/>
                          <a:chExt cx="1800" cy="1994"/>
                        </a:xfrm>
                      </wpg:grpSpPr>
                      <wpg:grpSp>
                        <wpg:cNvPr id="1339" name="Group 1123"/>
                        <wpg:cNvGrpSpPr/>
                        <wpg:grpSpPr>
                          <a:xfrm>
                            <a:off x="1884" y="7983"/>
                            <a:ext cx="1800" cy="1769"/>
                            <a:chOff x="1884" y="7983"/>
                            <a:chExt cx="1800" cy="1769"/>
                          </a:xfrm>
                        </wpg:grpSpPr>
                        <wpg:grpSp>
                          <wpg:cNvPr id="1340" name="Group 1124"/>
                          <wpg:cNvGrpSpPr/>
                          <wpg:grpSpPr>
                            <a:xfrm>
                              <a:off x="1884" y="7983"/>
                              <a:ext cx="1800" cy="1769"/>
                              <a:chOff x="1884" y="7983"/>
                              <a:chExt cx="1800" cy="1769"/>
                            </a:xfrm>
                          </wpg:grpSpPr>
                          <wps:wsp>
                            <wps:cNvPr id="1341" name="Rectangle 1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8067"/>
                                <a:ext cx="1417" cy="1133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342" name="Group 1126"/>
                            <wpg:cNvGrpSpPr/>
                            <wpg:grpSpPr>
                              <a:xfrm>
                                <a:off x="2267" y="8067"/>
                                <a:ext cx="57" cy="1133"/>
                                <a:chOff x="5102" y="8067"/>
                                <a:chExt cx="567" cy="1133"/>
                              </a:xfrm>
                            </wpg:grpSpPr>
                            <wps:wsp>
                              <wps:cNvPr id="1343" name="AutoShape 1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067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4" name="AutoShape 1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351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5" name="AutoShape 1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634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6" name="AutoShape 1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918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7" name="AutoShape 1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9199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48" name="Text Box 1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4" y="8354"/>
                                <a:ext cx="216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ln </w:t>
                                  </w:r>
                                  <w:r>
                                    <w:rPr>
                                      <w:i/>
                                      <w:szCs w:val="21"/>
                                    </w:rPr>
                                    <w:t>K</w:t>
                                  </w:r>
                                  <w:r>
                                    <w:rPr>
                                      <w:szCs w:val="21"/>
                                      <w:vertAlign w:val="superscript"/>
                                    </w:rPr>
                                    <w:t>Θ</w:t>
                                  </w:r>
                                </w:p>
                              </w:txbxContent>
                            </wps:txbx>
                            <wps:bodyPr rot="0" vert="vert270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49" name="Text Box 1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4" y="9202"/>
                                <a:ext cx="1236" cy="2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distribut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400  600  800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50" name="Text Box 11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1" y="7983"/>
                                <a:ext cx="181" cy="14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351" name="Group 1135"/>
                            <wpg:cNvGrpSpPr/>
                            <wpg:grpSpPr>
                              <a:xfrm>
                                <a:off x="2494" y="9145"/>
                                <a:ext cx="965" cy="57"/>
                                <a:chOff x="2494" y="9199"/>
                                <a:chExt cx="965" cy="482"/>
                              </a:xfrm>
                            </wpg:grpSpPr>
                            <wps:wsp>
                              <wps:cNvPr id="1352" name="AutoShape 1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6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3" name="AutoShape 1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4" name="AutoShape 1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58" y="9199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55" name="Text Box 11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8" y="9343"/>
                                <a:ext cx="316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 w:ascii="宋体" w:hAnsi="宋体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1356" name="Freeform 1140"/>
                          <wps:cNvSpPr/>
                          <wps:spPr bwMode="auto">
                            <a:xfrm>
                              <a:off x="2324" y="8181"/>
                              <a:ext cx="1304" cy="850"/>
                            </a:xfrm>
                            <a:custGeom>
                              <a:avLst/>
                              <a:gdLst>
                                <a:gd name="T0" fmla="*/ 0 w 1360"/>
                                <a:gd name="T1" fmla="*/ 0 h 850"/>
                                <a:gd name="T2" fmla="*/ 386 w 1360"/>
                                <a:gd name="T3" fmla="*/ 452 h 850"/>
                                <a:gd name="T4" fmla="*/ 926 w 1360"/>
                                <a:gd name="T5" fmla="*/ 736 h 850"/>
                                <a:gd name="T6" fmla="*/ 1360 w 1360"/>
                                <a:gd name="T7" fmla="*/ 850 h 8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60" h="850">
                                  <a:moveTo>
                                    <a:pt x="0" y="0"/>
                                  </a:moveTo>
                                  <a:cubicBezTo>
                                    <a:pt x="116" y="164"/>
                                    <a:pt x="232" y="329"/>
                                    <a:pt x="386" y="452"/>
                                  </a:cubicBezTo>
                                  <a:cubicBezTo>
                                    <a:pt x="540" y="575"/>
                                    <a:pt x="764" y="670"/>
                                    <a:pt x="926" y="736"/>
                                  </a:cubicBezTo>
                                  <a:cubicBezTo>
                                    <a:pt x="1088" y="802"/>
                                    <a:pt x="1224" y="826"/>
                                    <a:pt x="1360" y="85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grpSp>
                      <wps:wsp>
                        <wps:cNvPr id="1357" name="Text Box 1141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9592"/>
                            <a:ext cx="12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9.7pt;width:90pt;" coordorigin="1884,7983" coordsize="1800,1994" o:gfxdata="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">
                <o:lock v:ext="edit" aspectratio="f"/>
                <v:group id="Group 1123" o:spid="_x0000_s1026" o:spt="203" style="position:absolute;left:1884;top:7983;height:1769;width:1800;" coordorigin="1884,7983" coordsize="1800,1769" o:gfxdata="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CJ4U2+AAAA3QAAAA8AAAAAAAAAAQAgAAAAIgAAAGRycy9kb3ducmV2Lnht&#10;bFBLAQIUABQAAAAIAIdO4kAzLwWeOwAAADkAAAAVAAAAAAAAAAEAIAAAAA0BAABkcnMvZ3JvdXBz&#10;aGFwZXhtbC54bWxQSwUGAAAAAAYABgBgAQAAygMAAAAA&#10;">
                  <o:lock v:ext="edit" aspectratio="f"/>
                  <v:group id="Group 1124" o:spid="_x0000_s1026" o:spt="203" style="position:absolute;left:1884;top:7983;height:1769;width:1800;" coordorigin="1884,7983" coordsize="1800,1769" o:gfxdata="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Pm1O63BAAAA3QAAAA8AAAAAAAAAAQAgAAAAIgAAAGRycy9kb3ducmV2&#10;LnhtbFBLAQIUABQAAAAIAIdO4kAzLwWeOwAAADkAAAAVAAAAAAAAAAEAIAAAABABAABkcnMvZ3Jv&#10;dXBzaGFwZXhtbC54bWxQSwUGAAAAAAYABgBgAQAAzQMAAAAA&#10;">
                    <o:lock v:ext="edit" aspectratio="f"/>
                    <v:rect id="Rectangle 1125" o:spid="_x0000_s1026" o:spt="1" style="position:absolute;left:2267;top:8067;height:1133;width:1417;mso-wrap-style:none;" filled="f" stroked="t" coordsize="21600,21600" o:gfxdata="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n3Ab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miterlimit="8" joinstyle="miter"/>
                      <v:imagedata o:title=""/>
                      <o:lock v:ext="edit" aspectratio="f"/>
                      <v:textbox inset="0mm,0mm,0mm,0mm" style="mso-fit-shape-to-text:t;"/>
                    </v:rect>
                    <v:group id="Group 1126" o:spid="_x0000_s1026" o:spt="203" style="position:absolute;left:2267;top:8067;height:1133;width:57;" coordorigin="5102,8067" coordsize="567,1133" o:gfxdata="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isAQb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1127" o:spid="_x0000_s1026" o:spt="32" type="#_x0000_t32" style="position:absolute;left:5102;top:8067;height:1;width:567;" filled="f" stroked="t" coordsize="21600,21600" o:gfxdata="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XVcP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28" o:spid="_x0000_s1026" o:spt="32" type="#_x0000_t32" style="position:absolute;left:5102;top:8351;height:1;width:567;" filled="f" stroked="t" coordsize="21600,21600" o:gfxdata="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pzES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29" o:spid="_x0000_s1026" o:spt="32" type="#_x0000_t32" style="position:absolute;left:5102;top:8634;height:1;width:567;" filled="f" stroked="t" coordsize="21600,21600" o:gfxdata="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Bh0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30" o:spid="_x0000_s1026" o:spt="32" type="#_x0000_t32" style="position:absolute;left:5102;top:8918;height:1;width:567;" filled="f" stroked="t" coordsize="21600,21600" o:gfxdata="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L/p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31" o:spid="_x0000_s1026" o:spt="32" type="#_x0000_t32" style="position:absolute;left:5102;top:9199;height:1;width:567;" filled="f" stroked="t" coordsize="21600,21600" o:gfxdata="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Tlo8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32" o:spid="_x0000_s1026" o:spt="202" type="#_x0000_t202" style="position:absolute;left:1884;top:8354;height:405;width:216;mso-wrap-style:none;" filled="f" stroked="f" coordsize="21600,21600" o:gfxdata="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5n95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ln </w:t>
                            </w:r>
                            <w:r>
                              <w:rPr>
                                <w:i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szCs w:val="21"/>
                                <w:vertAlign w:val="superscript"/>
                              </w:rPr>
                              <w:t>Θ</w:t>
                            </w:r>
                          </w:p>
                        </w:txbxContent>
                      </v:textbox>
                    </v:shape>
                    <v:shape id="Text Box 1133" o:spid="_x0000_s1026" o:spt="202" type="#_x0000_t202" style="position:absolute;left:2354;top:9202;height:207;width:1236;" filled="f" stroked="f" coordsize="21600,21600" o:gfxdata="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Zrr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400  600  800</w:t>
                            </w:r>
                          </w:p>
                        </w:txbxContent>
                      </v:textbox>
                    </v:shape>
                    <v:shape id="Text Box 1134" o:spid="_x0000_s1026" o:spt="202" type="#_x0000_t202" style="position:absolute;left:2051;top:7983;height:1464;width:181;mso-wrap-style:none;" filled="f" stroked="f" coordsize="21600,21600" o:gfxdata="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bD5g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1135" o:spid="_x0000_s1026" o:spt="203" style="position:absolute;left:2494;top:9145;height:57;width:965;" coordorigin="2494,9199" coordsize="965,482" o:gfxdata="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IAjr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utoShape 1136" o:spid="_x0000_s1026" o:spt="32" type="#_x0000_t32" style="position:absolute;left:2976;top:9201;height:480;width:1;" filled="f" stroked="t" coordsize="21600,21600" o:gfxdata="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4G95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37" o:spid="_x0000_s1026" o:spt="32" type="#_x0000_t32" style="position:absolute;left:2494;top:9201;height:480;width:1;" filled="f" stroked="t" coordsize="21600,21600" o:gfxdata="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KzK4r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38" o:spid="_x0000_s1026" o:spt="32" type="#_x0000_t32" style="position:absolute;left:3458;top:9199;height:480;width:1;" filled="f" stroked="t" coordsize="21600,21600" o:gfxdata="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0VSlr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39" o:spid="_x0000_s1026" o:spt="202" type="#_x0000_t202" style="position:absolute;left:2788;top:9343;height:409;width:316;mso-wrap-style:none;" filled="f" stroked="f" coordsize="21600,21600" o:gfxdata="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ud+L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shape id="Freeform 1140" o:spid="_x0000_s1026" o:spt="100" style="position:absolute;left:2324;top:8181;height:850;width:1304;mso-wrap-style:none;" filled="f" stroked="t" coordsize="1360,850" o:gfxdata="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rbA9vQAA&#10;AN0AAAAPAAAAAAAAAAEAIAAAACIAAABkcnMvZG93bnJldi54bWxQSwECFAAUAAAACACHTuJAMy8F&#10;njsAAAA5AAAAEAAAAAAAAAABACAAAAAMAQAAZHJzL3NoYXBleG1sLnhtbFBLBQYAAAAABgAGAFsB&#10;AAC2AwAAAAA=&#10;" path="m0,0c116,164,232,329,386,452c540,575,764,670,926,736c1088,802,1224,826,1360,850e">
                    <v:path o:connectlocs="0,0;370,452;887,736;1304,850" o:connectangles="0,0,0,0"/>
                    <v:fill on="f" focussize="0,0"/>
                    <v:stroke color="#000000" joinstyle="round"/>
                    <v:imagedata o:title=""/>
                    <o:lock v:ext="edit" aspectratio="f"/>
                    <v:textbox inset="0mm,0mm,0mm,0mm" style="mso-fit-shape-to-text:t;"/>
                  </v:shape>
                </v:group>
                <v:shape id="Text Box 1141" o:spid="_x0000_s1026" o:spt="202" type="#_x0000_t202" style="position:absolute;left:2820;top:9592;height:385;width:121;mso-wrap-style:none;" filled="f" stroked="f" coordsize="21600,21600" o:gfxdata="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FphS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1143000" cy="1266190"/>
                <wp:effectExtent l="0" t="0" r="15875" b="0"/>
                <wp:docPr id="1358" name="组合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266190"/>
                          <a:chOff x="3696" y="7983"/>
                          <a:chExt cx="1800" cy="1994"/>
                        </a:xfrm>
                      </wpg:grpSpPr>
                      <wpg:grpSp>
                        <wpg:cNvPr id="1359" name="Group 1143"/>
                        <wpg:cNvGrpSpPr/>
                        <wpg:grpSpPr>
                          <a:xfrm>
                            <a:off x="3696" y="7983"/>
                            <a:ext cx="1800" cy="1769"/>
                            <a:chOff x="3696" y="7983"/>
                            <a:chExt cx="1800" cy="1769"/>
                          </a:xfrm>
                        </wpg:grpSpPr>
                        <wpg:grpSp>
                          <wpg:cNvPr id="1360" name="Group 1144"/>
                          <wpg:cNvGrpSpPr/>
                          <wpg:grpSpPr>
                            <a:xfrm>
                              <a:off x="3696" y="7983"/>
                              <a:ext cx="1800" cy="1769"/>
                              <a:chOff x="1884" y="7983"/>
                              <a:chExt cx="1800" cy="1769"/>
                            </a:xfrm>
                          </wpg:grpSpPr>
                          <wps:wsp>
                            <wps:cNvPr id="1361" name="Rectangle 11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8067"/>
                                <a:ext cx="1417" cy="1133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362" name="Group 1146"/>
                            <wpg:cNvGrpSpPr/>
                            <wpg:grpSpPr>
                              <a:xfrm>
                                <a:off x="2267" y="8067"/>
                                <a:ext cx="57" cy="1133"/>
                                <a:chOff x="5102" y="8067"/>
                                <a:chExt cx="567" cy="1133"/>
                              </a:xfrm>
                            </wpg:grpSpPr>
                            <wps:wsp>
                              <wps:cNvPr id="1363" name="AutoShape 1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067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4" name="AutoShape 1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351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5" name="AutoShape 1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634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6" name="AutoShape 1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918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7" name="AutoShape 1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9199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68" name="Text Box 11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4" y="8354"/>
                                <a:ext cx="216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ln </w:t>
                                  </w:r>
                                  <w:r>
                                    <w:rPr>
                                      <w:i/>
                                      <w:szCs w:val="21"/>
                                    </w:rPr>
                                    <w:t>K</w:t>
                                  </w:r>
                                  <w:r>
                                    <w:rPr>
                                      <w:szCs w:val="21"/>
                                      <w:vertAlign w:val="superscript"/>
                                    </w:rPr>
                                    <w:t>Θ</w:t>
                                  </w:r>
                                </w:p>
                              </w:txbxContent>
                            </wps:txbx>
                            <wps:bodyPr rot="0" vert="vert270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69" name="Text Box 11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4" y="9202"/>
                                <a:ext cx="1236" cy="2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distribut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400  600  800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70" name="Text Box 11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1" y="7983"/>
                                <a:ext cx="181" cy="14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371" name="Group 1155"/>
                            <wpg:cNvGrpSpPr/>
                            <wpg:grpSpPr>
                              <a:xfrm>
                                <a:off x="2494" y="9145"/>
                                <a:ext cx="965" cy="57"/>
                                <a:chOff x="2494" y="9199"/>
                                <a:chExt cx="965" cy="482"/>
                              </a:xfrm>
                            </wpg:grpSpPr>
                            <wps:wsp>
                              <wps:cNvPr id="1372" name="AutoShape 1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6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3" name="AutoShape 1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" name="AutoShape 1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58" y="9199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75" name="Text Box 11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8" y="9343"/>
                                <a:ext cx="316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 w:ascii="宋体" w:hAnsi="宋体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1376" name="Freeform 1160"/>
                          <wps:cNvSpPr/>
                          <wps:spPr bwMode="auto">
                            <a:xfrm>
                              <a:off x="4138" y="8238"/>
                              <a:ext cx="1304" cy="850"/>
                            </a:xfrm>
                            <a:custGeom>
                              <a:avLst/>
                              <a:gdLst>
                                <a:gd name="T0" fmla="*/ 0 w 1266"/>
                                <a:gd name="T1" fmla="*/ 850 h 850"/>
                                <a:gd name="T2" fmla="*/ 296 w 1266"/>
                                <a:gd name="T3" fmla="*/ 445 h 850"/>
                                <a:gd name="T4" fmla="*/ 726 w 1266"/>
                                <a:gd name="T5" fmla="*/ 189 h 850"/>
                                <a:gd name="T6" fmla="*/ 1266 w 1266"/>
                                <a:gd name="T7" fmla="*/ 0 h 8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66" h="850">
                                  <a:moveTo>
                                    <a:pt x="0" y="850"/>
                                  </a:moveTo>
                                  <a:cubicBezTo>
                                    <a:pt x="49" y="783"/>
                                    <a:pt x="175" y="555"/>
                                    <a:pt x="296" y="445"/>
                                  </a:cubicBezTo>
                                  <a:cubicBezTo>
                                    <a:pt x="417" y="335"/>
                                    <a:pt x="564" y="263"/>
                                    <a:pt x="726" y="189"/>
                                  </a:cubicBezTo>
                                  <a:cubicBezTo>
                                    <a:pt x="888" y="115"/>
                                    <a:pt x="1073" y="62"/>
                                    <a:pt x="1266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grpSp>
                      <wps:wsp>
                        <wps:cNvPr id="1377" name="Text Box 1161"/>
                        <wps:cNvSpPr txBox="1">
                          <a:spLocks noChangeArrowheads="1"/>
                        </wps:cNvSpPr>
                        <wps:spPr bwMode="auto">
                          <a:xfrm>
                            <a:off x="4632" y="9592"/>
                            <a:ext cx="11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9.7pt;width:90pt;" coordorigin="3696,7983" coordsize="1800,1994" o:gfxdata="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">
                <o:lock v:ext="edit" aspectratio="f"/>
                <v:group id="Group 1143" o:spid="_x0000_s1026" o:spt="203" style="position:absolute;left:3696;top:7983;height:1769;width:1800;" coordorigin="3696,7983" coordsize="1800,1769" o:gfxdata="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1WBO2+AAAA3QAAAA8AAAAAAAAAAQAgAAAAIgAAAGRycy9kb3ducmV2Lnht&#10;bFBLAQIUABQAAAAIAIdO4kAzLwWeOwAAADkAAAAVAAAAAAAAAAEAIAAAAA0BAABkcnMvZ3JvdXBz&#10;aGFwZXhtbC54bWxQSwUGAAAAAAYABgBgAQAAygMAAAAA&#10;">
                  <o:lock v:ext="edit" aspectratio="f"/>
                  <v:group id="Group 1144" o:spid="_x0000_s1026" o:spt="203" style="position:absolute;left:3696;top:7983;height:1769;width:1800;" coordorigin="1884,7983" coordsize="1800,1769" o:gfxdata="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yAGfNvwAAAN0AAAAPAAAAAAAAAAEAIAAAACIAAABkcnMvZG93bnJldi54&#10;bWxQSwECFAAUAAAACACHTuJAMy8FnjsAAAA5AAAAFQAAAAAAAAABACAAAAAOAQAAZHJzL2dyb3Vw&#10;c2hhcGV4bWwueG1sUEsFBgAAAAAGAAYAYAEAAMsDAAAAAA==&#10;">
                    <o:lock v:ext="edit" aspectratio="f"/>
                    <v:rect id="Rectangle 1145" o:spid="_x0000_s1026" o:spt="1" style="position:absolute;left:2267;top:8067;height:1133;width:1417;mso-wrap-style:none;" filled="f" stroked="t" coordsize="21600,21600" o:gfxdata="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yrYb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miterlimit="8" joinstyle="miter"/>
                      <v:imagedata o:title=""/>
                      <o:lock v:ext="edit" aspectratio="f"/>
                      <v:textbox inset="0mm,0mm,0mm,0mm" style="mso-fit-shape-to-text:t;"/>
                    </v:rect>
                    <v:group id="Group 1146" o:spid="_x0000_s1026" o:spt="203" style="position:absolute;left:2267;top:8067;height:1133;width:57;" coordorigin="5102,8067" coordsize="567,1133" o:gfxdata="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2eXCG+AAAA3Q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AutoShape 1147" o:spid="_x0000_s1026" o:spt="32" type="#_x0000_t32" style="position:absolute;left:5102;top:8067;height:1;width:567;" filled="f" stroked="t" coordsize="21600,21600" o:gfxdata="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ABf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48" o:spid="_x0000_s1026" o:spt="32" type="#_x0000_t32" style="position:absolute;left:5102;top:8351;height:1;width:567;" filled="f" stroked="t" coordsize="21600,21600" o:gfxdata="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mYK7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49" o:spid="_x0000_s1026" o:spt="32" type="#_x0000_t32" style="position:absolute;left:5102;top:8634;height:1;width:567;" filled="f" stroked="t" coordsize="21600,21600" o:gfxdata="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T2w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50" o:spid="_x0000_s1026" o:spt="32" type="#_x0000_t32" style="position:absolute;left:5102;top:8918;height:1;width:567;" filled="f" stroked="t" coordsize="21600,21600" o:gfxdata="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t6PH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51" o:spid="_x0000_s1026" o:spt="32" type="#_x0000_t32" style="position:absolute;left:5102;top:9199;height:1;width:567;" filled="f" stroked="t" coordsize="21600,21600" o:gfxdata="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7Bly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52" o:spid="_x0000_s1026" o:spt="202" type="#_x0000_t202" style="position:absolute;left:1884;top:8354;height:405;width:216;mso-wrap-style:none;" filled="f" stroked="f" coordsize="21600,21600" o:gfxdata="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UyMZ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ln </w:t>
                            </w:r>
                            <w:r>
                              <w:rPr>
                                <w:i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szCs w:val="21"/>
                                <w:vertAlign w:val="superscript"/>
                              </w:rPr>
                              <w:t>Θ</w:t>
                            </w:r>
                          </w:p>
                        </w:txbxContent>
                      </v:textbox>
                    </v:shape>
                    <v:shape id="Text Box 1153" o:spid="_x0000_s1026" o:spt="202" type="#_x0000_t202" style="position:absolute;left:2354;top:9202;height:207;width:1236;" filled="f" stroked="f" coordsize="21600,21600" o:gfxdata="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OMaL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400  600  800</w:t>
                            </w:r>
                          </w:p>
                        </w:txbxContent>
                      </v:textbox>
                    </v:shape>
                    <v:shape id="Text Box 1154" o:spid="_x0000_s1026" o:spt="202" type="#_x0000_t202" style="position:absolute;left:2051;top:7983;height:1464;width:181;mso-wrap-style:none;" filled="f" stroked="f" coordsize="21600,21600" o:gfxdata="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ZYgC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1155" o:spid="_x0000_s1026" o:spt="203" style="position:absolute;left:2494;top:9145;height:57;width:965;" coordorigin="2494,9199" coordsize="965,482" o:gfxdata="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JVUi7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1156" o:spid="_x0000_s1026" o:spt="32" type="#_x0000_t32" style="position:absolute;left:2976;top:9201;height:480;width:1;" filled="f" stroked="t" coordsize="21600,21600" o:gfxdata="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VMxm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57" o:spid="_x0000_s1026" o:spt="32" type="#_x0000_t32" style="position:absolute;left:2494;top:9201;height:480;width:1;" filled="f" stroked="t" coordsize="21600,21600" o:gfxdata="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mWgr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58" o:spid="_x0000_s1026" o:spt="32" type="#_x0000_t32" style="position:absolute;left:3458;top:9199;height:480;width:1;" filled="f" stroked="t" coordsize="21600,21600" o:gfxdata="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8A72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59" o:spid="_x0000_s1026" o:spt="202" type="#_x0000_t202" style="position:absolute;left:2788;top:9343;height:409;width:316;mso-wrap-style:none;" filled="f" stroked="f" coordsize="21600,21600" o:gfxdata="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quwZi5AAAA3Q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shape id="Freeform 1160" o:spid="_x0000_s1026" o:spt="100" style="position:absolute;left:4138;top:8238;height:850;width:1304;mso-wrap-style:none;" filled="f" stroked="t" coordsize="1266,850" o:gfxdata="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0k6lLsAAADd&#10;AAAADwAAAAAAAAABACAAAAAiAAAAZHJzL2Rvd25yZXYueG1sUEsBAhQAFAAAAAgAh07iQDMvBZ47&#10;AAAAOQAAABAAAAAAAAAAAQAgAAAACgEAAGRycy9zaGFwZXhtbC54bWxQSwUGAAAAAAYABgBbAQAA&#10;tAMAAAAA&#10;" path="m0,850c49,783,175,555,296,445c417,335,564,263,726,189c888,115,1073,62,1266,0e">
                    <v:path o:connectlocs="0,850;304,445;747,189;1304,0" o:connectangles="0,0,0,0"/>
                    <v:fill on="f" focussize="0,0"/>
                    <v:stroke color="#000000" joinstyle="round"/>
                    <v:imagedata o:title=""/>
                    <o:lock v:ext="edit" aspectratio="f"/>
                    <v:textbox inset="0mm,0mm,0mm,0mm" style="mso-fit-shape-to-text:t;"/>
                  </v:shape>
                </v:group>
                <v:shape id="Text Box 1161" o:spid="_x0000_s1026" o:spt="202" type="#_x0000_t202" style="position:absolute;left:4632;top:9592;height:385;width:114;mso-wrap-style:none;" filled="f" stroked="f" coordsize="21600,21600" o:gfxdata="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w+nS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1143000" cy="1266190"/>
                <wp:effectExtent l="0" t="0" r="15875" b="0"/>
                <wp:docPr id="1378" name="组合 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266190"/>
                          <a:chOff x="5510" y="7983"/>
                          <a:chExt cx="1800" cy="1994"/>
                        </a:xfrm>
                      </wpg:grpSpPr>
                      <wpg:grpSp>
                        <wpg:cNvPr id="1379" name="Group 1163"/>
                        <wpg:cNvGrpSpPr/>
                        <wpg:grpSpPr>
                          <a:xfrm>
                            <a:off x="5510" y="7983"/>
                            <a:ext cx="1800" cy="1769"/>
                            <a:chOff x="5510" y="7983"/>
                            <a:chExt cx="1800" cy="1769"/>
                          </a:xfrm>
                        </wpg:grpSpPr>
                        <wpg:grpSp>
                          <wpg:cNvPr id="1380" name="Group 1164"/>
                          <wpg:cNvGrpSpPr/>
                          <wpg:grpSpPr>
                            <a:xfrm>
                              <a:off x="5510" y="7983"/>
                              <a:ext cx="1800" cy="1769"/>
                              <a:chOff x="1884" y="7983"/>
                              <a:chExt cx="1800" cy="1769"/>
                            </a:xfrm>
                          </wpg:grpSpPr>
                          <wps:wsp>
                            <wps:cNvPr id="1381" name="Rectangle 11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8067"/>
                                <a:ext cx="1417" cy="1133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382" name="Group 1166"/>
                            <wpg:cNvGrpSpPr/>
                            <wpg:grpSpPr>
                              <a:xfrm>
                                <a:off x="2267" y="8067"/>
                                <a:ext cx="57" cy="1133"/>
                                <a:chOff x="5102" y="8067"/>
                                <a:chExt cx="567" cy="1133"/>
                              </a:xfrm>
                            </wpg:grpSpPr>
                            <wps:wsp>
                              <wps:cNvPr id="1383" name="AutoShape 1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067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4" name="AutoShape 11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351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5" name="AutoShape 1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634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6" name="AutoShape 1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918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87" name="AutoShape 1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9199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88" name="Text Box 11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4" y="8354"/>
                                <a:ext cx="216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ln </w:t>
                                  </w:r>
                                  <w:r>
                                    <w:rPr>
                                      <w:i/>
                                      <w:szCs w:val="21"/>
                                    </w:rPr>
                                    <w:t>K</w:t>
                                  </w:r>
                                  <w:r>
                                    <w:rPr>
                                      <w:szCs w:val="21"/>
                                      <w:vertAlign w:val="superscript"/>
                                    </w:rPr>
                                    <w:t>Θ</w:t>
                                  </w:r>
                                </w:p>
                              </w:txbxContent>
                            </wps:txbx>
                            <wps:bodyPr rot="0" vert="vert270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89" name="Text Box 11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4" y="9202"/>
                                <a:ext cx="1236" cy="2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distribut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400  600  800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90" name="Text Box 11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1" y="7983"/>
                                <a:ext cx="181" cy="14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391" name="Group 1175"/>
                            <wpg:cNvGrpSpPr/>
                            <wpg:grpSpPr>
                              <a:xfrm>
                                <a:off x="2494" y="9145"/>
                                <a:ext cx="965" cy="57"/>
                                <a:chOff x="2494" y="9199"/>
                                <a:chExt cx="965" cy="482"/>
                              </a:xfrm>
                            </wpg:grpSpPr>
                            <wps:wsp>
                              <wps:cNvPr id="1392" name="AutoShape 1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6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93" name="AutoShape 1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94" name="AutoShape 1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58" y="9199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95" name="Text Box 11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8" y="9343"/>
                                <a:ext cx="316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 w:ascii="宋体" w:hAnsi="宋体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1396" name="AutoShape 1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52" y="8181"/>
                              <a:ext cx="1304" cy="8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397" name="Text Box 1181"/>
                        <wps:cNvSpPr txBox="1">
                          <a:spLocks noChangeArrowheads="1"/>
                        </wps:cNvSpPr>
                        <wps:spPr bwMode="auto">
                          <a:xfrm>
                            <a:off x="6446" y="9592"/>
                            <a:ext cx="14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9.7pt;width:90pt;" coordorigin="5510,7983" coordsize="1800,1994" o:gfxdata="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">
                <o:lock v:ext="edit" aspectratio="f"/>
                <v:group id="Group 1163" o:spid="_x0000_s1026" o:spt="203" style="position:absolute;left:5510;top:7983;height:1769;width:1800;" coordorigin="5510,7983" coordsize="1800,1769" o:gfxdata="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bjWI2+AAAA3QAAAA8AAAAAAAAAAQAgAAAAIgAAAGRycy9kb3ducmV2Lnht&#10;bFBLAQIUABQAAAAIAIdO4kAzLwWeOwAAADkAAAAVAAAAAAAAAAEAIAAAAA0BAABkcnMvZ3JvdXBz&#10;aGFwZXhtbC54bWxQSwUGAAAAAAYABgBgAQAAygMAAAAA&#10;">
                  <o:lock v:ext="edit" aspectratio="f"/>
                  <v:group id="Group 1164" o:spid="_x0000_s1026" o:spt="203" style="position:absolute;left:5510;top:7983;height:1769;width:1800;" coordorigin="1884,7983" coordsize="1800,1769" o:gfxdata="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CDIE3vwAAAN0AAAAPAAAAAAAAAAEAIAAAACIAAABkcnMvZG93bnJldi54&#10;bWxQSwECFAAUAAAACACHTuJAMy8FnjsAAAA5AAAAFQAAAAAAAAABACAAAAAOAQAAZHJzL2dyb3Vw&#10;c2hhcGV4bWwueG1sUEsFBgAAAAAGAAYAYAEAAMsDAAAAAA==&#10;">
                    <o:lock v:ext="edit" aspectratio="f"/>
                    <v:rect id="Rectangle 1165" o:spid="_x0000_s1026" o:spt="1" style="position:absolute;left:2267;top:8067;height:1133;width:1417;mso-wrap-style:none;" filled="f" stroked="t" coordsize="21600,21600" o:gfxdata="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BNm7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miterlimit="8" joinstyle="miter"/>
                      <v:imagedata o:title=""/>
                      <o:lock v:ext="edit" aspectratio="f"/>
                      <v:textbox inset="0mm,0mm,0mm,0mm" style="mso-fit-shape-to-text:t;"/>
                    </v:rect>
                    <v:group id="Group 1166" o:spid="_x0000_s1026" o:spt="203" style="position:absolute;left:2267;top:8067;height:1133;width:57;" coordorigin="5102,8067" coordsize="567,1133" o:gfxdata="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2Sutu+AAAA3Q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AutoShape 1167" o:spid="_x0000_s1026" o:spt="32" type="#_x0000_t32" style="position:absolute;left:5102;top:8067;height:1;width:567;" filled="f" stroked="t" coordsize="21600,21600" o:gfxdata="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zOal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68" o:spid="_x0000_s1026" o:spt="32" type="#_x0000_t32" style="position:absolute;left:5102;top:8351;height:1;width:567;" filled="f" stroked="t" coordsize="21600,21600" o:gfxdata="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X7R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69" o:spid="_x0000_s1026" o:spt="32" type="#_x0000_t32" style="position:absolute;left:5102;top:8634;height:1;width:567;" filled="f" stroked="t" coordsize="21600,21600" o:gfxdata="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adtK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70" o:spid="_x0000_s1026" o:spt="32" type="#_x0000_t32" style="position:absolute;left:5102;top:8918;height:1;width:567;" filled="f" stroked="t" coordsize="21600,21600" o:gfxdata="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u0U9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71" o:spid="_x0000_s1026" o:spt="32" type="#_x0000_t32" style="position:absolute;left:5102;top:9199;height:1;width:567;" filled="f" stroked="t" coordsize="21600,21600" o:gfxdata="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9+Cm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72" o:spid="_x0000_s1026" o:spt="202" type="#_x0000_t202" style="position:absolute;left:1884;top:8354;height:405;width:216;mso-wrap-style:none;" filled="f" stroked="f" coordsize="21600,21600" o:gfxdata="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/F47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ln </w:t>
                            </w:r>
                            <w:r>
                              <w:rPr>
                                <w:i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szCs w:val="21"/>
                                <w:vertAlign w:val="superscript"/>
                              </w:rPr>
                              <w:t>Θ</w:t>
                            </w:r>
                          </w:p>
                        </w:txbxContent>
                      </v:textbox>
                    </v:shape>
                    <v:shape id="Text Box 1173" o:spid="_x0000_s1026" o:spt="202" type="#_x0000_t202" style="position:absolute;left:2354;top:9202;height:207;width:1236;" filled="f" stroked="f" coordsize="21600,21600" o:gfxdata="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CBx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400  600  800</w:t>
                            </w:r>
                          </w:p>
                        </w:txbxContent>
                      </v:textbox>
                    </v:shape>
                    <v:shape id="Text Box 1174" o:spid="_x0000_s1026" o:spt="202" type="#_x0000_t202" style="position:absolute;left:2051;top:7983;height:1464;width:181;mso-wrap-style:none;" filled="f" stroked="f" coordsize="21600,21600" o:gfxdata="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1YT6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1175" o:spid="_x0000_s1026" o:spt="203" style="position:absolute;left:2494;top:9145;height:57;width:965;" coordorigin="2494,9199" coordsize="965,482" o:gfxdata="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Jmycb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1176" o:spid="_x0000_s1026" o:spt="32" type="#_x0000_t32" style="position:absolute;left:2976;top:9201;height:480;width:1;" filled="f" stroked="t" coordsize="21600,21600" o:gfxdata="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WdXj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77" o:spid="_x0000_s1026" o:spt="32" type="#_x0000_t32" style="position:absolute;left:2494;top:9201;height:480;width:1;" filled="f" stroked="t" coordsize="21600,21600" o:gfxdata="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xVwe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78" o:spid="_x0000_s1026" o:spt="32" type="#_x0000_t32" style="position:absolute;left:3458;top:9199;height:480;width:1;" filled="f" stroked="t" coordsize="21600,21600" o:gfxdata="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/OgM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79" o:spid="_x0000_s1026" o:spt="202" type="#_x0000_t202" style="position:absolute;left:2788;top:9343;height:409;width:316;mso-wrap-style:none;" filled="f" stroked="f" coordsize="21600,21600" o:gfxdata="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InYr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shape id="AutoShape 1180" o:spid="_x0000_s1026" o:spt="32" type="#_x0000_t32" style="position:absolute;left:5952;top:8181;height:850;width:1304;" filled="f" stroked="t" coordsize="21600,21600" o:gfxdata="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YtPg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Text Box 1181" o:spid="_x0000_s1026" o:spt="202" type="#_x0000_t202" style="position:absolute;left:6446;top:9592;height:385;width:142;" filled="f" stroked="f" coordsize="21600,21600" o:gfxdata="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iV8z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1143000" cy="1266190"/>
                <wp:effectExtent l="0" t="0" r="15875" b="0"/>
                <wp:docPr id="1398" name="组合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266190"/>
                          <a:chOff x="7324" y="7983"/>
                          <a:chExt cx="1800" cy="1994"/>
                        </a:xfrm>
                      </wpg:grpSpPr>
                      <wpg:grpSp>
                        <wpg:cNvPr id="1399" name="Group 1183"/>
                        <wpg:cNvGrpSpPr/>
                        <wpg:grpSpPr>
                          <a:xfrm>
                            <a:off x="7324" y="7983"/>
                            <a:ext cx="1800" cy="1769"/>
                            <a:chOff x="7324" y="7983"/>
                            <a:chExt cx="1800" cy="1769"/>
                          </a:xfrm>
                        </wpg:grpSpPr>
                        <wpg:grpSp>
                          <wpg:cNvPr id="1400" name="Group 1184"/>
                          <wpg:cNvGrpSpPr/>
                          <wpg:grpSpPr>
                            <a:xfrm>
                              <a:off x="7324" y="7983"/>
                              <a:ext cx="1800" cy="1769"/>
                              <a:chOff x="1884" y="7983"/>
                              <a:chExt cx="1800" cy="1769"/>
                            </a:xfrm>
                          </wpg:grpSpPr>
                          <wps:wsp>
                            <wps:cNvPr id="1401" name="Rectangle 11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8067"/>
                                <a:ext cx="1417" cy="1133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402" name="Group 1186"/>
                            <wpg:cNvGrpSpPr/>
                            <wpg:grpSpPr>
                              <a:xfrm>
                                <a:off x="2267" y="8067"/>
                                <a:ext cx="57" cy="1133"/>
                                <a:chOff x="5102" y="8067"/>
                                <a:chExt cx="567" cy="1133"/>
                              </a:xfrm>
                            </wpg:grpSpPr>
                            <wps:wsp>
                              <wps:cNvPr id="1403" name="AutoShape 1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067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4" name="AutoShape 1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351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5" name="AutoShape 1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634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6" name="AutoShape 1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8918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7" name="AutoShape 1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9199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408" name="Text Box 11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4" y="8354"/>
                                <a:ext cx="216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ln </w:t>
                                  </w:r>
                                  <w:r>
                                    <w:rPr>
                                      <w:i/>
                                      <w:szCs w:val="21"/>
                                    </w:rPr>
                                    <w:t>K</w:t>
                                  </w:r>
                                  <w:r>
                                    <w:rPr>
                                      <w:szCs w:val="21"/>
                                      <w:vertAlign w:val="superscript"/>
                                    </w:rPr>
                                    <w:t>Θ</w:t>
                                  </w:r>
                                </w:p>
                              </w:txbxContent>
                            </wps:txbx>
                            <wps:bodyPr rot="0" vert="vert270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09" name="Text Box 11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4" y="9202"/>
                                <a:ext cx="1236" cy="2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distribut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400  600  800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10" name="Text Box 11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1" y="7983"/>
                                <a:ext cx="181" cy="14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12" w:lineRule="auto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g:grpSp>
                            <wpg:cNvPr id="1411" name="Group 1195"/>
                            <wpg:cNvGrpSpPr/>
                            <wpg:grpSpPr>
                              <a:xfrm>
                                <a:off x="2494" y="9145"/>
                                <a:ext cx="965" cy="57"/>
                                <a:chOff x="2494" y="9199"/>
                                <a:chExt cx="965" cy="482"/>
                              </a:xfrm>
                            </wpg:grpSpPr>
                            <wps:wsp>
                              <wps:cNvPr id="1412" name="AutoShape 1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6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3" name="AutoShape 1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9201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4" name="AutoShape 11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58" y="9199"/>
                                  <a:ext cx="1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415" name="Text Box 1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8" y="9343"/>
                                <a:ext cx="316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 w:ascii="宋体" w:hAnsi="宋体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1416" name="AutoShape 12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67" y="8238"/>
                              <a:ext cx="1304" cy="8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17" name="Text Box 1201"/>
                        <wps:cNvSpPr txBox="1">
                          <a:spLocks noChangeArrowheads="1"/>
                        </wps:cNvSpPr>
                        <wps:spPr bwMode="auto">
                          <a:xfrm>
                            <a:off x="8260" y="9592"/>
                            <a:ext cx="14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9.7pt;width:90pt;" coordorigin="7324,7983" coordsize="1800,1994" o:gfxdata="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">
                <o:lock v:ext="edit" aspectratio="f"/>
                <v:group id="Group 1183" o:spid="_x0000_s1026" o:spt="203" style="position:absolute;left:7324;top:7983;height:1769;width:1800;" coordorigin="7324,7983" coordsize="1800,1769" o:gfxdata="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u++d7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1184" o:spid="_x0000_s1026" o:spt="203" style="position:absolute;left:7324;top:7983;height:1769;width:1800;" coordorigin="1884,7983" coordsize="1800,1769" o:gfxdata="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3VPCMAAAADdAAAADwAAAAAAAAABACAAAAAiAAAAZHJzL2Rvd25yZXYu&#10;eG1sUEsBAhQAFAAAAAgAh07iQDMvBZ47AAAAOQAAABUAAAAAAAAAAQAgAAAADwEAAGRycy9ncm91&#10;cHNoYXBleG1sLnhtbFBLBQYAAAAABgAGAGABAADMAwAAAAA=&#10;">
                    <o:lock v:ext="edit" aspectratio="f"/>
                    <v:rect id="Rectangle 1185" o:spid="_x0000_s1026" o:spt="1" style="position:absolute;left:2267;top:8067;height:1133;width:1417;mso-wrap-style:none;" filled="f" stroked="t" coordsize="21600,21600" o:gfxdata="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YmDpL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miterlimit="8" joinstyle="miter"/>
                      <v:imagedata o:title=""/>
                      <o:lock v:ext="edit" aspectratio="f"/>
                      <v:textbox inset="0mm,0mm,0mm,0mm" style="mso-fit-shape-to-text:t;"/>
                    </v:rect>
                    <v:group id="Group 1186" o:spid="_x0000_s1026" o:spt="203" style="position:absolute;left:2267;top:8067;height:1133;width:57;" coordorigin="5102,8067" coordsize="567,1133" o:gfxdata="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Ot05L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1187" o:spid="_x0000_s1026" o:spt="32" type="#_x0000_t32" style="position:absolute;left:5102;top:8067;height:1;width:567;" filled="f" stroked="t" coordsize="21600,21600" o:gfxdata="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7Uomr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88" o:spid="_x0000_s1026" o:spt="32" type="#_x0000_t32" style="position:absolute;left:5102;top:8351;height:1;width:567;" filled="f" stroked="t" coordsize="21600,21600" o:gfxdata="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XLDu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89" o:spid="_x0000_s1026" o:spt="32" type="#_x0000_t32" style="position:absolute;left:5102;top:8634;height:1;width:567;" filled="f" stroked="t" coordsize="21600,21600" o:gfxdata="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QFXW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90" o:spid="_x0000_s1026" o:spt="32" type="#_x0000_t32" style="position:absolute;left:5102;top:8918;height:1;width:567;" filled="f" stroked="t" coordsize="21600,21600" o:gfxdata="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CiwK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91" o:spid="_x0000_s1026" o:spt="32" type="#_x0000_t32" style="position:absolute;left:5102;top:9199;height:1;width:567;" filled="f" stroked="t" coordsize="21600,21600" o:gfxdata="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4umb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92" o:spid="_x0000_s1026" o:spt="202" type="#_x0000_t202" style="position:absolute;left:1884;top:8354;height:405;width:216;mso-wrap-style:none;" filled="f" stroked="f" coordsize="21600,21600" o:gfxdata="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Jgvc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ln </w:t>
                            </w:r>
                            <w:r>
                              <w:rPr>
                                <w:i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szCs w:val="21"/>
                                <w:vertAlign w:val="superscript"/>
                              </w:rPr>
                              <w:t>Θ</w:t>
                            </w:r>
                          </w:p>
                        </w:txbxContent>
                      </v:textbox>
                    </v:shape>
                    <v:shape id="Text Box 1193" o:spid="_x0000_s1026" o:spt="202" type="#_x0000_t202" style="position:absolute;left:2354;top:9202;height:207;width:1236;" filled="f" stroked="f" coordsize="21600,21600" o:gfxdata="UEsDBAoAAAAAAIdO4kAAAAAAAAAAAAAAAAAEAAAAZHJzL1BLAwQUAAAACACHTuJA8k3uTrwAAADd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a/qSk8vkkn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N7k6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400  600  800</w:t>
                            </w:r>
                          </w:p>
                        </w:txbxContent>
                      </v:textbox>
                    </v:shape>
                    <v:shape id="Text Box 1194" o:spid="_x0000_s1026" o:spt="202" type="#_x0000_t202" style="position:absolute;left:2051;top:7983;height:1464;width:181;mso-wrap-style:none;" filled="f" stroked="f" coordsize="21600,21600" o:gfxdata="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rErF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1195" o:spid="_x0000_s1026" o:spt="203" style="position:absolute;left:2494;top:9145;height:57;width:965;" coordorigin="2494,9199" coordsize="965,482" o:gfxdata="UEsDBAoAAAAAAIdO4kAAAAAAAAAAAAAAAAAEAAAAZHJzL1BLAwQUAAAACACHTuJAReB8Tr0AAADd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5SC1zfxBLl4A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eB8Tr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1196" o:spid="_x0000_s1026" o:spt="32" type="#_x0000_t32" style="position:absolute;left:2976;top:9201;height:480;width:1;" filled="f" stroked="t" coordsize="21600,21600" o:gfxdata="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Ab3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97" o:spid="_x0000_s1026" o:spt="32" type="#_x0000_t32" style="position:absolute;left:2494;top:9201;height:480;width:1;" filled="f" stroked="t" coordsize="21600,21600" o:gfxdata="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svke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198" o:spid="_x0000_s1026" o:spt="32" type="#_x0000_t32" style="position:absolute;left:3458;top:9199;height:480;width:1;" filled="f" stroked="t" coordsize="21600,21600" o:gfxdata="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hSYz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199" o:spid="_x0000_s1026" o:spt="202" type="#_x0000_t202" style="position:absolute;left:2788;top:9343;height:409;width:316;mso-wrap-style:none;" filled="f" stroked="f" coordsize="21600,21600" o:gfxdata="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+ldugAAAN0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shape id="AutoShape 1200" o:spid="_x0000_s1026" o:spt="32" type="#_x0000_t32" style="position:absolute;left:7767;top:8238;flip:y;height:850;width:1304;" filled="f" stroked="t" coordsize="21600,21600" o:gfxdata="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LMm2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Text Box 1201" o:spid="_x0000_s1026" o:spt="202" type="#_x0000_t202" style="position:absolute;left:8260;top:9592;height:385;width:142;" filled="f" stroked="f" coordsize="21600,21600" o:gfxdata="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CRD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szCs w:val="21"/>
        </w:rPr>
        <w:t>实际生产中，常用工艺条件，Fe作催化剂，控制温度773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K，压强3.0</w:t>
      </w:r>
      <w:r>
        <w:rPr>
          <w:rFonts w:ascii="宋体" w:hAnsi="宋体"/>
          <w:szCs w:val="21"/>
        </w:rPr>
        <w:t>×</w:t>
      </w:r>
      <w:r>
        <w:rPr>
          <w:szCs w:val="21"/>
        </w:rPr>
        <w:t>10</w:t>
      </w:r>
      <w:r>
        <w:rPr>
          <w:rFonts w:hint="eastAsia"/>
          <w:szCs w:val="21"/>
          <w:vertAlign w:val="superscript"/>
        </w:rPr>
        <w:t>7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Pa，原料气中N</w:t>
      </w:r>
      <w:r>
        <w:rPr>
          <w:szCs w:val="21"/>
          <w:vertAlign w:val="subscript"/>
        </w:rPr>
        <w:t>2</w:t>
      </w:r>
      <w:r>
        <w:rPr>
          <w:szCs w:val="21"/>
        </w:rPr>
        <w:t>和H</w:t>
      </w:r>
      <w:r>
        <w:rPr>
          <w:szCs w:val="21"/>
          <w:vertAlign w:val="subscript"/>
        </w:rPr>
        <w:t>2</w:t>
      </w:r>
      <w:r>
        <w:rPr>
          <w:szCs w:val="21"/>
        </w:rPr>
        <w:t>物质的量之比为1</w:t>
      </w:r>
      <w:r>
        <w:rPr>
          <w:rFonts w:hint="eastAsia" w:ascii="宋体" w:hAnsi="宋体"/>
          <w:szCs w:val="21"/>
          <w:lang w:val="pl-PL"/>
        </w:rPr>
        <w:t>∶</w:t>
      </w:r>
      <w:r>
        <w:rPr>
          <w:szCs w:val="21"/>
        </w:rPr>
        <w:t>2.8。</w:t>
      </w:r>
    </w:p>
    <w:p>
      <w:pPr>
        <w:ind w:left="1050" w:leftChars="400" w:hanging="210" w:hangingChars="100"/>
      </w:pPr>
      <w:r>
        <w:rPr>
          <w:rFonts w:hint="eastAsia"/>
          <w:szCs w:val="21"/>
        </w:rPr>
        <w:t>①</w:t>
      </w:r>
      <w:r>
        <w:rPr>
          <w:szCs w:val="21"/>
        </w:rPr>
        <w:t>分析说明原料气中N</w:t>
      </w:r>
      <w:r>
        <w:rPr>
          <w:szCs w:val="21"/>
          <w:vertAlign w:val="subscript"/>
        </w:rPr>
        <w:t>2</w:t>
      </w:r>
      <w:r>
        <w:rPr>
          <w:szCs w:val="21"/>
        </w:rPr>
        <w:t>过量的理由</w:t>
      </w:r>
      <w:r>
        <w:rPr>
          <w:rFonts w:hint="eastAsia"/>
        </w:rPr>
        <w:t>________。</w:t>
      </w:r>
    </w:p>
    <w:p>
      <w:pPr>
        <w:ind w:left="1050" w:leftChars="400" w:hanging="210" w:hangingChars="100"/>
        <w:rPr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关于合成氨工艺的下列理解，正确的是</w:t>
      </w:r>
      <w:r>
        <w:rPr>
          <w:rFonts w:hint="eastAsia"/>
        </w:rPr>
        <w:t>________</w:t>
      </w:r>
      <w:r>
        <w:rPr>
          <w:rFonts w:hint="eastAsia"/>
          <w:szCs w:val="21"/>
        </w:rPr>
        <w:t>。</w:t>
      </w:r>
    </w:p>
    <w:p>
      <w:pPr>
        <w:adjustRightInd w:val="0"/>
        <w:ind w:left="1365" w:leftChars="500" w:hanging="315" w:hangingChars="150"/>
        <w:rPr>
          <w:szCs w:val="21"/>
        </w:rPr>
      </w:pPr>
      <w:r>
        <w:rPr>
          <w:szCs w:val="21"/>
        </w:rPr>
        <w:t>A．合成氨反应在不同温度下的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szCs w:val="21"/>
        </w:rPr>
        <w:t>和</w:t>
      </w:r>
      <w:r>
        <w:rPr>
          <w:bCs/>
          <w:szCs w:val="21"/>
        </w:rPr>
        <w:t>Δ</w:t>
      </w:r>
      <w:r>
        <w:rPr>
          <w:i/>
          <w:szCs w:val="21"/>
        </w:rPr>
        <w:t>S</w:t>
      </w:r>
      <w:r>
        <w:rPr>
          <w:szCs w:val="21"/>
        </w:rPr>
        <w:t>都小于零</w:t>
      </w:r>
    </w:p>
    <w:p>
      <w:pPr>
        <w:adjustRightInd w:val="0"/>
        <w:ind w:left="1365" w:leftChars="500" w:right="-630" w:rightChars="-300" w:hanging="315" w:hangingChars="150"/>
        <w:rPr>
          <w:szCs w:val="21"/>
        </w:rPr>
      </w:pPr>
      <w:r>
        <w:rPr>
          <w:szCs w:val="21"/>
        </w:rPr>
        <w:t>B．控制温度</w:t>
      </w:r>
      <w:r>
        <w:rPr>
          <w:rFonts w:ascii="宋体" w:hAnsi="宋体"/>
          <w:szCs w:val="21"/>
          <w:lang w:val="pl-PL"/>
        </w:rPr>
        <w:t>(</w:t>
      </w:r>
      <w:r>
        <w:rPr>
          <w:rFonts w:hint="eastAsia"/>
          <w:szCs w:val="21"/>
          <w:lang w:val="pl-PL"/>
        </w:rPr>
        <w:t>773 K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</w:rPr>
        <w:t>远高于室温，是为了保证尽可能的平衡转化率和快的反应速率</w:t>
      </w:r>
    </w:p>
    <w:p>
      <w:pPr>
        <w:adjustRightInd w:val="0"/>
        <w:ind w:left="1365" w:leftChars="500" w:right="-630" w:rightChars="-300" w:hanging="315" w:hangingChars="150"/>
        <w:rPr>
          <w:szCs w:val="21"/>
        </w:rPr>
      </w:pPr>
      <w:r>
        <w:rPr>
          <w:szCs w:val="21"/>
        </w:rPr>
        <w:t>C．当温度、压强一定时，在原料气</w:t>
      </w:r>
      <w:r>
        <w:rPr>
          <w:rFonts w:ascii="宋体" w:hAnsi="宋体"/>
          <w:szCs w:val="21"/>
          <w:lang w:val="pl-PL"/>
        </w:rPr>
        <w:t>(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rFonts w:ascii="楷体" w:hAnsi="楷体" w:eastAsia="楷体"/>
          <w:szCs w:val="21"/>
        </w:rPr>
        <w:t>和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rFonts w:ascii="楷体" w:hAnsi="楷体" w:eastAsia="楷体"/>
          <w:szCs w:val="21"/>
        </w:rPr>
        <w:t>的比例不变</w:t>
      </w:r>
      <w:r>
        <w:rPr>
          <w:rFonts w:ascii="宋体" w:hAnsi="宋体"/>
          <w:szCs w:val="21"/>
          <w:lang w:val="pl-PL"/>
        </w:rPr>
        <w:t>)</w:t>
      </w:r>
      <w:r>
        <w:rPr>
          <w:szCs w:val="21"/>
        </w:rPr>
        <w:t>中添加少量惰性气体，</w:t>
      </w:r>
      <w:r>
        <w:rPr>
          <w:rFonts w:hint="eastAsia"/>
          <w:szCs w:val="21"/>
        </w:rPr>
        <w:br w:type="textWrapping"/>
      </w:r>
      <w:r>
        <w:rPr>
          <w:szCs w:val="21"/>
        </w:rPr>
        <w:t>有利于提高平衡转化率</w:t>
      </w:r>
    </w:p>
    <w:p>
      <w:pPr>
        <w:adjustRightInd w:val="0"/>
        <w:ind w:left="1365" w:leftChars="500" w:right="-630" w:rightChars="-300" w:hanging="315" w:hangingChars="150"/>
        <w:rPr>
          <w:szCs w:val="21"/>
        </w:rPr>
      </w:pPr>
      <w:r>
        <w:rPr>
          <w:szCs w:val="21"/>
        </w:rPr>
        <w:t>D．基于NH</w:t>
      </w:r>
      <w:r>
        <w:rPr>
          <w:szCs w:val="21"/>
          <w:vertAlign w:val="subscript"/>
        </w:rPr>
        <w:t>3</w:t>
      </w:r>
      <w:r>
        <w:rPr>
          <w:szCs w:val="21"/>
        </w:rPr>
        <w:t>有较强的分子间作用力可将其液化，不断将液氨移去，利于反应正向进行</w:t>
      </w:r>
    </w:p>
    <w:p>
      <w:pPr>
        <w:adjustRightInd w:val="0"/>
        <w:ind w:left="1365" w:leftChars="500" w:right="-630" w:rightChars="-300" w:hanging="315" w:hangingChars="15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．分离空气可得N</w:t>
      </w:r>
      <w:r>
        <w:rPr>
          <w:szCs w:val="21"/>
          <w:vertAlign w:val="subscript"/>
        </w:rPr>
        <w:t>2</w:t>
      </w:r>
      <w:r>
        <w:rPr>
          <w:szCs w:val="21"/>
        </w:rPr>
        <w:t>，通过天然气和水蒸气转化可得H</w:t>
      </w:r>
      <w:r>
        <w:rPr>
          <w:szCs w:val="21"/>
          <w:vertAlign w:val="subscript"/>
        </w:rPr>
        <w:t>2</w:t>
      </w:r>
      <w:r>
        <w:rPr>
          <w:szCs w:val="21"/>
        </w:rPr>
        <w:t>，原料气须经过净化处理，</w:t>
      </w:r>
      <w:r>
        <w:rPr>
          <w:rFonts w:hint="eastAsia"/>
          <w:szCs w:val="21"/>
        </w:rPr>
        <w:br w:type="textWrapping"/>
      </w:r>
      <w:r>
        <w:rPr>
          <w:szCs w:val="21"/>
        </w:rPr>
        <w:t>以防止催化剂中毒和安全事故发生</w:t>
      </w:r>
    </w:p>
    <w:p>
      <w:pPr>
        <w:ind w:left="420" w:leftChars="200"/>
        <w:rPr>
          <w:szCs w:val="21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46990</wp:posOffset>
            </wp:positionV>
            <wp:extent cx="1766570" cy="923290"/>
            <wp:effectExtent l="0" t="0" r="1270" b="6350"/>
            <wp:wrapSquare wrapText="bothSides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grayscl/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(</w:t>
      </w:r>
      <w:r>
        <w:t>二</w:t>
      </w:r>
      <w:r>
        <w:rPr>
          <w:rFonts w:hint="eastAsia" w:ascii="宋体" w:hAnsi="宋体"/>
        </w:rPr>
        <w:t>)</w:t>
      </w:r>
      <w:r>
        <w:rPr>
          <w:szCs w:val="21"/>
        </w:rPr>
        <w:t>高铁酸钾</w:t>
      </w:r>
      <w:r>
        <w:rPr>
          <w:rFonts w:hint="eastAsia" w:ascii="宋体" w:hAnsi="宋体"/>
        </w:rPr>
        <w:t>(</w:t>
      </w:r>
      <w:r>
        <w:rPr>
          <w:szCs w:val="21"/>
        </w:rPr>
        <w:t>K</w:t>
      </w:r>
      <w:r>
        <w:rPr>
          <w:szCs w:val="21"/>
          <w:vertAlign w:val="subscript"/>
        </w:rPr>
        <w:t>2</w:t>
      </w:r>
      <w:r>
        <w:rPr>
          <w:szCs w:val="21"/>
        </w:rPr>
        <w:t>FeO</w:t>
      </w:r>
      <w:r>
        <w:rPr>
          <w:szCs w:val="21"/>
          <w:vertAlign w:val="subscript"/>
        </w:rPr>
        <w:t>4</w:t>
      </w:r>
      <w:r>
        <w:rPr>
          <w:rFonts w:hint="eastAsia" w:ascii="宋体" w:hAnsi="宋体"/>
        </w:rPr>
        <w:t>)</w:t>
      </w:r>
      <w:r>
        <w:rPr>
          <w:szCs w:val="21"/>
        </w:rPr>
        <w:t>可用作水处理剂。某同学通过</w:t>
      </w:r>
      <w:r>
        <w:rPr>
          <w:rFonts w:ascii="宋体" w:hAnsi="宋体"/>
          <w:szCs w:val="21"/>
        </w:rPr>
        <w:t>“</w:t>
      </w:r>
      <w:r>
        <w:rPr>
          <w:szCs w:val="21"/>
        </w:rPr>
        <w:t>化学</w:t>
      </w:r>
      <w:r>
        <w:rPr>
          <w:rFonts w:ascii="宋体" w:hAnsi="宋体"/>
          <w:szCs w:val="21"/>
        </w:rPr>
        <w:t>-</w:t>
      </w:r>
      <w:r>
        <w:rPr>
          <w:szCs w:val="21"/>
        </w:rPr>
        <w:t>电解法</w:t>
      </w:r>
      <w:r>
        <w:rPr>
          <w:rFonts w:ascii="宋体" w:hAnsi="宋体"/>
          <w:szCs w:val="21"/>
        </w:rPr>
        <w:t>”</w:t>
      </w:r>
      <w:r>
        <w:rPr>
          <w:szCs w:val="21"/>
        </w:rPr>
        <w:t>探究K</w:t>
      </w:r>
      <w:r>
        <w:rPr>
          <w:szCs w:val="21"/>
          <w:vertAlign w:val="subscript"/>
        </w:rPr>
        <w:t>2</w:t>
      </w:r>
      <w:r>
        <w:rPr>
          <w:szCs w:val="21"/>
        </w:rPr>
        <w:t>FeO</w:t>
      </w:r>
      <w:r>
        <w:rPr>
          <w:szCs w:val="21"/>
          <w:vertAlign w:val="subscript"/>
        </w:rPr>
        <w:t>4</w:t>
      </w:r>
      <w:r>
        <w:rPr>
          <w:szCs w:val="21"/>
        </w:rPr>
        <w:t>的合成，其原理如图2所示。接通电源，调节电压，将一定量Cl</w:t>
      </w:r>
      <w:r>
        <w:rPr>
          <w:szCs w:val="21"/>
          <w:vertAlign w:val="subscript"/>
        </w:rPr>
        <w:t>2</w:t>
      </w:r>
      <w:r>
        <w:rPr>
          <w:szCs w:val="21"/>
        </w:rPr>
        <w:t>通入KOH溶液，然后滴入含Fe</w:t>
      </w:r>
      <w:r>
        <w:rPr>
          <w:szCs w:val="21"/>
          <w:vertAlign w:val="superscript"/>
        </w:rPr>
        <w:t>3+</w:t>
      </w:r>
      <w:r>
        <w:rPr>
          <w:szCs w:val="21"/>
        </w:rPr>
        <w:t>的溶液，控制温度，可制得K</w:t>
      </w:r>
      <w:r>
        <w:rPr>
          <w:szCs w:val="21"/>
          <w:vertAlign w:val="subscript"/>
        </w:rPr>
        <w:t>2</w:t>
      </w:r>
      <w:r>
        <w:rPr>
          <w:szCs w:val="21"/>
        </w:rPr>
        <w:t>FeO</w:t>
      </w:r>
      <w:r>
        <w:rPr>
          <w:szCs w:val="21"/>
          <w:vertAlign w:val="subscript"/>
        </w:rPr>
        <w:t>4</w:t>
      </w:r>
      <w:r>
        <w:rPr>
          <w:szCs w:val="21"/>
        </w:rPr>
        <w:t>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szCs w:val="21"/>
        </w:rPr>
        <w:t>请写出</w:t>
      </w:r>
      <w:r>
        <w:rPr>
          <w:rFonts w:ascii="宋体" w:hAnsi="宋体"/>
          <w:szCs w:val="21"/>
        </w:rPr>
        <w:t>“</w:t>
      </w:r>
      <w:r>
        <w:rPr>
          <w:szCs w:val="21"/>
        </w:rPr>
        <w:t>化学法</w:t>
      </w:r>
      <w:r>
        <w:rPr>
          <w:rFonts w:ascii="宋体" w:hAnsi="宋体"/>
          <w:szCs w:val="21"/>
        </w:rPr>
        <w:t>”</w:t>
      </w:r>
      <w:r>
        <w:rPr>
          <w:szCs w:val="21"/>
        </w:rPr>
        <w:t>得到FeO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lang w:val="pl-PL"/>
        </w:rPr>
        <w:instrText xml:space="preserve">ˉ,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szCs w:val="21"/>
        </w:rPr>
        <w:t>的离子方程式</w:t>
      </w:r>
      <w:r>
        <w:rPr>
          <w:rFonts w:hint="eastAsia"/>
        </w:rPr>
        <w:t>________。</w:t>
      </w:r>
    </w:p>
    <w:p>
      <w:pPr>
        <w:ind w:left="840" w:leftChars="200" w:hanging="420" w:hangingChars="200"/>
        <w:rPr>
          <w:rFonts w:hint="eastAsia"/>
        </w:rPr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szCs w:val="21"/>
        </w:rPr>
        <w:t>请写出阳极的电极反应式</w:t>
      </w:r>
      <w:r>
        <w:rPr>
          <w:rFonts w:hint="eastAsia" w:ascii="宋体" w:hAnsi="宋体"/>
        </w:rPr>
        <w:t>(</w:t>
      </w:r>
      <w:r>
        <w:rPr>
          <w:szCs w:val="21"/>
        </w:rPr>
        <w:t>FeO</w:t>
      </w:r>
      <w:r>
        <w:rPr>
          <w:szCs w:val="24"/>
        </w:rPr>
        <w:fldChar w:fldCharType="begin"/>
      </w:r>
      <w:r>
        <w:rPr>
          <w:szCs w:val="24"/>
          <w:lang w:val="pl-PL"/>
        </w:rPr>
        <w:instrText xml:space="preserve">eq \o\al(</w:instrText>
      </w:r>
      <w:r>
        <w:rPr>
          <w:rFonts w:hint="eastAsia"/>
          <w:szCs w:val="24"/>
          <w:vertAlign w:val="superscript"/>
          <w:lang w:val="pl-PL"/>
        </w:rPr>
        <w:instrText xml:space="preserve">2</w:instrText>
      </w:r>
      <w:r>
        <w:rPr>
          <w:szCs w:val="24"/>
          <w:lang w:val="pl-PL"/>
        </w:rPr>
        <w:instrText xml:space="preserve">ˉ,</w:instrText>
      </w:r>
      <w:r>
        <w:rPr>
          <w:rFonts w:hint="eastAsia"/>
          <w:szCs w:val="24"/>
          <w:vertAlign w:val="subscript"/>
          <w:lang w:val="pl-PL"/>
        </w:rPr>
        <w:instrText xml:space="preserve">4</w:instrText>
      </w:r>
      <w:r>
        <w:rPr>
          <w:szCs w:val="24"/>
          <w:lang w:val="pl-PL"/>
        </w:rPr>
        <w:instrText xml:space="preserve">)</w:instrText>
      </w:r>
      <w:r>
        <w:rPr>
          <w:szCs w:val="24"/>
        </w:rPr>
        <w:fldChar w:fldCharType="end"/>
      </w:r>
      <w:r>
        <w:rPr>
          <w:rFonts w:hint="eastAsia" w:ascii="宋体" w:hAnsi="宋体"/>
        </w:rPr>
        <w:t>)</w:t>
      </w:r>
      <w:r>
        <w:rPr>
          <w:rFonts w:hint="eastAsia"/>
        </w:rPr>
        <w:t>________。</w:t>
      </w:r>
    </w:p>
    <w:p>
      <w:pPr>
        <w:adjustRightInd w:val="0"/>
        <w:ind w:left="420" w:hanging="420" w:hangingChars="200"/>
      </w:pPr>
      <w:r>
        <w:t>31．【加试题】</w:t>
      </w:r>
      <w:r>
        <w:rPr>
          <w:rFonts w:ascii="宋体" w:hAnsi="宋体"/>
        </w:rPr>
        <w:t>(</w:t>
      </w:r>
      <w:r>
        <w:t>10分</w:t>
      </w:r>
      <w:r>
        <w:rPr>
          <w:rFonts w:ascii="宋体" w:hAnsi="宋体"/>
        </w:rPr>
        <w:t>)</w:t>
      </w:r>
      <w:r>
        <w:rPr>
          <w:kern w:val="0"/>
          <w:szCs w:val="21"/>
          <w:lang w:bidi="ar"/>
        </w:rPr>
        <w:t>某兴趣小组用镀锌铁皮按下列流程制备七水合硫酸锌</w:t>
      </w:r>
      <w:r>
        <w:rPr>
          <w:rFonts w:hint="eastAsia" w:ascii="宋体" w:hAnsi="宋体"/>
          <w:kern w:val="0"/>
          <w:szCs w:val="21"/>
          <w:lang w:bidi="ar"/>
        </w:rPr>
        <w:t>(</w:t>
      </w:r>
      <w:r>
        <w:rPr>
          <w:kern w:val="0"/>
          <w:szCs w:val="21"/>
          <w:lang w:bidi="ar"/>
        </w:rPr>
        <w:t>ZnSO</w:t>
      </w:r>
      <w:r>
        <w:rPr>
          <w:kern w:val="0"/>
          <w:szCs w:val="21"/>
          <w:vertAlign w:val="subscript"/>
          <w:lang w:bidi="ar"/>
        </w:rPr>
        <w:t>4</w:t>
      </w:r>
      <w:r>
        <w:rPr>
          <w:rFonts w:ascii="宋体" w:hAnsi="宋体"/>
          <w:kern w:val="0"/>
          <w:szCs w:val="21"/>
          <w:lang w:bidi="ar"/>
        </w:rPr>
        <w:t>·</w:t>
      </w:r>
      <w:r>
        <w:rPr>
          <w:kern w:val="0"/>
          <w:szCs w:val="21"/>
          <w:lang w:bidi="ar"/>
        </w:rPr>
        <w:t>7H</w:t>
      </w:r>
      <w:r>
        <w:rPr>
          <w:kern w:val="0"/>
          <w:szCs w:val="21"/>
          <w:vertAlign w:val="subscript"/>
          <w:lang w:bidi="ar"/>
        </w:rPr>
        <w:t>2</w:t>
      </w:r>
      <w:r>
        <w:rPr>
          <w:kern w:val="0"/>
          <w:szCs w:val="21"/>
          <w:lang w:bidi="ar"/>
        </w:rPr>
        <w:t>O</w:t>
      </w:r>
      <w:r>
        <w:rPr>
          <w:rFonts w:hint="eastAsia" w:ascii="宋体" w:hAnsi="宋体"/>
          <w:kern w:val="0"/>
          <w:szCs w:val="21"/>
          <w:lang w:bidi="ar"/>
        </w:rPr>
        <w:t>)</w:t>
      </w:r>
      <w:r>
        <w:rPr>
          <w:kern w:val="0"/>
          <w:szCs w:val="21"/>
          <w:lang w:bidi="ar"/>
        </w:rPr>
        <w:t>。</w:t>
      </w:r>
    </w:p>
    <w:p>
      <w:pPr>
        <w:ind w:left="-420" w:leftChars="-200" w:right="-420" w:rightChars="-200"/>
        <w:jc w:val="center"/>
      </w:pPr>
      <w:r>
        <mc:AlternateContent>
          <mc:Choice Requires="wpg">
            <w:drawing>
              <wp:inline distT="0" distB="0" distL="0" distR="0">
                <wp:extent cx="5781675" cy="641350"/>
                <wp:effectExtent l="4445" t="0" r="5080" b="14605"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641350"/>
                          <a:chOff x="180000" y="180000"/>
                          <a:chExt cx="5532950" cy="641350"/>
                        </a:xfrm>
                      </wpg:grpSpPr>
                      <wps:wsp>
                        <wps:cNvPr id="70" name="Text Box 120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427650"/>
                            <a:ext cx="284727" cy="3556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镀锌</w:t>
                              </w:r>
                            </w:p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铁皮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1491312" y="387010"/>
                            <a:ext cx="284727" cy="1822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1205"/>
                        <wps:cNvSpPr txBox="1">
                          <a:spLocks noChangeArrowheads="1"/>
                        </wps:cNvSpPr>
                        <wps:spPr bwMode="auto">
                          <a:xfrm>
                            <a:off x="1491312" y="639105"/>
                            <a:ext cx="284727" cy="1822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滤渣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1206"/>
                        <wps:cNvSpPr txBox="1">
                          <a:spLocks noChangeArrowheads="1"/>
                        </wps:cNvSpPr>
                        <wps:spPr bwMode="auto">
                          <a:xfrm>
                            <a:off x="3518359" y="261280"/>
                            <a:ext cx="936000" cy="1822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粗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ZnSO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7H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1207"/>
                        <wps:cNvSpPr txBox="1">
                          <a:spLocks noChangeArrowheads="1"/>
                        </wps:cNvSpPr>
                        <wps:spPr bwMode="auto">
                          <a:xfrm>
                            <a:off x="4956950" y="261280"/>
                            <a:ext cx="756000" cy="1822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ZnSO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kern w:val="2"/>
                                  <w:sz w:val="21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7H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1208"/>
                        <wps:cNvSpPr txBox="1">
                          <a:spLocks noChangeArrowheads="1"/>
                        </wps:cNvSpPr>
                        <wps:spPr bwMode="auto">
                          <a:xfrm>
                            <a:off x="471257" y="434000"/>
                            <a:ext cx="53745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稀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SO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4</w:t>
                              </w:r>
                            </w:p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120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261" y="434000"/>
                            <a:ext cx="274931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分离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210"/>
                        <wps:cNvSpPr txBox="1">
                          <a:spLocks noChangeArrowheads="1"/>
                        </wps:cNvSpPr>
                        <wps:spPr bwMode="auto">
                          <a:xfrm>
                            <a:off x="1782569" y="312715"/>
                            <a:ext cx="289951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211"/>
                        <wps:cNvSpPr txBox="1">
                          <a:spLocks noChangeArrowheads="1"/>
                        </wps:cNvSpPr>
                        <wps:spPr bwMode="auto">
                          <a:xfrm>
                            <a:off x="2167212" y="305730"/>
                            <a:ext cx="339583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调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pH</w:t>
                              </w:r>
                            </w:p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212"/>
                        <wps:cNvSpPr txBox="1">
                          <a:spLocks noChangeArrowheads="1"/>
                        </wps:cNvSpPr>
                        <wps:spPr bwMode="auto">
                          <a:xfrm>
                            <a:off x="3297631" y="353355"/>
                            <a:ext cx="137792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13"/>
                        <wps:cNvSpPr txBox="1">
                          <a:spLocks noChangeArrowheads="1"/>
                        </wps:cNvSpPr>
                        <wps:spPr bwMode="auto">
                          <a:xfrm>
                            <a:off x="4481646" y="180000"/>
                            <a:ext cx="412071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重结晶</w:t>
                              </w:r>
                            </w:p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AutoShape 12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64727" y="604815"/>
                            <a:ext cx="629534" cy="6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2" name="AutoShape 12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4261" y="478450"/>
                            <a:ext cx="397051" cy="125730"/>
                          </a:xfrm>
                          <a:prstGeom prst="bentConnector3">
                            <a:avLst>
                              <a:gd name="adj1" fmla="val 6973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3" name="AutoShape 1216"/>
                        <wps:cNvCnPr>
                          <a:cxnSpLocks noChangeShapeType="1"/>
                        </wps:cNvCnPr>
                        <wps:spPr bwMode="auto">
                          <a:xfrm>
                            <a:off x="1094261" y="604180"/>
                            <a:ext cx="397051" cy="126365"/>
                          </a:xfrm>
                          <a:prstGeom prst="bentConnector3">
                            <a:avLst>
                              <a:gd name="adj1" fmla="val 6973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4" name="AutoShape 1217"/>
                        <wps:cNvCnPr>
                          <a:cxnSpLocks noChangeShapeType="1"/>
                        </wps:cNvCnPr>
                        <wps:spPr bwMode="auto">
                          <a:xfrm>
                            <a:off x="1776039" y="478450"/>
                            <a:ext cx="381378" cy="6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85" name="AutoShape 1218"/>
                        <wps:cNvCnPr>
                          <a:cxnSpLocks noChangeShapeType="1"/>
                        </wps:cNvCnPr>
                        <wps:spPr bwMode="auto">
                          <a:xfrm>
                            <a:off x="2160029" y="478450"/>
                            <a:ext cx="431662" cy="6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42" name="Text Box 1219"/>
                        <wps:cNvSpPr txBox="1">
                          <a:spLocks noChangeArrowheads="1"/>
                        </wps:cNvSpPr>
                        <wps:spPr bwMode="auto">
                          <a:xfrm>
                            <a:off x="3003761" y="261280"/>
                            <a:ext cx="284727" cy="1822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3" name="Text Box 1220"/>
                        <wps:cNvSpPr txBox="1">
                          <a:spLocks noChangeArrowheads="1"/>
                        </wps:cNvSpPr>
                        <wps:spPr bwMode="auto">
                          <a:xfrm>
                            <a:off x="3003761" y="513375"/>
                            <a:ext cx="284727" cy="1822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滤渣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" name="Text Box 1221"/>
                        <wps:cNvSpPr txBox="1">
                          <a:spLocks noChangeArrowheads="1"/>
                        </wps:cNvSpPr>
                        <wps:spPr bwMode="auto">
                          <a:xfrm>
                            <a:off x="2604098" y="305730"/>
                            <a:ext cx="274931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5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/>
                                  <w:kern w:val="2"/>
                                  <w:sz w:val="21"/>
                                  <w:szCs w:val="21"/>
                                </w:rPr>
                                <w:t>分离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5" name="AutoShape 12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7568" y="352720"/>
                            <a:ext cx="406193" cy="125730"/>
                          </a:xfrm>
                          <a:prstGeom prst="bentConnector3">
                            <a:avLst>
                              <a:gd name="adj1" fmla="val 7073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46" name="AutoShape 1223"/>
                        <wps:cNvCnPr>
                          <a:cxnSpLocks noChangeShapeType="1"/>
                        </wps:cNvCnPr>
                        <wps:spPr bwMode="auto">
                          <a:xfrm>
                            <a:off x="2597568" y="478450"/>
                            <a:ext cx="406193" cy="126365"/>
                          </a:xfrm>
                          <a:prstGeom prst="bentConnector3">
                            <a:avLst>
                              <a:gd name="adj1" fmla="val 70898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47" name="AutoShape 1224"/>
                        <wps:cNvCnPr>
                          <a:cxnSpLocks noChangeShapeType="1"/>
                        </wps:cNvCnPr>
                        <wps:spPr bwMode="auto">
                          <a:xfrm>
                            <a:off x="3288488" y="352403"/>
                            <a:ext cx="22987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48" name="AutoShape 1225"/>
                        <wps:cNvCnPr>
                          <a:cxnSpLocks noChangeShapeType="1"/>
                        </wps:cNvCnPr>
                        <wps:spPr bwMode="auto">
                          <a:xfrm>
                            <a:off x="4454359" y="352403"/>
                            <a:ext cx="50259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0.5pt;width:455.25pt;" coordorigin="180000,180000" coordsize="5532950,641350" o:gfxdata="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">
                <o:lock v:ext="edit" aspectratio="f"/>
                <v:shape id="Text Box 1203" o:spid="_x0000_s1026" o:spt="202" type="#_x0000_t202" style="position:absolute;left:180000;top:427650;height:355600;width:284727;" filled="f" stroked="t" coordsize="21600,21600" o:gfxdata="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MKmC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镀锌</w:t>
                        </w:r>
                      </w:p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铁皮</w:t>
                        </w:r>
                      </w:p>
                    </w:txbxContent>
                  </v:textbox>
                </v:shape>
                <v:shape id="Text Box 1204" o:spid="_x0000_s1026" o:spt="202" type="#_x0000_t202" style="position:absolute;left:1491312;top:387010;height:182245;width:284727;" filled="f" stroked="t" coordsize="21600,21600" o:gfxdata="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wMG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滤液</w:t>
                        </w:r>
                      </w:p>
                    </w:txbxContent>
                  </v:textbox>
                </v:shape>
                <v:shape id="Text Box 1205" o:spid="_x0000_s1026" o:spt="202" type="#_x0000_t202" style="position:absolute;left:1491312;top:639105;height:182245;width:284727;" filled="f" stroked="t" coordsize="21600,21600" o:gfxdata="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6Sb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滤渣</w:t>
                        </w:r>
                      </w:p>
                    </w:txbxContent>
                  </v:textbox>
                </v:shape>
                <v:shape id="Text Box 1206" o:spid="_x0000_s1026" o:spt="202" type="#_x0000_t202" style="position:absolute;left:3518359;top:261280;height:182245;width:936000;" filled="f" stroked="t" coordsize="21600,21600" o:gfxdata="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+I39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粗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ZnSO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7H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Text Box 1207" o:spid="_x0000_s1026" o:spt="202" type="#_x0000_t202" style="position:absolute;left:4956950;top:261280;height:182245;width:756000;" filled="f" stroked="t" coordsize="21600,21600" o:gfxdata="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vg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ZnSO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hint="eastAsia"/>
                            <w:kern w:val="2"/>
                            <w:sz w:val="21"/>
                            <w:szCs w:val="21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7H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Text Box 1208" o:spid="_x0000_s1026" o:spt="202" type="#_x0000_t202" style="position:absolute;left:471257;top:434000;height:346075;width:537455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稀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SO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4</w:t>
                        </w:r>
                      </w:p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Ⅰ</w:t>
                        </w:r>
                      </w:p>
                    </w:txbxContent>
                  </v:textbox>
                </v:shape>
                <v:shape id="Text Box 1209" o:spid="_x0000_s1026" o:spt="202" type="#_x0000_t202" style="position:absolute;left:1094261;top:434000;height:172720;width:274931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分离</w:t>
                        </w:r>
                      </w:p>
                    </w:txbxContent>
                  </v:textbox>
                </v:shape>
                <v:shape id="Text Box 1210" o:spid="_x0000_s1026" o:spt="202" type="#_x0000_t202" style="position:absolute;left:1782569;top:312715;height:326390;width:289951;" filled="f" stroked="f" coordsize="21600,21600" o:gfxdata="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8j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Ⅱ</w:t>
                        </w:r>
                      </w:p>
                    </w:txbxContent>
                  </v:textbox>
                </v:shape>
                <v:shape id="Text Box 1211" o:spid="_x0000_s1026" o:spt="202" type="#_x0000_t202" style="position:absolute;left:2167212;top:305730;height:346075;width:339583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调</w:t>
                        </w: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pH</w:t>
                        </w:r>
                      </w:p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Ⅲ</w:t>
                        </w:r>
                      </w:p>
                    </w:txbxContent>
                  </v:textbox>
                </v:shape>
                <v:shape id="Text Box 1212" o:spid="_x0000_s1026" o:spt="202" type="#_x0000_t202" style="position:absolute;left:3297631;top:353355;height:172720;width:137792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Ⅳ</w:t>
                        </w:r>
                      </w:p>
                    </w:txbxContent>
                  </v:textbox>
                </v:shape>
                <v:shape id="Text Box 1213" o:spid="_x0000_s1026" o:spt="202" type="#_x0000_t202" style="position:absolute;left:4481646;top:180000;height:346075;width:412071;" filled="f" stroked="f" coordsize="21600,21600" o:gfxdata="UEsDBAoAAAAAAIdO4kAAAAAAAAAAAAAAAAAEAAAAZHJzL1BLAwQUAAAACACHTuJA4gBkP7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AZD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重结晶</w:t>
                        </w:r>
                      </w:p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Ⅴ</w:t>
                        </w:r>
                      </w:p>
                    </w:txbxContent>
                  </v:textbox>
                </v:shape>
                <v:shape id="AutoShape 1214" o:spid="_x0000_s1026" o:spt="32" type="#_x0000_t32" style="position:absolute;left:464727;top:604815;flip:y;height:635;width:629534;" filled="f" stroked="t" coordsize="21600,21600" o:gfxdata="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7jE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215" o:spid="_x0000_s1026" o:spt="34" type="#_x0000_t34" style="position:absolute;left:1094261;top:478450;flip:y;height:125730;width:397051;" filled="f" stroked="t" coordsize="21600,21600" o:gfxdata="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ocgG/&#10;AAAA2wAAAA8AAAAAAAAAAQAgAAAAIgAAAGRycy9kb3ducmV2LnhtbFBLAQIUABQAAAAIAIdO4kAz&#10;LwWeOwAAADkAAAAQAAAAAAAAAAEAIAAAAA4BAABkcnMvc2hhcGV4bWwueG1sUEsFBgAAAAAGAAYA&#10;WwEAALgDAAAAAA==&#10;" adj="15063">
                  <v:fill on="f" focussize="0,0"/>
                  <v:stroke color="#000000" miterlimit="8" joinstyle="miter" endarrow="block"/>
                  <v:imagedata o:title=""/>
                  <o:lock v:ext="edit" aspectratio="f"/>
                </v:shape>
                <v:shape id="AutoShape 1216" o:spid="_x0000_s1026" o:spt="34" type="#_x0000_t34" style="position:absolute;left:1094261;top:604180;height:126365;width:397051;" filled="f" stroked="t" coordsize="21600,21600" o:gfxdata="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uYzyvQAA&#10;ANsAAAAPAAAAAAAAAAEAIAAAACIAAABkcnMvZG93bnJldi54bWxQSwECFAAUAAAACACHTuJAMy8F&#10;njsAAAA5AAAAEAAAAAAAAAABACAAAAAMAQAAZHJzL3NoYXBleG1sLnhtbFBLBQYAAAAABgAGAFsB&#10;AAC2AwAAAAA=&#10;" adj="15063">
                  <v:fill on="f" focussize="0,0"/>
                  <v:stroke color="#000000" miterlimit="8" joinstyle="miter" endarrow="block"/>
                  <v:imagedata o:title=""/>
                  <o:lock v:ext="edit" aspectratio="f"/>
                </v:shape>
                <v:shape id="AutoShape 1217" o:spid="_x0000_s1026" o:spt="32" type="#_x0000_t32" style="position:absolute;left:1776039;top:478450;height:635;width:381378;" filled="f" stroked="t" coordsize="21600,21600" o:gfxdata="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16f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218" o:spid="_x0000_s1026" o:spt="32" type="#_x0000_t32" style="position:absolute;left:2160029;top:478450;height:635;width:431662;" filled="f" stroked="t" coordsize="21600,21600" o:gfxdata="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/Hf5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1219" o:spid="_x0000_s1026" o:spt="202" type="#_x0000_t202" style="position:absolute;left:3003761;top:261280;height:182245;width:284727;" filled="f" stroked="t" coordsize="21600,21600" o:gfxdata="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yp2u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滤液</w:t>
                        </w:r>
                      </w:p>
                    </w:txbxContent>
                  </v:textbox>
                </v:shape>
                <v:shape id="Text Box 1220" o:spid="_x0000_s1026" o:spt="202" type="#_x0000_t202" style="position:absolute;left:3003761;top:513375;height:182245;width:284727;" filled="f" stroked="t" coordsize="21600,21600" o:gfxdata="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hjg1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滤渣</w:t>
                        </w:r>
                      </w:p>
                    </w:txbxContent>
                  </v:textbox>
                </v:shape>
                <v:shape id="Text Box 1221" o:spid="_x0000_s1026" o:spt="202" type="#_x0000_t202" style="position:absolute;left:2604098;top:305730;height:172720;width:274931;" filled="f" stroked="f" coordsize="21600,21600" o:gfxdata="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b4E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5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/>
                            <w:kern w:val="2"/>
                            <w:sz w:val="21"/>
                            <w:szCs w:val="21"/>
                          </w:rPr>
                          <w:t>分离</w:t>
                        </w:r>
                      </w:p>
                    </w:txbxContent>
                  </v:textbox>
                </v:shape>
                <v:shape id="AutoShape 1222" o:spid="_x0000_s1026" o:spt="34" type="#_x0000_t34" style="position:absolute;left:2597568;top:352720;flip:y;height:125730;width:406193;" filled="f" stroked="t" coordsize="21600,21600" o:gfxdata="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Hg668AAAA&#10;3QAAAA8AAAAAAAAAAQAgAAAAIgAAAGRycy9kb3ducmV2LnhtbFBLAQIUABQAAAAIAIdO4kAzLwWe&#10;OwAAADkAAAAQAAAAAAAAAAEAIAAAAAsBAABkcnMvc2hhcGV4bWwueG1sUEsFBgAAAAAGAAYAWwEA&#10;ALUDAAAAAA==&#10;" adj="15279">
                  <v:fill on="f" focussize="0,0"/>
                  <v:stroke color="#000000" miterlimit="8" joinstyle="miter" endarrow="block"/>
                  <v:imagedata o:title=""/>
                  <o:lock v:ext="edit" aspectratio="f"/>
                </v:shape>
                <v:shape id="AutoShape 1223" o:spid="_x0000_s1026" o:spt="34" type="#_x0000_t34" style="position:absolute;left:2597568;top:478450;height:126365;width:406193;" filled="f" stroked="t" coordsize="21600,21600" o:gfxdata="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bWg68AAAA&#10;3QAAAA8AAAAAAAAAAQAgAAAAIgAAAGRycy9kb3ducmV2LnhtbFBLAQIUABQAAAAIAIdO4kAzLwWe&#10;OwAAADkAAAAQAAAAAAAAAAEAIAAAAAsBAABkcnMvc2hhcGV4bWwueG1sUEsFBgAAAAAGAAYAWwEA&#10;ALUDAAAAAA==&#10;" adj="15314">
                  <v:fill on="f" focussize="0,0"/>
                  <v:stroke color="#000000" miterlimit="8" joinstyle="miter" endarrow="block"/>
                  <v:imagedata o:title=""/>
                  <o:lock v:ext="edit" aspectratio="f"/>
                </v:shape>
                <v:shape id="AutoShape 1224" o:spid="_x0000_s1026" o:spt="32" type="#_x0000_t32" style="position:absolute;left:3288488;top:352403;height:0;width:229871;" filled="f" stroked="t" coordsize="21600,21600" o:gfxdata="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3YIVL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1225" o:spid="_x0000_s1026" o:spt="32" type="#_x0000_t32" style="position:absolute;left:4454359;top:352403;height:0;width:502591;" filled="f" stroked="t" coordsize="21600,21600" o:gfxdata="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6Zwm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 w:leftChars="200"/>
        <w:rPr>
          <w:rFonts w:ascii="宋体" w:hAnsi="宋体" w:cs="宋体"/>
          <w:kern w:val="0"/>
          <w:szCs w:val="21"/>
          <w:lang w:bidi="ar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23811" w:h="16838" w:orient="landscape"/>
          <w:pgMar w:top="1800" w:right="1440" w:bottom="1800" w:left="1440" w:header="993" w:footer="992" w:gutter="0"/>
          <w:cols w:equalWidth="0" w:num="2">
            <w:col w:w="10253" w:space="425"/>
            <w:col w:w="10253"/>
          </w:cols>
          <w:docGrid w:type="lines" w:linePitch="312" w:charSpace="0"/>
        </w:sectPr>
      </w:pPr>
      <w:r>
        <w:rPr>
          <w:kern w:val="0"/>
          <w:szCs w:val="21"/>
          <w:lang w:bidi="ar"/>
        </w:rPr>
        <w:t>相关信息如下：</w:t>
      </w:r>
    </w:p>
    <w:p>
      <w:pPr>
        <w:rPr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①</w:t>
      </w:r>
      <w:r>
        <w:rPr>
          <w:kern w:val="0"/>
          <w:szCs w:val="21"/>
          <w:lang w:bidi="ar"/>
        </w:rPr>
        <w:t>金属离子形成氢氧化物沉淀的相关pH范围。</w:t>
      </w:r>
    </w:p>
    <w:p>
      <w:pPr>
        <w:rPr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②</w:t>
      </w:r>
      <w:r>
        <w:rPr>
          <w:kern w:val="0"/>
          <w:szCs w:val="21"/>
          <w:lang w:bidi="ar"/>
        </w:rPr>
        <w:t>ZnSO</w:t>
      </w:r>
      <w:r>
        <w:rPr>
          <w:kern w:val="0"/>
          <w:szCs w:val="21"/>
          <w:vertAlign w:val="subscript"/>
          <w:lang w:bidi="ar"/>
        </w:rPr>
        <w:t>4</w:t>
      </w:r>
      <w:r>
        <w:rPr>
          <w:kern w:val="0"/>
          <w:szCs w:val="21"/>
          <w:lang w:bidi="ar"/>
        </w:rPr>
        <w:t>的溶解度</w:t>
      </w:r>
      <w:r>
        <w:rPr>
          <w:rFonts w:hint="eastAsia" w:ascii="宋体" w:hAnsi="宋体"/>
          <w:kern w:val="0"/>
          <w:szCs w:val="21"/>
          <w:lang w:bidi="ar"/>
        </w:rPr>
        <w:t>(</w:t>
      </w:r>
      <w:r>
        <w:rPr>
          <w:rFonts w:eastAsia="楷体"/>
          <w:kern w:val="0"/>
          <w:szCs w:val="21"/>
          <w:lang w:bidi="ar"/>
        </w:rPr>
        <w:t>物质在100</w:t>
      </w:r>
      <w:r>
        <w:rPr>
          <w:rFonts w:hint="eastAsia" w:eastAsia="楷体"/>
          <w:kern w:val="0"/>
          <w:szCs w:val="21"/>
          <w:lang w:bidi="ar"/>
        </w:rPr>
        <w:t xml:space="preserve"> </w:t>
      </w:r>
      <w:r>
        <w:rPr>
          <w:rFonts w:eastAsia="楷体"/>
          <w:kern w:val="0"/>
          <w:szCs w:val="21"/>
          <w:lang w:bidi="ar"/>
        </w:rPr>
        <w:t>g水中溶解的质量</w:t>
      </w:r>
      <w:r>
        <w:rPr>
          <w:rFonts w:hint="eastAsia" w:ascii="宋体" w:hAnsi="宋体"/>
          <w:kern w:val="0"/>
          <w:szCs w:val="21"/>
          <w:lang w:bidi="ar"/>
        </w:rPr>
        <w:t>)</w:t>
      </w:r>
      <w:r>
        <w:rPr>
          <w:kern w:val="0"/>
          <w:szCs w:val="21"/>
          <w:lang w:bidi="ar"/>
        </w:rPr>
        <w:t>随温度变化曲</w:t>
      </w:r>
    </w:p>
    <w:p>
      <w:pPr>
        <w:rPr>
          <w:kern w:val="0"/>
          <w:szCs w:val="21"/>
          <w:lang w:bidi="ar"/>
        </w:rPr>
      </w:pP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50800</wp:posOffset>
                </wp:positionV>
                <wp:extent cx="1826895" cy="1409065"/>
                <wp:effectExtent l="0" t="0" r="0" b="0"/>
                <wp:wrapSquare wrapText="bothSides"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895" cy="1409065"/>
                          <a:chOff x="2357" y="2923"/>
                          <a:chExt cx="2877" cy="2219"/>
                        </a:xfrm>
                      </wpg:grpSpPr>
                      <wps:wsp>
                        <wps:cNvPr id="87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3205" y="4720"/>
                            <a:ext cx="153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2621" y="2923"/>
                            <a:ext cx="182" cy="1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after="46" w:afterLines="15" w:line="384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80</w:t>
                              </w:r>
                            </w:p>
                            <w:p>
                              <w:pPr>
                                <w:snapToGrid w:val="0"/>
                                <w:spacing w:after="46" w:afterLines="15" w:line="384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70</w:t>
                              </w:r>
                            </w:p>
                            <w:p>
                              <w:pPr>
                                <w:snapToGrid w:val="0"/>
                                <w:spacing w:after="46" w:afterLines="15" w:line="384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60</w:t>
                              </w:r>
                            </w:p>
                            <w:p>
                              <w:pPr>
                                <w:snapToGrid w:val="0"/>
                                <w:spacing w:after="46" w:afterLines="15" w:line="384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50</w:t>
                              </w:r>
                            </w:p>
                            <w:p>
                              <w:pPr>
                                <w:snapToGrid w:val="0"/>
                                <w:spacing w:after="46" w:afterLines="15" w:line="384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8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3451"/>
                            <a:ext cx="255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溶解度</w:t>
                              </w:r>
                              <w:r>
                                <w:rPr>
                                  <w:rFonts w:hint="eastAsia" w:ascii="宋体" w:hAnsi="宋体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vert270" wrap="none" lIns="0" tIns="0" rIns="0" bIns="0" anchor="t" anchorCtr="0" upright="1">
                          <a:noAutofit/>
                        </wps:bodyPr>
                      </wps:wsp>
                      <wpg:grpSp>
                        <wpg:cNvPr id="1419" name="Group 899"/>
                        <wpg:cNvGrpSpPr/>
                        <wpg:grpSpPr>
                          <a:xfrm>
                            <a:off x="2834" y="3021"/>
                            <a:ext cx="2268" cy="1701"/>
                            <a:chOff x="2834" y="3021"/>
                            <a:chExt cx="2268" cy="1701"/>
                          </a:xfrm>
                        </wpg:grpSpPr>
                        <wpg:grpSp>
                          <wpg:cNvPr id="1420" name="Group 900"/>
                          <wpg:cNvGrpSpPr/>
                          <wpg:grpSpPr>
                            <a:xfrm>
                              <a:off x="2834" y="3021"/>
                              <a:ext cx="2268" cy="1701"/>
                              <a:chOff x="1700" y="2688"/>
                              <a:chExt cx="1701" cy="919"/>
                            </a:xfrm>
                          </wpg:grpSpPr>
                          <wps:wsp>
                            <wps:cNvPr id="1421" name="AutoShape 9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2790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2" name="AutoShape 9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2688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3" name="AutoShape 9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2994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4" name="AutoShape 9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2892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5" name="AutoShape 9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3198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6" name="AutoShape 9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3096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7" name="AutoShape 9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3402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8" name="AutoShape 9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3300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9" name="AutoShape 9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3606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0" name="AutoShape 9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3504"/>
                                <a:ext cx="170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31" name="Group 911"/>
                          <wpg:cNvGrpSpPr/>
                          <wpg:grpSpPr>
                            <a:xfrm>
                              <a:off x="2834" y="3021"/>
                              <a:ext cx="113" cy="1701"/>
                              <a:chOff x="1700" y="4831"/>
                              <a:chExt cx="113" cy="918"/>
                            </a:xfrm>
                          </wpg:grpSpPr>
                          <wps:wsp>
                            <wps:cNvPr id="1432" name="AutoShape 9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4831"/>
                                <a:ext cx="1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3" name="AutoShape 9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035"/>
                                <a:ext cx="1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4" name="AutoShape 9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4933"/>
                                <a:ext cx="5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5" name="AutoShape 9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239"/>
                                <a:ext cx="1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6" name="AutoShape 9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137"/>
                                <a:ext cx="5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7" name="AutoShape 9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443"/>
                                <a:ext cx="1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8" name="AutoShape 9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341"/>
                                <a:ext cx="5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39" name="AutoShape 9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647"/>
                                <a:ext cx="11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40" name="AutoShape 9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545"/>
                                <a:ext cx="5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41" name="AutoShape 9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00" y="5748"/>
                                <a:ext cx="5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49" name="Group 922"/>
                          <wpg:cNvGrpSpPr/>
                          <wpg:grpSpPr>
                            <a:xfrm>
                              <a:off x="2834" y="3021"/>
                              <a:ext cx="2268" cy="1701"/>
                              <a:chOff x="2834" y="2454"/>
                              <a:chExt cx="1135" cy="1701"/>
                            </a:xfrm>
                          </wpg:grpSpPr>
                          <wps:wsp>
                            <wps:cNvPr id="1450" name="AutoShape 92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34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51" name="AutoShape 9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948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52" name="AutoShape 9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61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53" name="AutoShape 92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75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54" name="AutoShape 9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88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55" name="AutoShape 9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02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70" name="AutoShape 9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515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71" name="AutoShape 9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29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9" name="AutoShape 9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41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0" name="AutoShape 93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55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1" name="AutoShape 9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68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42" name="Group 934"/>
                          <wpg:cNvGrpSpPr/>
                          <wpg:grpSpPr>
                            <a:xfrm>
                              <a:off x="2834" y="4665"/>
                              <a:ext cx="2268" cy="57"/>
                              <a:chOff x="2834" y="2454"/>
                              <a:chExt cx="1135" cy="1701"/>
                            </a:xfrm>
                          </wpg:grpSpPr>
                          <wps:wsp>
                            <wps:cNvPr id="243" name="AutoShape 9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34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4" name="AutoShape 9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948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5" name="AutoShape 9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61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6" name="AutoShape 9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75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7" name="AutoShape 93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88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8" name="AutoShape 9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02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9" name="AutoShape 94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515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0" name="AutoShape 94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29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1" name="AutoShape 94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41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2" name="AutoShape 94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55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3" name="AutoShape 94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68" y="2454"/>
                                <a:ext cx="1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54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4" y="3021"/>
                              <a:ext cx="2268" cy="170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grpSp>
                      <wps:wsp>
                        <wps:cNvPr id="291" name="Freeform 947"/>
                        <wps:cNvSpPr/>
                        <wps:spPr bwMode="auto">
                          <a:xfrm>
                            <a:off x="2834" y="3219"/>
                            <a:ext cx="2266" cy="1246"/>
                          </a:xfrm>
                          <a:custGeom>
                            <a:avLst/>
                            <a:gdLst>
                              <a:gd name="T0" fmla="*/ 0 w 2266"/>
                              <a:gd name="T1" fmla="*/ 1246 h 1246"/>
                              <a:gd name="T2" fmla="*/ 474 w 2266"/>
                              <a:gd name="T3" fmla="*/ 773 h 1246"/>
                              <a:gd name="T4" fmla="*/ 984 w 2266"/>
                              <a:gd name="T5" fmla="*/ 158 h 1246"/>
                              <a:gd name="T6" fmla="*/ 1584 w 2266"/>
                              <a:gd name="T7" fmla="*/ 61 h 1246"/>
                              <a:gd name="T8" fmla="*/ 2266 w 2266"/>
                              <a:gd name="T9" fmla="*/ 526 h 1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6" h="1246">
                                <a:moveTo>
                                  <a:pt x="0" y="1246"/>
                                </a:moveTo>
                                <a:cubicBezTo>
                                  <a:pt x="79" y="1167"/>
                                  <a:pt x="310" y="954"/>
                                  <a:pt x="474" y="773"/>
                                </a:cubicBezTo>
                                <a:cubicBezTo>
                                  <a:pt x="638" y="592"/>
                                  <a:pt x="799" y="277"/>
                                  <a:pt x="984" y="158"/>
                                </a:cubicBezTo>
                                <a:cubicBezTo>
                                  <a:pt x="1169" y="39"/>
                                  <a:pt x="1370" y="0"/>
                                  <a:pt x="1584" y="61"/>
                                </a:cubicBezTo>
                                <a:cubicBezTo>
                                  <a:pt x="1798" y="122"/>
                                  <a:pt x="2124" y="429"/>
                                  <a:pt x="2266" y="52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2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2786" y="4720"/>
                            <a:ext cx="91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0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4961" y="4720"/>
                            <a:ext cx="273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1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4887"/>
                            <a:ext cx="73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温度</w:t>
                              </w:r>
                              <w:r>
                                <w:rPr>
                                  <w:rFonts w:hint="eastAsia" w:ascii="宋体" w:hAnsi="宋体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8.65pt;margin-top:4pt;height:110.95pt;width:143.85pt;mso-wrap-distance-bottom:0pt;mso-wrap-distance-left:9pt;mso-wrap-distance-right:9pt;mso-wrap-distance-top:0pt;z-index:251663360;mso-width-relative:page;mso-height-relative:page;" coordorigin="2357,2923" coordsize="2877,2219" o:gfxdata="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">
                <o:lock v:ext="edit" aspectratio="f"/>
                <v:shape id="Text Box 896" o:spid="_x0000_s1026" o:spt="202" type="#_x0000_t202" style="position:absolute;left:3205;top:4720;height:207;width:1531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jc w:val="distribut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</w:t>
                        </w:r>
                        <w:r>
                          <w:rPr>
                            <w:sz w:val="18"/>
                          </w:rPr>
                          <w:t>40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</w:t>
                        </w:r>
                        <w:r>
                          <w:rPr>
                            <w:sz w:val="18"/>
                          </w:rPr>
                          <w:t>60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 </w:t>
                        </w: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 Box 897" o:spid="_x0000_s1026" o:spt="202" type="#_x0000_t202" style="position:absolute;left:2621;top:2923;height:1993;width:182;mso-wrap-style:none;" filled="f" stroked="f" coordsize="21600,21600" o:gfxdata="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pQiH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spacing w:after="46" w:afterLines="15" w:line="384" w:lineRule="auto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80</w:t>
                        </w:r>
                      </w:p>
                      <w:p>
                        <w:pPr>
                          <w:snapToGrid w:val="0"/>
                          <w:spacing w:after="46" w:afterLines="15" w:line="384" w:lineRule="auto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70</w:t>
                        </w:r>
                      </w:p>
                      <w:p>
                        <w:pPr>
                          <w:snapToGrid w:val="0"/>
                          <w:spacing w:after="46" w:afterLines="15" w:line="384" w:lineRule="auto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60</w:t>
                        </w:r>
                      </w:p>
                      <w:p>
                        <w:pPr>
                          <w:snapToGrid w:val="0"/>
                          <w:spacing w:after="46" w:afterLines="15" w:line="384" w:lineRule="auto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50</w:t>
                        </w:r>
                      </w:p>
                      <w:p>
                        <w:pPr>
                          <w:snapToGrid w:val="0"/>
                          <w:spacing w:after="46" w:afterLines="15" w:line="384" w:lineRule="auto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 Box 898" o:spid="_x0000_s1026" o:spt="202" type="#_x0000_t202" style="position:absolute;left:2357;top:3451;height:833;width:255;mso-wrap-style:none;" filled="f" stroked="f" coordsize="21600,21600" o:gfxdata="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/50B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 style="layout-flow:vertical;mso-layout-flow-alt:bottom-to-top;">
                    <w:txbxContent>
                      <w:p>
                        <w:pPr>
                          <w:snapToGrid w:val="0"/>
                        </w:pPr>
                        <w:r>
                          <w:rPr>
                            <w:rFonts w:hint="eastAsia"/>
                          </w:rPr>
                          <w:t>溶解度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shape>
                <v:group id="Group 899" o:spid="_x0000_s1026" o:spt="203" style="position:absolute;left:2834;top:3021;height:1701;width:2268;" coordorigin="2834,3021" coordsize="2268,1701" o:gfxdata="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5ZwSL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900" o:spid="_x0000_s1026" o:spt="203" style="position:absolute;left:2834;top:3021;height:1701;width:2268;" coordorigin="1700,2688" coordsize="1701,919" o:gfxdata="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OTAE2jBAAAA3QAAAA8AAAAAAAAAAQAgAAAAIgAAAGRycy9kb3ducmV2&#10;LnhtbFBLAQIUABQAAAAIAIdO4kAzLwWeOwAAADkAAAAVAAAAAAAAAAEAIAAAABABAABkcnMvZ3Jv&#10;dXBzaGFwZXhtbC54bWxQSwUGAAAAAAYABgBgAQAAzQMAAAAA&#10;">
                    <o:lock v:ext="edit" aspectratio="f"/>
                    <v:shape id="AutoShape 901" o:spid="_x0000_s1026" o:spt="32" type="#_x0000_t32" style="position:absolute;left:1700;top:2790;height:1;width:1701;" filled="f" stroked="t" coordsize="21600,21600" o:gfxdata="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fEym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2" o:spid="_x0000_s1026" o:spt="32" type="#_x0000_t32" style="position:absolute;left:1700;top:2688;height:1;width:1701;" filled="f" stroked="t" coordsize="21600,21600" o:gfxdata="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jY1e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3" o:spid="_x0000_s1026" o:spt="32" type="#_x0000_t32" style="position:absolute;left:1700;top:2994;height:1;width:1701;" filled="f" stroked="t" coordsize="21600,21600" o:gfxdata="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BKMW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4" o:spid="_x0000_s1026" o:spt="32" type="#_x0000_t32" style="position:absolute;left:1700;top:2892;height:1;width:1701;" filled="f" stroked="t" coordsize="21600,21600" o:gfxdata="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osLG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5" o:spid="_x0000_s1026" o:spt="32" type="#_x0000_t32" style="position:absolute;left:1700;top:3198;height:1;width:1701;" filled="f" stroked="t" coordsize="21600,21600" o:gfxdata="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ZBUq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6" o:spid="_x0000_s1026" o:spt="32" type="#_x0000_t32" style="position:absolute;left:1700;top:3096;height:1;width:1701;" filled="f" stroked="t" coordsize="21600,21600" o:gfxdata="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2i12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7" o:spid="_x0000_s1026" o:spt="32" type="#_x0000_t32" style="position:absolute;left:1700;top:3402;height:1;width:1701;" filled="f" stroked="t" coordsize="21600,21600" o:gfxdata="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6Lsa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8" o:spid="_x0000_s1026" o:spt="32" type="#_x0000_t32" style="position:absolute;left:1700;top:3300;height:1;width:1701;" filled="f" stroked="t" coordsize="21600,21600" o:gfxdata="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lurS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09" o:spid="_x0000_s1026" o:spt="32" type="#_x0000_t32" style="position:absolute;left:1700;top:3606;height:1;width:1701;" filled="f" stroked="t" coordsize="21600,21600" o:gfxdata="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pHy+8AAAA&#10;3Q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  <v:shape id="AutoShape 910" o:spid="_x0000_s1026" o:spt="32" type="#_x0000_t32" style="position:absolute;left:1700;top:3504;height:1;width:1701;" filled="f" stroked="t" coordsize="21600,21600" o:gfxdata="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yiBv&#10;wAAAAN0AAAAPAAAAAAAAAAEAIAAAACIAAABkcnMvZG93bnJldi54bWxQSwECFAAUAAAACACHTuJA&#10;My8FnjsAAAA5AAAAEAAAAAAAAAABACAAAAAPAQAAZHJzL3NoYXBleG1sLnhtbFBLBQYAAAAABgAG&#10;AFsBAAC5AwAAAAA=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shape>
                  </v:group>
                  <v:group id="Group 911" o:spid="_x0000_s1026" o:spt="203" style="position:absolute;left:2834;top:3021;height:1701;width:113;" coordorigin="1700,4831" coordsize="113,918" o:gfxdata="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lUgLr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912" o:spid="_x0000_s1026" o:spt="32" type="#_x0000_t32" style="position:absolute;left:1700;top:4831;height:1;width:113;" filled="f" stroked="t" coordsize="21600,21600" o:gfxdata="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VR7y8AAAA&#10;3Q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3" o:spid="_x0000_s1026" o:spt="32" type="#_x0000_t32" style="position:absolute;left:1700;top:5035;height:1;width:113;" filled="f" stroked="t" coordsize="21600,21600" o:gfxdata="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niJ7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4" o:spid="_x0000_s1026" o:spt="32" type="#_x0000_t32" style="position:absolute;left:1700;top:4933;height:1;width:57;" filled="f" stroked="t" coordsize="21600,21600" o:gfxdata="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B6U7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5" o:spid="_x0000_s1026" o:spt="32" type="#_x0000_t32" style="position:absolute;left:1700;top:5239;height:1;width:113;" filled="f" stroked="t" coordsize="21600,21600" o:gfxdata="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zfyL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6" o:spid="_x0000_s1026" o:spt="32" type="#_x0000_t32" style="position:absolute;left:1700;top:5137;height:1;width:57;" filled="f" stroked="t" coordsize="21600,21600" o:gfxdata="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5Bv7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7" o:spid="_x0000_s1026" o:spt="32" type="#_x0000_t32" style="position:absolute;left:1700;top:5443;height:1;width:113;" filled="f" stroked="t" coordsize="21600,21600" o:gfxdata="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4uQk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8" o:spid="_x0000_s1026" o:spt="32" type="#_x0000_t32" style="position:absolute;left:1700;top:5341;height:1;width:57;" filled="f" stroked="t" coordsize="21600,21600" o:gfxdata="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9cFa/&#10;AAAA3Q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19" o:spid="_x0000_s1026" o:spt="32" type="#_x0000_t32" style="position:absolute;left:1700;top:5647;height:1;width:113;" filled="f" stroked="t" coordsize="21600,21600" o:gfxdata="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MdXN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20" o:spid="_x0000_s1026" o:spt="32" type="#_x0000_t32" style="position:absolute;left:1700;top:5545;height:1;width:57;" filled="f" stroked="t" coordsize="21600,21600" o:gfxdata="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0PLb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21" o:spid="_x0000_s1026" o:spt="32" type="#_x0000_t32" style="position:absolute;left:1700;top:5748;height:1;width:57;" filled="f" stroked="t" coordsize="21600,21600" o:gfxdata="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aq2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Group 922" o:spid="_x0000_s1026" o:spt="203" style="position:absolute;left:2834;top:3021;height:1701;width:2268;" coordorigin="2834,2454" coordsize="1135,1701" o:gfxdata="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VfVb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923" o:spid="_x0000_s1026" o:spt="32" type="#_x0000_t32" style="position:absolute;left:2834;top:2454;flip:x;height:1701;width:1;" filled="f" stroked="t" coordsize="21600,21600" o:gfxdata="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B+ws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24" o:spid="_x0000_s1026" o:spt="32" type="#_x0000_t32" style="position:absolute;left:2948;top:2454;flip:x;height:1701;width:1;" filled="f" stroked="t" coordsize="21600,21600" o:gfxdata="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S0m3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25" o:spid="_x0000_s1026" o:spt="32" type="#_x0000_t32" style="position:absolute;left:3061;top:2454;flip:x;height:1701;width:1;" filled="f" stroked="t" coordsize="21600,21600" o:gfxdata="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Z18C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26" o:spid="_x0000_s1026" o:spt="32" type="#_x0000_t32" style="position:absolute;left:3175;top:2454;flip:x;height:1701;width:1;" filled="f" stroked="t" coordsize="21600,21600" o:gfxdata="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7Vclu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27" o:spid="_x0000_s1026" o:spt="32" type="#_x0000_t32" style="position:absolute;left:3288;top:2454;flip:x;height:1701;width:1;" filled="f" stroked="t" coordsize="21600,21600" o:gfxdata="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86i+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28" o:spid="_x0000_s1026" o:spt="32" type="#_x0000_t32" style="position:absolute;left:3402;top:2454;flip:x;height:1701;width:1;" filled="f" stroked="t" coordsize="21600,21600" o:gfxdata="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wT7S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29" o:spid="_x0000_s1026" o:spt="32" type="#_x0000_t32" style="position:absolute;left:3515;top:2454;flip:x;height:1701;width:1;" filled="f" stroked="t" coordsize="21600,21600" o:gfxdata="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bKwTL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30" o:spid="_x0000_s1026" o:spt="32" type="#_x0000_t32" style="position:absolute;left:3629;top:2454;flip:x;height:1701;width:1;" filled="f" stroked="t" coordsize="21600,21600" o:gfxdata="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/hXX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31" o:spid="_x0000_s1026" o:spt="32" type="#_x0000_t32" style="position:absolute;left:3741;top:2454;flip:x;height:1701;width:1;" filled="f" stroked="t" coordsize="21600,21600" o:gfxdata="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ntA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32" o:spid="_x0000_s1026" o:spt="32" type="#_x0000_t32" style="position:absolute;left:3855;top:2454;flip:x;height:1701;width:1;" filled="f" stroked="t" coordsize="21600,21600" o:gfxdata="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VN+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  <v:shape id="AutoShape 933" o:spid="_x0000_s1026" o:spt="32" type="#_x0000_t32" style="position:absolute;left:3968;top:2454;flip:x;height:1701;width:1;" filled="f" stroked="t" coordsize="21600,21600" o:gfxdata="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WZJ5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 [3229]" joinstyle="round" dashstyle="dash"/>
                      <v:imagedata o:title=""/>
                      <o:lock v:ext="edit" aspectratio="f"/>
                    </v:shape>
                  </v:group>
                  <v:group id="Group 934" o:spid="_x0000_s1026" o:spt="203" style="position:absolute;left:2834;top:4665;height:57;width:2268;" coordorigin="2834,2454" coordsize="1135,1701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AutoShape 935" o:spid="_x0000_s1026" o:spt="32" type="#_x0000_t32" style="position:absolute;left:2834;top:2454;flip:x;height:1701;width:1;" filled="f" stroked="t" coordsize="21600,21600" o:gfxdata="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2LK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36" o:spid="_x0000_s1026" o:spt="32" type="#_x0000_t32" style="position:absolute;left:2948;top:2454;flip:x;height:1701;width:1;" filled="f" stroked="t" coordsize="21600,21600" o:gfxdata="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ftN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37" o:spid="_x0000_s1026" o:spt="32" type="#_x0000_t32" style="position:absolute;left:3061;top:2454;flip:x;height:1701;width:1;" filled="f" stroked="t" coordsize="21600,21600" o:gfxdata="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xFL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38" o:spid="_x0000_s1026" o:spt="32" type="#_x0000_t32" style="position:absolute;left:3175;top:2454;flip:x;height:1701;width:1;" filled="f" stroked="t" coordsize="21600,21600" o:gfxdata="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Bjz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39" o:spid="_x0000_s1026" o:spt="32" type="#_x0000_t32" style="position:absolute;left:3288;top:2454;flip:x;height:1701;width:1;" filled="f" stroked="t" coordsize="21600,21600" o:gfxdata="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NKq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40" o:spid="_x0000_s1026" o:spt="32" type="#_x0000_t32" style="position:absolute;left:3402;top:2454;flip:x;height:1701;width:1;" filled="f" stroked="t" coordsize="21600,21600" o:gfxdata="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pSvtW2AAAA3AAAAA8A&#10;AAAAAAAAAQAgAAAAIgAAAGRycy9kb3ducmV2LnhtbFBLAQIUABQAAAAIAIdO4kAzLwWeOwAAADkA&#10;AAAQAAAAAAAAAAEAIAAAAAUBAABkcnMvc2hhcGV4bWwueG1sUEsFBgAAAAAGAAYAWwEAAK8DAAAA&#10;AA=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41" o:spid="_x0000_s1026" o:spt="32" type="#_x0000_t32" style="position:absolute;left:3515;top:2454;flip:x;height:1701;width:1;" filled="f" stroked="t" coordsize="21600,21600" o:gfxdata="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HhtO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42" o:spid="_x0000_s1026" o:spt="32" type="#_x0000_t32" style="position:absolute;left:3629;top:2454;flip:x;height:1701;width:1;" filled="f" stroked="t" coordsize="21600,21600" o:gfxdata="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0kD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43" o:spid="_x0000_s1026" o:spt="32" type="#_x0000_t32" style="position:absolute;left:3741;top:2454;flip:x;height:1701;width:1;" filled="f" stroked="t" coordsize="21600,21600" o:gfxdata="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sYGV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44" o:spid="_x0000_s1026" o:spt="32" type="#_x0000_t32" style="position:absolute;left:3855;top:2454;flip:x;height:1701;width:1;" filled="f" stroked="t" coordsize="21600,21600" o:gfxdata="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Yx/i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  <v:shape id="AutoShape 945" o:spid="_x0000_s1026" o:spt="32" type="#_x0000_t32" style="position:absolute;left:3968;top:2454;flip:x;height:1701;width:1;" filled="f" stroked="t" coordsize="21600,21600" o:gfxdata="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+6e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 [3229]" joinstyle="round"/>
                      <v:imagedata o:title=""/>
                      <o:lock v:ext="edit" aspectratio="f"/>
                    </v:shape>
                  </v:group>
                  <v:rect id="Rectangle 946" o:spid="_x0000_s1026" o:spt="1" style="position:absolute;left:2834;top:3021;height:1701;width:2268;mso-wrap-style:none;" filled="f" stroked="t" coordsize="21600,21600" o:gfxdata="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eZeA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 [3229]" miterlimit="8" joinstyle="miter"/>
                    <v:imagedata o:title=""/>
                    <o:lock v:ext="edit" aspectratio="f"/>
                    <v:textbox inset="0mm,0mm,0mm,0mm" style="mso-fit-shape-to-text:t;"/>
                  </v:rect>
                </v:group>
                <v:shape id="Freeform 947" o:spid="_x0000_s1026" o:spt="100" style="position:absolute;left:2834;top:3219;height:1246;width:2266;mso-wrap-style:none;" filled="f" stroked="t" coordsize="2266,1246" o:gfxdata="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Jr0sS5AAAA3AAA&#10;AA8AAAAAAAAAAQAgAAAAIgAAAGRycy9kb3ducmV2LnhtbFBLAQIUABQAAAAIAIdO4kAzLwWeOwAA&#10;ADkAAAAQAAAAAAAAAAEAIAAAAAgBAABkcnMvc2hhcGV4bWwueG1sUEsFBgAAAAAGAAYAWwEAALID&#10;AAAAAA==&#10;" path="m0,1246c79,1167,310,954,474,773c638,592,799,277,984,158c1169,39,1370,0,1584,61c1798,122,2124,429,2266,526e">
                  <v:path o:connectlocs="0,1246;474,773;984,158;1584,61;2266,526" o:connectangles="0,0,0,0,0"/>
                  <v:fill on="f" focussize="0,0"/>
                  <v:stroke color="#000000 [3213]" joinstyle="round"/>
                  <v:imagedata o:title=""/>
                  <o:lock v:ext="edit" aspectratio="f"/>
                  <v:textbox inset="0mm,0mm,0mm,0mm" style="mso-fit-shape-to-text:t;"/>
                </v:shape>
                <v:shape id="Text Box 948" o:spid="_x0000_s1026" o:spt="202" type="#_x0000_t202" style="position:absolute;left:2786;top:4720;height:330;width:91;mso-wrap-style:none;" filled="f" stroked="f" coordsize="21600,21600" o:gfxdata="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2woj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949" o:spid="_x0000_s1026" o:spt="202" type="#_x0000_t202" style="position:absolute;left:4961;top:4720;height:330;width:273;mso-wrap-style:none;" filled="f" stroked="f" coordsize="21600,21600" o:gfxdata="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8AfpL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 Box 950" o:spid="_x0000_s1026" o:spt="202" type="#_x0000_t202" style="position:absolute;left:3600;top:4887;height:255;width:736;mso-wrap-style:none;" filled="f" stroked="f" coordsize="21600,21600" o:gfxdata="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ax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温度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/</w:t>
                        </w:r>
                        <w:r>
                          <w:rPr>
                            <w:rFonts w:hint="eastAsia"/>
                            <w:szCs w:val="21"/>
                          </w:rPr>
                          <w:t>℃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mc:AlternateContent>
          <mc:Choice Requires="wpg">
            <w:drawing>
              <wp:inline distT="0" distB="0" distL="0" distR="0">
                <wp:extent cx="1836420" cy="915670"/>
                <wp:effectExtent l="4445" t="4445" r="18415" b="9525"/>
                <wp:docPr id="1456" name="组合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915670"/>
                          <a:chOff x="2267" y="8625"/>
                          <a:chExt cx="2892" cy="1442"/>
                        </a:xfrm>
                      </wpg:grpSpPr>
                      <wps:wsp>
                        <wps:cNvPr id="1457" name="Text Box 1241"/>
                        <wps:cNvSpPr txBox="1">
                          <a:spLocks noChangeArrowheads="1"/>
                        </wps:cNvSpPr>
                        <wps:spPr bwMode="auto">
                          <a:xfrm>
                            <a:off x="2267" y="9201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kern w:val="0"/>
                                  <w:szCs w:val="21"/>
                                  <w:lang w:bidi="ar"/>
                                </w:rPr>
                                <w:t>Fe</w:t>
                              </w:r>
                              <w:r>
                                <w:rPr>
                                  <w:kern w:val="0"/>
                                  <w:szCs w:val="21"/>
                                  <w:vertAlign w:val="superscript"/>
                                  <w:lang w:bidi="ar"/>
                                </w:rPr>
                                <w:t>3+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" name="Text Box 124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" y="9490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kern w:val="0"/>
                                  <w:szCs w:val="21"/>
                                  <w:lang w:bidi="ar"/>
                                </w:rPr>
                                <w:t>Fe</w:t>
                              </w: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vertAlign w:val="superscript"/>
                                  <w:lang w:bidi="ar"/>
                                </w:rPr>
                                <w:t>2</w:t>
                              </w:r>
                              <w:r>
                                <w:rPr>
                                  <w:kern w:val="0"/>
                                  <w:szCs w:val="21"/>
                                  <w:vertAlign w:val="superscript"/>
                                  <w:lang w:bidi="ar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9" name="Text Box 1243"/>
                        <wps:cNvSpPr txBox="1">
                          <a:spLocks noChangeArrowheads="1"/>
                        </wps:cNvSpPr>
                        <wps:spPr bwMode="auto">
                          <a:xfrm>
                            <a:off x="2267" y="9780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Zn</w:t>
                              </w: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vertAlign w:val="superscript"/>
                                  <w:lang w:bidi="ar"/>
                                </w:rPr>
                                <w:t>2</w:t>
                              </w:r>
                              <w:r>
                                <w:rPr>
                                  <w:kern w:val="0"/>
                                  <w:szCs w:val="21"/>
                                  <w:vertAlign w:val="superscript"/>
                                  <w:lang w:bidi="ar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0" name="Text Box 1244"/>
                        <wps:cNvSpPr txBox="1">
                          <a:spLocks noChangeArrowheads="1"/>
                        </wps:cNvSpPr>
                        <wps:spPr bwMode="auto">
                          <a:xfrm>
                            <a:off x="2267" y="8625"/>
                            <a:ext cx="964" cy="57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156" w:beforeLines="50"/>
                                <w:jc w:val="center"/>
                              </w:pPr>
                              <w:r>
                                <w:t>金属离子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1" name="Text Box 1245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8912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kern w:val="0"/>
                                  <w:szCs w:val="21"/>
                                  <w:lang w:bidi="ar"/>
                                </w:rPr>
                                <w:t>开始沉淀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2" name="Text Box 1246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9201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3" name="Text Box 1247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9490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5.5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4" name="Text Box 1248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9780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5.4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5" name="Text Box 1249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8625"/>
                            <a:ext cx="1928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kern w:val="0"/>
                                  <w:szCs w:val="21"/>
                                  <w:lang w:bidi="ar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6" name="Text Box 1250"/>
                        <wps:cNvSpPr txBox="1">
                          <a:spLocks noChangeArrowheads="1"/>
                        </wps:cNvSpPr>
                        <wps:spPr bwMode="auto">
                          <a:xfrm>
                            <a:off x="4195" y="8912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kern w:val="0"/>
                                  <w:szCs w:val="21"/>
                                  <w:lang w:bidi="ar"/>
                                </w:rPr>
                                <w:t>完全沉淀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7" name="Text Box 1251"/>
                        <wps:cNvSpPr txBox="1">
                          <a:spLocks noChangeArrowheads="1"/>
                        </wps:cNvSpPr>
                        <wps:spPr bwMode="auto">
                          <a:xfrm>
                            <a:off x="4195" y="9201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2.8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8" name="Text Box 1252"/>
                        <wps:cNvSpPr txBox="1">
                          <a:spLocks noChangeArrowheads="1"/>
                        </wps:cNvSpPr>
                        <wps:spPr bwMode="auto">
                          <a:xfrm>
                            <a:off x="4195" y="9490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8.3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9" name="Text Box 1253"/>
                        <wps:cNvSpPr txBox="1">
                          <a:spLocks noChangeArrowheads="1"/>
                        </wps:cNvSpPr>
                        <wps:spPr bwMode="auto">
                          <a:xfrm>
                            <a:off x="4195" y="9780"/>
                            <a:ext cx="964" cy="2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8.2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1"/>
                                  <w:lang w:bidi="ar"/>
                                </w:rPr>
                                <w:t>8.2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2.1pt;width:144.6pt;" coordorigin="2267,8625" coordsize="2892,1442" o:gfxdata="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DGZRO21gAAAAUBAAAPAAAAAAAAAAEAIAAAACIAAABkcnMv&#10;ZG93bnJldi54bWxQSwECFAAUAAAACACHTuJA+hCtewYEAAChJgAADgAAAAAAAAABACAAAAAlAQAA&#10;ZHJzL2Uyb0RvYy54bWxQSwUGAAAAAAYABgBZAQAAnQcAAAAA&#10;">
                <o:lock v:ext="edit" aspectratio="f"/>
                <v:shape id="Text Box 1241" o:spid="_x0000_s1026" o:spt="202" type="#_x0000_t202" style="position:absolute;left:2267;top:9201;height:287;width:964;" filled="f" stroked="t" coordsize="21600,21600" o:gfxdata="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ZKjr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kern w:val="0"/>
                            <w:szCs w:val="21"/>
                            <w:lang w:bidi="ar"/>
                          </w:rPr>
                          <w:t>Fe</w:t>
                        </w:r>
                        <w:r>
                          <w:rPr>
                            <w:kern w:val="0"/>
                            <w:szCs w:val="21"/>
                            <w:vertAlign w:val="superscript"/>
                            <w:lang w:bidi="ar"/>
                          </w:rPr>
                          <w:t>3+</w:t>
                        </w:r>
                      </w:p>
                    </w:txbxContent>
                  </v:textbox>
                </v:shape>
                <v:shape id="Text Box 1242" o:spid="_x0000_s1026" o:spt="202" type="#_x0000_t202" style="position:absolute;left:2267;top:9490;height:287;width:964;" filled="f" stroked="t" coordsize="21600,21600" o:gfxdata="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/s8&#10;mcEAAADdAAAADwAAAAAAAAABACAAAAAiAAAAZHJzL2Rvd25yZXYueG1sUEsBAhQAFAAAAAgAh07i&#10;QDMvBZ47AAAAOQAAABAAAAAAAAAAAQAgAAAAEAEAAGRycy9zaGFwZXhtbC54bWxQSwUGAAAAAAYA&#10;BgBbAQAAug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kern w:val="0"/>
                            <w:szCs w:val="21"/>
                            <w:lang w:bidi="ar"/>
                          </w:rPr>
                          <w:t>Fe</w:t>
                        </w:r>
                        <w:r>
                          <w:rPr>
                            <w:rFonts w:hint="eastAsia"/>
                            <w:kern w:val="0"/>
                            <w:szCs w:val="21"/>
                            <w:vertAlign w:val="superscript"/>
                            <w:lang w:bidi="ar"/>
                          </w:rPr>
                          <w:t>2</w:t>
                        </w:r>
                        <w:r>
                          <w:rPr>
                            <w:kern w:val="0"/>
                            <w:szCs w:val="21"/>
                            <w:vertAlign w:val="superscript"/>
                            <w:lang w:bidi="ar"/>
                          </w:rPr>
                          <w:t>+</w:t>
                        </w:r>
                      </w:p>
                    </w:txbxContent>
                  </v:textbox>
                </v:shape>
                <v:shape id="Text Box 1243" o:spid="_x0000_s1026" o:spt="202" type="#_x0000_t202" style="position:absolute;left:2267;top:9780;height:287;width:964;" filled="f" stroked="t" coordsize="21600,21600" o:gfxdata="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t5kC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Zn</w:t>
                        </w:r>
                        <w:r>
                          <w:rPr>
                            <w:rFonts w:hint="eastAsia"/>
                            <w:kern w:val="0"/>
                            <w:szCs w:val="21"/>
                            <w:vertAlign w:val="superscript"/>
                            <w:lang w:bidi="ar"/>
                          </w:rPr>
                          <w:t>2</w:t>
                        </w:r>
                        <w:r>
                          <w:rPr>
                            <w:kern w:val="0"/>
                            <w:szCs w:val="21"/>
                            <w:vertAlign w:val="superscript"/>
                            <w:lang w:bidi="ar"/>
                          </w:rPr>
                          <w:t>+</w:t>
                        </w:r>
                      </w:p>
                    </w:txbxContent>
                  </v:textbox>
                </v:shape>
                <v:shape id="Text Box 1244" o:spid="_x0000_s1026" o:spt="202" type="#_x0000_t202" style="position:absolute;left:2267;top:8625;height:578;width:964;" filled="f" stroked="t" coordsize="21600,21600" o:gfxdata="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4foi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before="156" w:beforeLines="50"/>
                          <w:jc w:val="center"/>
                        </w:pPr>
                        <w:r>
                          <w:t>金属离子</w:t>
                        </w:r>
                      </w:p>
                    </w:txbxContent>
                  </v:textbox>
                </v:shape>
                <v:shape id="Text Box 1245" o:spid="_x0000_s1026" o:spt="202" type="#_x0000_t202" style="position:absolute;left:3231;top:8912;height:287;width:964;" filled="f" stroked="t" coordsize="21600,21600" o:gfxdata="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1fub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kern w:val="0"/>
                            <w:szCs w:val="21"/>
                            <w:lang w:bidi="ar"/>
                          </w:rPr>
                          <w:t>开始沉淀</w:t>
                        </w:r>
                      </w:p>
                    </w:txbxContent>
                  </v:textbox>
                </v:shape>
                <v:shape id="Text Box 1246" o:spid="_x0000_s1026" o:spt="202" type="#_x0000_t202" style="position:absolute;left:3231;top:9201;height:287;width:964;" filled="f" stroked="t" coordsize="21600,21600" o:gfxdata="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f8HO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1.5</w:t>
                        </w:r>
                      </w:p>
                    </w:txbxContent>
                  </v:textbox>
                </v:shape>
                <v:shape id="Text Box 1247" o:spid="_x0000_s1026" o:spt="202" type="#_x0000_t202" style="position:absolute;left:3231;top:9490;height:287;width:964;" filled="f" stroked="t" coordsize="21600,21600" o:gfxdata="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M2RV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5.5</w:t>
                        </w:r>
                      </w:p>
                    </w:txbxContent>
                  </v:textbox>
                </v:shape>
                <v:shape id="Text Box 1248" o:spid="_x0000_s1026" o:spt="202" type="#_x0000_t202" style="position:absolute;left:3231;top:9780;height:287;width:964;" filled="f" stroked="t" coordsize="21600,21600" o:gfxdata="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2vwh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5.4</w:t>
                        </w:r>
                      </w:p>
                    </w:txbxContent>
                  </v:textbox>
                </v:shape>
                <v:shape id="Text Box 1249" o:spid="_x0000_s1026" o:spt="202" type="#_x0000_t202" style="position:absolute;left:3231;top:8625;height:287;width:1928;" filled="f" stroked="t" coordsize="21600,21600" o:gfxdata="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llm6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kern w:val="0"/>
                            <w:szCs w:val="21"/>
                            <w:lang w:bidi="ar"/>
                          </w:rPr>
                          <w:t>pH</w:t>
                        </w:r>
                      </w:p>
                    </w:txbxContent>
                  </v:textbox>
                </v:shape>
                <v:shape id="Text Box 1250" o:spid="_x0000_s1026" o:spt="202" type="#_x0000_t202" style="position:absolute;left:4195;top:8912;height:287;width:964;" filled="f" stroked="t" coordsize="21600,21600" o:gfxdata="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RMfN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kern w:val="0"/>
                            <w:szCs w:val="21"/>
                            <w:lang w:bidi="ar"/>
                          </w:rPr>
                          <w:t>完全沉淀</w:t>
                        </w:r>
                      </w:p>
                    </w:txbxContent>
                  </v:textbox>
                </v:shape>
                <v:shape id="Text Box 1251" o:spid="_x0000_s1026" o:spt="202" type="#_x0000_t202" style="position:absolute;left:4195;top:9201;height:287;width:964;" filled="f" stroked="t" coordsize="21600,21600" o:gfxdata="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CGJW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2.8</w:t>
                        </w:r>
                      </w:p>
                    </w:txbxContent>
                  </v:textbox>
                </v:shape>
                <v:shape id="Text Box 1252" o:spid="_x0000_s1026" o:spt="202" type="#_x0000_t202" style="position:absolute;left:4195;top:9490;height:287;width:964;" filled="f" stroked="t" coordsize="21600,21600" o:gfxdata="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l/Yk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8.3</w:t>
                        </w:r>
                      </w:p>
                    </w:txbxContent>
                  </v:textbox>
                </v:shape>
                <v:shape id="Text Box 1253" o:spid="_x0000_s1026" o:spt="202" type="#_x0000_t202" style="position:absolute;left:4195;top:9780;height:287;width:964;" filled="f" stroked="t" coordsize="21600,21600" o:gfxdata="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21O/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8.2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Cs w:val="21"/>
                            <w:lang w:bidi="ar"/>
                          </w:rPr>
                          <w:t>8.2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 w:firstLineChars="200"/>
      </w:pPr>
      <w:r>
        <w:rPr>
          <w:rFonts w:hint="eastAsia"/>
          <w:szCs w:val="21"/>
        </w:rPr>
        <w:t>请回答：</w:t>
      </w:r>
    </w:p>
    <w:p>
      <w:pPr>
        <w:ind w:left="1050" w:leftChars="200" w:hanging="630" w:hangingChars="300"/>
      </w:pPr>
      <w:r>
        <w:rPr>
          <w:rFonts w:hint="eastAsia" w:ascii="宋体" w:hAnsi="宋体"/>
        </w:rPr>
        <w:t>(</w:t>
      </w:r>
      <w:r>
        <w:rPr>
          <w:rFonts w:hint="eastAsia"/>
        </w:rPr>
        <w:t>1</w:t>
      </w:r>
      <w:r>
        <w:rPr>
          <w:rFonts w:hint="eastAsia" w:ascii="宋体" w:hAnsi="宋体"/>
        </w:rPr>
        <w:t xml:space="preserve">) </w:t>
      </w:r>
      <w:r>
        <w:rPr>
          <w:rFonts w:hint="eastAsia" w:ascii="宋体" w:hAnsi="宋体" w:cs="宋体"/>
          <w:kern w:val="0"/>
          <w:szCs w:val="21"/>
          <w:lang w:bidi="ar"/>
        </w:rPr>
        <w:t>①</w:t>
      </w:r>
      <w:r>
        <w:rPr>
          <w:kern w:val="0"/>
          <w:szCs w:val="21"/>
          <w:lang w:bidi="ar"/>
        </w:rPr>
        <w:t>镀锌铁皮上的油污可用Na</w:t>
      </w:r>
      <w:r>
        <w:rPr>
          <w:kern w:val="0"/>
          <w:szCs w:val="21"/>
          <w:vertAlign w:val="subscript"/>
          <w:lang w:bidi="ar"/>
        </w:rPr>
        <w:t>2</w:t>
      </w:r>
      <w:r>
        <w:rPr>
          <w:kern w:val="0"/>
          <w:szCs w:val="21"/>
          <w:lang w:bidi="ar"/>
        </w:rPr>
        <w:t>CO</w:t>
      </w:r>
      <w:r>
        <w:rPr>
          <w:kern w:val="0"/>
          <w:szCs w:val="21"/>
          <w:vertAlign w:val="subscript"/>
          <w:lang w:bidi="ar"/>
        </w:rPr>
        <w:t>3</w:t>
      </w:r>
      <w:r>
        <w:rPr>
          <w:kern w:val="0"/>
          <w:szCs w:val="21"/>
          <w:lang w:bidi="ar"/>
        </w:rPr>
        <w:t>溶液去除，理由是</w:t>
      </w:r>
      <w:r>
        <w:rPr>
          <w:rFonts w:hint="eastAsia"/>
        </w:rPr>
        <w:t>________。</w:t>
      </w:r>
    </w:p>
    <w:p>
      <w:pPr>
        <w:ind w:left="1050" w:leftChars="400" w:hanging="210" w:hangingChars="100"/>
      </w:pPr>
      <w:r>
        <w:rPr>
          <w:rFonts w:hint="eastAsia" w:ascii="宋体" w:hAnsi="宋体" w:cs="宋体"/>
          <w:kern w:val="0"/>
          <w:szCs w:val="21"/>
          <w:lang w:bidi="ar"/>
        </w:rPr>
        <w:t>②</w:t>
      </w:r>
      <w:r>
        <w:rPr>
          <w:kern w:val="0"/>
          <w:szCs w:val="21"/>
          <w:lang w:bidi="ar"/>
        </w:rPr>
        <w:t>步骤</w:t>
      </w:r>
      <w:r>
        <w:rPr>
          <w:rFonts w:hint="eastAsia"/>
          <w:kern w:val="0"/>
          <w:szCs w:val="21"/>
          <w:lang w:bidi="ar"/>
        </w:rPr>
        <w:t>Ⅰ</w:t>
      </w:r>
      <w:r>
        <w:rPr>
          <w:kern w:val="0"/>
          <w:szCs w:val="21"/>
          <w:lang w:bidi="ar"/>
        </w:rPr>
        <w:t>，可用于判断镀锌层完全反应的实验现象是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2</w:t>
      </w:r>
      <w:r>
        <w:rPr>
          <w:rFonts w:hint="eastAsia" w:ascii="宋体" w:hAnsi="宋体"/>
        </w:rPr>
        <w:t xml:space="preserve">) </w:t>
      </w:r>
      <w:r>
        <w:rPr>
          <w:kern w:val="0"/>
          <w:szCs w:val="21"/>
          <w:lang w:bidi="ar"/>
        </w:rPr>
        <w:t>步骤</w:t>
      </w:r>
      <w:r>
        <w:rPr>
          <w:rFonts w:hint="eastAsia"/>
          <w:kern w:val="0"/>
          <w:szCs w:val="21"/>
          <w:lang w:bidi="ar"/>
        </w:rPr>
        <w:t>Ⅱ</w:t>
      </w:r>
      <w:r>
        <w:rPr>
          <w:kern w:val="0"/>
          <w:szCs w:val="21"/>
          <w:lang w:bidi="ar"/>
        </w:rPr>
        <w:t>，须加入过量H</w:t>
      </w:r>
      <w:r>
        <w:rPr>
          <w:kern w:val="0"/>
          <w:szCs w:val="21"/>
          <w:vertAlign w:val="subscript"/>
          <w:lang w:bidi="ar"/>
        </w:rPr>
        <w:t>2</w:t>
      </w:r>
      <w:r>
        <w:rPr>
          <w:kern w:val="0"/>
          <w:szCs w:val="21"/>
          <w:lang w:bidi="ar"/>
        </w:rPr>
        <w:t>O</w:t>
      </w:r>
      <w:r>
        <w:rPr>
          <w:kern w:val="0"/>
          <w:szCs w:val="21"/>
          <w:vertAlign w:val="subscript"/>
          <w:lang w:bidi="ar"/>
        </w:rPr>
        <w:t>2</w:t>
      </w:r>
      <w:r>
        <w:rPr>
          <w:kern w:val="0"/>
          <w:szCs w:val="21"/>
          <w:lang w:bidi="ar"/>
        </w:rPr>
        <w:t>，理由是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3</w:t>
      </w:r>
      <w:r>
        <w:rPr>
          <w:rFonts w:hint="eastAsia" w:ascii="宋体" w:hAnsi="宋体"/>
        </w:rPr>
        <w:t xml:space="preserve">) </w:t>
      </w:r>
      <w:r>
        <w:rPr>
          <w:kern w:val="0"/>
          <w:szCs w:val="21"/>
          <w:lang w:bidi="ar"/>
        </w:rPr>
        <w:t>步骤</w:t>
      </w:r>
      <w:r>
        <w:rPr>
          <w:rFonts w:hint="eastAsia"/>
          <w:kern w:val="0"/>
          <w:szCs w:val="21"/>
          <w:lang w:bidi="ar"/>
        </w:rPr>
        <w:t>Ⅲ</w:t>
      </w:r>
      <w:r>
        <w:rPr>
          <w:kern w:val="0"/>
          <w:szCs w:val="21"/>
          <w:lang w:bidi="ar"/>
        </w:rPr>
        <w:t>，合适的pH范围是</w:t>
      </w:r>
      <w:r>
        <w:rPr>
          <w:rFonts w:hint="eastAsia"/>
        </w:rPr>
        <w:t>________。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4</w:t>
      </w:r>
      <w:r>
        <w:rPr>
          <w:rFonts w:hint="eastAsia" w:ascii="宋体" w:hAnsi="宋体"/>
        </w:rPr>
        <w:t xml:space="preserve">) </w:t>
      </w:r>
      <w:r>
        <w:rPr>
          <w:kern w:val="0"/>
          <w:szCs w:val="21"/>
          <w:lang w:bidi="ar"/>
        </w:rPr>
        <w:t>步骤</w:t>
      </w:r>
      <w:r>
        <w:rPr>
          <w:rFonts w:hint="eastAsia"/>
          <w:kern w:val="0"/>
          <w:szCs w:val="21"/>
          <w:lang w:bidi="ar"/>
        </w:rPr>
        <w:t>Ⅳ</w:t>
      </w:r>
      <w:r>
        <w:rPr>
          <w:kern w:val="0"/>
          <w:szCs w:val="21"/>
          <w:lang w:bidi="ar"/>
        </w:rPr>
        <w:t>，需要用到下列</w:t>
      </w:r>
      <w:r>
        <w:rPr>
          <w:kern w:val="0"/>
          <w:szCs w:val="21"/>
          <w:em w:val="dot"/>
          <w:lang w:bidi="ar"/>
        </w:rPr>
        <w:t>所有</w:t>
      </w:r>
      <w:r>
        <w:rPr>
          <w:kern w:val="0"/>
          <w:szCs w:val="21"/>
          <w:lang w:bidi="ar"/>
        </w:rPr>
        <w:t>操作：</w:t>
      </w:r>
      <w:r>
        <w:rPr>
          <w:rFonts w:eastAsia="楷体"/>
          <w:kern w:val="0"/>
          <w:szCs w:val="21"/>
          <w:lang w:bidi="ar"/>
        </w:rPr>
        <w:t>a．蒸发至溶液出现晶膜，停止加热</w:t>
      </w:r>
      <w:r>
        <w:rPr>
          <w:kern w:val="0"/>
          <w:szCs w:val="21"/>
          <w:lang w:bidi="ar"/>
        </w:rPr>
        <w:t>；</w:t>
      </w:r>
      <w:r>
        <w:rPr>
          <w:rFonts w:eastAsia="楷体"/>
          <w:kern w:val="0"/>
          <w:szCs w:val="21"/>
          <w:lang w:bidi="ar"/>
        </w:rPr>
        <w:t>b．在60℃蒸发溶剂</w:t>
      </w:r>
      <w:r>
        <w:rPr>
          <w:kern w:val="0"/>
          <w:szCs w:val="21"/>
          <w:lang w:bidi="ar"/>
        </w:rPr>
        <w:t>；</w:t>
      </w:r>
      <w:r>
        <w:rPr>
          <w:rFonts w:eastAsia="楷体"/>
          <w:kern w:val="0"/>
          <w:szCs w:val="21"/>
          <w:lang w:bidi="ar"/>
        </w:rPr>
        <w:t>c．冷却至室温</w:t>
      </w:r>
      <w:r>
        <w:rPr>
          <w:kern w:val="0"/>
          <w:szCs w:val="21"/>
          <w:lang w:bidi="ar"/>
        </w:rPr>
        <w:t>；</w:t>
      </w:r>
      <w:r>
        <w:rPr>
          <w:rFonts w:eastAsia="楷体"/>
          <w:kern w:val="0"/>
          <w:szCs w:val="21"/>
          <w:lang w:bidi="ar"/>
        </w:rPr>
        <w:t>d．在100℃蒸发溶剂</w:t>
      </w:r>
      <w:r>
        <w:rPr>
          <w:kern w:val="0"/>
          <w:szCs w:val="21"/>
          <w:lang w:bidi="ar"/>
        </w:rPr>
        <w:t>；</w:t>
      </w:r>
      <w:r>
        <w:rPr>
          <w:rFonts w:eastAsia="楷体"/>
          <w:kern w:val="0"/>
          <w:szCs w:val="21"/>
          <w:lang w:bidi="ar"/>
        </w:rPr>
        <w:t>e．过滤</w:t>
      </w:r>
      <w:r>
        <w:rPr>
          <w:kern w:val="0"/>
          <w:szCs w:val="21"/>
          <w:lang w:bidi="ar"/>
        </w:rPr>
        <w:t>。</w:t>
      </w:r>
      <w:r>
        <w:rPr>
          <w:rFonts w:hint="eastAsia"/>
          <w:kern w:val="0"/>
          <w:szCs w:val="21"/>
          <w:lang w:bidi="ar"/>
        </w:rPr>
        <w:br w:type="textWrapping"/>
      </w:r>
      <w:r>
        <w:rPr>
          <w:kern w:val="0"/>
          <w:szCs w:val="21"/>
          <w:lang w:bidi="ar"/>
        </w:rPr>
        <w:t>请给出上述操作的正确顺序</w:t>
      </w:r>
      <w:r>
        <w:rPr>
          <w:rFonts w:hint="eastAsia"/>
        </w:rPr>
        <w:t>________</w:t>
      </w:r>
      <w:r>
        <w:rPr>
          <w:rFonts w:hint="eastAsia" w:ascii="宋体" w:hAnsi="宋体"/>
          <w:kern w:val="0"/>
          <w:szCs w:val="21"/>
          <w:lang w:bidi="ar"/>
        </w:rPr>
        <w:t>(</w:t>
      </w:r>
      <w:r>
        <w:rPr>
          <w:rFonts w:ascii="楷体" w:hAnsi="楷体" w:eastAsia="楷体"/>
          <w:kern w:val="0"/>
          <w:szCs w:val="21"/>
          <w:lang w:bidi="ar"/>
        </w:rPr>
        <w:t>操作可重复使用</w:t>
      </w:r>
      <w:r>
        <w:rPr>
          <w:rFonts w:hint="eastAsia" w:ascii="宋体" w:hAnsi="宋体"/>
          <w:kern w:val="0"/>
          <w:szCs w:val="21"/>
          <w:lang w:bidi="ar"/>
        </w:rPr>
        <w:t>)</w:t>
      </w:r>
      <w:r>
        <w:rPr>
          <w:rFonts w:hint="eastAsia"/>
        </w:rPr>
        <w:t>。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5</w:t>
      </w:r>
      <w:r>
        <w:rPr>
          <w:rFonts w:hint="eastAsia" w:ascii="宋体" w:hAnsi="宋体"/>
        </w:rPr>
        <w:t xml:space="preserve">) </w:t>
      </w:r>
      <w:r>
        <w:rPr>
          <w:kern w:val="0"/>
          <w:szCs w:val="21"/>
          <w:lang w:bidi="ar"/>
        </w:rPr>
        <w:t>步骤Ⅴ，某同学采用不同降温方式进行冷却结晶，测</w:t>
      </w:r>
      <w:r>
        <w:rPr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74930</wp:posOffset>
                </wp:positionV>
                <wp:extent cx="1753870" cy="1586230"/>
                <wp:effectExtent l="0" t="0" r="15240" b="0"/>
                <wp:wrapSquare wrapText="bothSides"/>
                <wp:docPr id="1476" name="组合 1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870" cy="1586230"/>
                          <a:chOff x="1771" y="2369"/>
                          <a:chExt cx="2762" cy="2498"/>
                        </a:xfrm>
                      </wpg:grpSpPr>
                      <wpg:grpSp>
                        <wpg:cNvPr id="1477" name="Group 1016"/>
                        <wpg:cNvGrpSpPr/>
                        <wpg:grpSpPr>
                          <a:xfrm>
                            <a:off x="1771" y="2369"/>
                            <a:ext cx="2762" cy="2498"/>
                            <a:chOff x="1773" y="2369"/>
                            <a:chExt cx="2762" cy="2498"/>
                          </a:xfrm>
                        </wpg:grpSpPr>
                        <wps:wsp>
                          <wps:cNvPr id="14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" y="4561"/>
                              <a:ext cx="1188" cy="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第31题图1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1479" name="Group 1018"/>
                          <wpg:cNvGrpSpPr/>
                          <wpg:grpSpPr>
                            <a:xfrm>
                              <a:off x="1773" y="2369"/>
                              <a:ext cx="2762" cy="2232"/>
                              <a:chOff x="1773" y="2369"/>
                              <a:chExt cx="2762" cy="2232"/>
                            </a:xfrm>
                          </wpg:grpSpPr>
                          <wpg:grpSp>
                            <wpg:cNvPr id="1480" name="Group 1019"/>
                            <wpg:cNvGrpSpPr/>
                            <wpg:grpSpPr>
                              <a:xfrm>
                                <a:off x="1773" y="2369"/>
                                <a:ext cx="2762" cy="2232"/>
                                <a:chOff x="1773" y="2369"/>
                                <a:chExt cx="2762" cy="2232"/>
                              </a:xfrm>
                            </wpg:grpSpPr>
                            <wps:wsp>
                              <wps:cNvPr id="1481" name="Text Box 8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3" y="2744"/>
                                  <a:ext cx="255" cy="1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质量分数</w:t>
                                    </w:r>
                                    <w:r>
                                      <w:rPr>
                                        <w:rFonts w:hint="eastAsia" w:ascii="宋体" w:hAnsi="宋体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vert="vert270" wrap="non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82" name="Text Box 9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0" y="4346"/>
                                  <a:ext cx="1221" cy="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jc w:val="left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颗粒大小</w:t>
                                    </w:r>
                                    <w:r>
                                      <w:rPr>
                                        <w:rFonts w:hint="eastAsia" w:ascii="宋体" w:hAnsi="宋体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szCs w:val="21"/>
                                      </w:rPr>
                                      <w:t>μm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83" name="Text Box 8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16" y="4172"/>
                                  <a:ext cx="1417" cy="2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jc w:val="distribut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200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400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600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800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84" name="Text Box 8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42" y="2369"/>
                                  <a:ext cx="182" cy="1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60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40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30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10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300" w:lineRule="auto"/>
                                      <w:jc w:val="righ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85" name="Text Box 9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5" y="4172"/>
                                  <a:ext cx="36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jc w:val="lef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86" name="Rectangle 9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2454"/>
                                  <a:ext cx="2268" cy="1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g:grpSp>
                              <wpg:cNvPr id="1487" name="Group 1026"/>
                              <wpg:cNvGrpSpPr/>
                              <wpg:grpSpPr>
                                <a:xfrm>
                                  <a:off x="2267" y="4099"/>
                                  <a:ext cx="2268" cy="57"/>
                                  <a:chOff x="5102" y="3872"/>
                                  <a:chExt cx="2268" cy="1134"/>
                                </a:xfrm>
                              </wpg:grpSpPr>
                              <wps:wsp>
                                <wps:cNvPr id="1488" name="AutoShape 92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292" y="3872"/>
                                    <a:ext cx="1" cy="11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89" name="AutoShape 92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670" y="3872"/>
                                    <a:ext cx="1" cy="11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0" name="AutoShape 92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6" y="3872"/>
                                    <a:ext cx="2" cy="11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1" name="AutoShape 93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424" y="3872"/>
                                    <a:ext cx="2" cy="11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2" name="AutoShape 93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801" y="3872"/>
                                    <a:ext cx="1" cy="11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3" name="AutoShape 93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180" y="3872"/>
                                    <a:ext cx="2" cy="11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4" name="AutoShape 92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102" y="4439"/>
                                    <a:ext cx="2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5" name="AutoShape 9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80" y="4439"/>
                                    <a:ext cx="2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6" name="AutoShape 92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858" y="4439"/>
                                    <a:ext cx="2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7" name="AutoShape 92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234" y="4439"/>
                                    <a:ext cx="2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8" name="AutoShape 93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611" y="4439"/>
                                    <a:ext cx="1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99" name="AutoShape 93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989" y="4439"/>
                                    <a:ext cx="1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0" name="AutoShape 93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368" y="4439"/>
                                    <a:ext cx="2" cy="5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1501" name="Group 1040"/>
                              <wpg:cNvGrpSpPr/>
                              <wpg:grpSpPr>
                                <a:xfrm>
                                  <a:off x="2267" y="2454"/>
                                  <a:ext cx="57" cy="1701"/>
                                  <a:chOff x="2797" y="2288"/>
                                  <a:chExt cx="567" cy="1814"/>
                                </a:xfrm>
                              </wpg:grpSpPr>
                              <wps:wsp>
                                <wps:cNvPr id="1502" name="AutoShape 9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2288"/>
                                    <a:ext cx="5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3" name="AutoShape 9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2566"/>
                                    <a:ext cx="567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4" name="AutoShape 9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2845"/>
                                    <a:ext cx="5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5" name="AutoShape 9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123"/>
                                    <a:ext cx="5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6" name="AutoShape 9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402"/>
                                    <a:ext cx="5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7" name="AutoShape 9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683"/>
                                    <a:ext cx="5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8" name="AutoShape 9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2427"/>
                                    <a:ext cx="28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9" name="AutoShape 9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2706"/>
                                    <a:ext cx="28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10" name="AutoShape 9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2984"/>
                                    <a:ext cx="28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11" name="AutoShape 9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262"/>
                                    <a:ext cx="283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12" name="AutoShape 9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541"/>
                                    <a:ext cx="28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13" name="AutoShape 9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822"/>
                                    <a:ext cx="28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14" name="AutoShape 9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4101"/>
                                    <a:ext cx="28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15" name="AutoShape 9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97" y="3961"/>
                                    <a:ext cx="567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516" name="Text Box 9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64" y="4172"/>
                                  <a:ext cx="36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jc w:val="lef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1200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1517" name="Group 1056"/>
                            <wpg:cNvGrpSpPr/>
                            <wpg:grpSpPr>
                              <a:xfrm>
                                <a:off x="2425" y="3313"/>
                                <a:ext cx="1950" cy="528"/>
                                <a:chOff x="2425" y="3313"/>
                                <a:chExt cx="1950" cy="528"/>
                              </a:xfrm>
                            </wpg:grpSpPr>
                            <wps:wsp>
                              <wps:cNvPr id="1518" name="Freeform 1057"/>
                              <wps:cNvSpPr/>
                              <wps:spPr bwMode="auto">
                                <a:xfrm>
                                  <a:off x="2455" y="3332"/>
                                  <a:ext cx="1894" cy="480"/>
                                </a:xfrm>
                                <a:custGeom>
                                  <a:avLst/>
                                  <a:gdLst>
                                    <a:gd name="T0" fmla="*/ 0 w 1879"/>
                                    <a:gd name="T1" fmla="*/ 471 h 480"/>
                                    <a:gd name="T2" fmla="*/ 373 w 1879"/>
                                    <a:gd name="T3" fmla="*/ 258 h 480"/>
                                    <a:gd name="T4" fmla="*/ 751 w 1879"/>
                                    <a:gd name="T5" fmla="*/ 120 h 480"/>
                                    <a:gd name="T6" fmla="*/ 1129 w 1879"/>
                                    <a:gd name="T7" fmla="*/ 0 h 480"/>
                                    <a:gd name="T8" fmla="*/ 1501 w 1879"/>
                                    <a:gd name="T9" fmla="*/ 138 h 480"/>
                                    <a:gd name="T10" fmla="*/ 1879 w 1879"/>
                                    <a:gd name="T11" fmla="*/ 480 h 4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879" h="480">
                                      <a:moveTo>
                                        <a:pt x="0" y="471"/>
                                      </a:moveTo>
                                      <a:lnTo>
                                        <a:pt x="373" y="258"/>
                                      </a:lnTo>
                                      <a:lnTo>
                                        <a:pt x="751" y="120"/>
                                      </a:lnTo>
                                      <a:lnTo>
                                        <a:pt x="1129" y="0"/>
                                      </a:lnTo>
                                      <a:lnTo>
                                        <a:pt x="1501" y="138"/>
                                      </a:lnTo>
                                      <a:lnTo>
                                        <a:pt x="1879" y="4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19" name="Rectangle 105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25" y="3778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0" name="Rectangle 105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05" y="3566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1" name="Rectangle 106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182" y="3425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2" name="Rectangle 106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560" y="3313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3" name="Rectangle 106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937" y="3449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4" name="Rectangle 106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318" y="3784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1525" name="Group 1064"/>
                            <wpg:cNvGrpSpPr/>
                            <wpg:grpSpPr>
                              <a:xfrm>
                                <a:off x="2425" y="2990"/>
                                <a:ext cx="1950" cy="986"/>
                                <a:chOff x="2425" y="2990"/>
                                <a:chExt cx="1950" cy="986"/>
                              </a:xfrm>
                            </wpg:grpSpPr>
                            <wps:wsp>
                              <wps:cNvPr id="1526" name="Freeform 1065"/>
                              <wps:cNvSpPr/>
                              <wps:spPr bwMode="auto">
                                <a:xfrm>
                                  <a:off x="2455" y="3008"/>
                                  <a:ext cx="1893" cy="942"/>
                                </a:xfrm>
                                <a:custGeom>
                                  <a:avLst/>
                                  <a:gdLst>
                                    <a:gd name="T0" fmla="*/ 0 w 1893"/>
                                    <a:gd name="T1" fmla="*/ 942 h 942"/>
                                    <a:gd name="T2" fmla="*/ 384 w 1893"/>
                                    <a:gd name="T3" fmla="*/ 828 h 942"/>
                                    <a:gd name="T4" fmla="*/ 756 w 1893"/>
                                    <a:gd name="T5" fmla="*/ 624 h 942"/>
                                    <a:gd name="T6" fmla="*/ 1134 w 1893"/>
                                    <a:gd name="T7" fmla="*/ 408 h 942"/>
                                    <a:gd name="T8" fmla="*/ 1514 w 1893"/>
                                    <a:gd name="T9" fmla="*/ 0 h 942"/>
                                    <a:gd name="T10" fmla="*/ 1893 w 1893"/>
                                    <a:gd name="T11" fmla="*/ 604 h 9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893" h="942">
                                      <a:moveTo>
                                        <a:pt x="0" y="942"/>
                                      </a:moveTo>
                                      <a:lnTo>
                                        <a:pt x="384" y="828"/>
                                      </a:lnTo>
                                      <a:lnTo>
                                        <a:pt x="756" y="624"/>
                                      </a:lnTo>
                                      <a:lnTo>
                                        <a:pt x="1134" y="408"/>
                                      </a:lnTo>
                                      <a:lnTo>
                                        <a:pt x="1514" y="0"/>
                                      </a:lnTo>
                                      <a:lnTo>
                                        <a:pt x="1893" y="60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7030A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7" name="Oval 106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25" y="3919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8" name="Oval 106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05" y="3807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9" name="Oval 106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182" y="360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0" name="Oval 10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560" y="338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1" name="Oval 10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937" y="299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2" name="Oval 10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318" y="3569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1533" name="Group 1072"/>
                            <wpg:cNvGrpSpPr/>
                            <wpg:grpSpPr>
                              <a:xfrm>
                                <a:off x="2425" y="2549"/>
                                <a:ext cx="1950" cy="1494"/>
                                <a:chOff x="2425" y="2549"/>
                                <a:chExt cx="1950" cy="1494"/>
                              </a:xfrm>
                            </wpg:grpSpPr>
                            <wps:wsp>
                              <wps:cNvPr id="1534" name="Freeform 1073"/>
                              <wps:cNvSpPr/>
                              <wps:spPr bwMode="auto">
                                <a:xfrm>
                                  <a:off x="2455" y="2567"/>
                                  <a:ext cx="1896" cy="1455"/>
                                </a:xfrm>
                                <a:custGeom>
                                  <a:avLst/>
                                  <a:gdLst>
                                    <a:gd name="T0" fmla="*/ 0 w 1896"/>
                                    <a:gd name="T1" fmla="*/ 1455 h 1455"/>
                                    <a:gd name="T2" fmla="*/ 378 w 1896"/>
                                    <a:gd name="T3" fmla="*/ 1353 h 1455"/>
                                    <a:gd name="T4" fmla="*/ 762 w 1896"/>
                                    <a:gd name="T5" fmla="*/ 1281 h 1455"/>
                                    <a:gd name="T6" fmla="*/ 1128 w 1896"/>
                                    <a:gd name="T7" fmla="*/ 1143 h 1455"/>
                                    <a:gd name="T8" fmla="*/ 1515 w 1896"/>
                                    <a:gd name="T9" fmla="*/ 0 h 1455"/>
                                    <a:gd name="T10" fmla="*/ 1896 w 1896"/>
                                    <a:gd name="T11" fmla="*/ 825 h 14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896" h="1455">
                                      <a:moveTo>
                                        <a:pt x="0" y="1455"/>
                                      </a:moveTo>
                                      <a:lnTo>
                                        <a:pt x="378" y="1353"/>
                                      </a:lnTo>
                                      <a:lnTo>
                                        <a:pt x="762" y="1281"/>
                                      </a:lnTo>
                                      <a:lnTo>
                                        <a:pt x="1128" y="1143"/>
                                      </a:lnTo>
                                      <a:lnTo>
                                        <a:pt x="1515" y="0"/>
                                      </a:lnTo>
                                      <a:lnTo>
                                        <a:pt x="1896" y="82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FF0000"/>
                                  </a:solidFill>
                                  <a:prstDash val="sysDot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5" name="AutoShape 107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25" y="3994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6" name="AutoShape 10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05" y="3890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7" name="AutoShape 107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182" y="3817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8" name="AutoShape 107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560" y="3677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39" name="AutoShape 107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937" y="2549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40" name="AutoShape 107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318" y="3348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g:grpSp>
                        </wpg:grpSp>
                      </wpg:grpSp>
                      <wpg:grpSp>
                        <wpg:cNvPr id="1541" name="Group 1080"/>
                        <wpg:cNvGrpSpPr/>
                        <wpg:grpSpPr>
                          <a:xfrm>
                            <a:off x="2437" y="2511"/>
                            <a:ext cx="1059" cy="859"/>
                            <a:chOff x="2453" y="2455"/>
                            <a:chExt cx="1059" cy="859"/>
                          </a:xfrm>
                        </wpg:grpSpPr>
                        <wpg:grpSp>
                          <wpg:cNvPr id="1542" name="Group 1081"/>
                          <wpg:cNvGrpSpPr/>
                          <wpg:grpSpPr>
                            <a:xfrm>
                              <a:off x="2453" y="2455"/>
                              <a:ext cx="1059" cy="406"/>
                              <a:chOff x="2453" y="2455"/>
                              <a:chExt cx="1059" cy="406"/>
                            </a:xfrm>
                          </wpg:grpSpPr>
                          <wps:wsp>
                            <wps:cNvPr id="1543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6" y="2455"/>
                                <a:ext cx="776" cy="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快速降温</w:t>
                                  </w:r>
                                </w:p>
                              </w:txbxContent>
                            </wps:txbx>
                            <wps:bodyPr rot="0" vert="horz" wrap="none" lIns="18000" tIns="18000" rIns="18000" bIns="18000" anchor="t" anchorCtr="0" upright="1">
                              <a:spAutoFit/>
                            </wps:bodyPr>
                          </wps:wsp>
                          <wpg:grpSp>
                            <wpg:cNvPr id="1544" name="Group 1083"/>
                            <wpg:cNvGrpSpPr/>
                            <wpg:grpSpPr>
                              <a:xfrm>
                                <a:off x="2453" y="2571"/>
                                <a:ext cx="283" cy="57"/>
                                <a:chOff x="5102" y="2654"/>
                                <a:chExt cx="283" cy="57"/>
                              </a:xfrm>
                            </wpg:grpSpPr>
                            <wps:wsp>
                              <wps:cNvPr id="1545" name="Rectangle 108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215" y="2654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46" name="AutoShape 10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2681"/>
                                  <a:ext cx="28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70C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547" name="Group 1086"/>
                          <wpg:cNvGrpSpPr/>
                          <wpg:grpSpPr>
                            <a:xfrm>
                              <a:off x="2453" y="2681"/>
                              <a:ext cx="1059" cy="406"/>
                              <a:chOff x="2453" y="2738"/>
                              <a:chExt cx="1059" cy="406"/>
                            </a:xfrm>
                          </wpg:grpSpPr>
                          <wps:wsp>
                            <wps:cNvPr id="1548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6" y="2738"/>
                                <a:ext cx="776" cy="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缓慢降温</w:t>
                                  </w:r>
                                </w:p>
                              </w:txbxContent>
                            </wps:txbx>
                            <wps:bodyPr rot="0" vert="horz" wrap="none" lIns="18000" tIns="18000" rIns="18000" bIns="18000" anchor="t" anchorCtr="0" upright="1">
                              <a:spAutoFit/>
                            </wps:bodyPr>
                          </wps:wsp>
                          <wpg:grpSp>
                            <wpg:cNvPr id="1549" name="Group 1088"/>
                            <wpg:cNvGrpSpPr/>
                            <wpg:grpSpPr>
                              <a:xfrm>
                                <a:off x="2453" y="2854"/>
                                <a:ext cx="283" cy="57"/>
                                <a:chOff x="5102" y="3008"/>
                                <a:chExt cx="283" cy="57"/>
                              </a:xfrm>
                            </wpg:grpSpPr>
                            <wps:wsp>
                              <wps:cNvPr id="1550" name="Oval 108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215" y="3008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51" name="AutoShape 1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3036"/>
                                  <a:ext cx="28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7030A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552" name="Group 1091"/>
                          <wpg:cNvGrpSpPr/>
                          <wpg:grpSpPr>
                            <a:xfrm>
                              <a:off x="2453" y="2908"/>
                              <a:ext cx="1059" cy="406"/>
                              <a:chOff x="2453" y="3021"/>
                              <a:chExt cx="1059" cy="406"/>
                            </a:xfrm>
                          </wpg:grpSpPr>
                          <wps:wsp>
                            <wps:cNvPr id="1553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36" y="3021"/>
                                <a:ext cx="776" cy="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变速降温</w:t>
                                  </w:r>
                                </w:p>
                              </w:txbxContent>
                            </wps:txbx>
                            <wps:bodyPr rot="0" vert="horz" wrap="none" lIns="18000" tIns="18000" rIns="18000" bIns="18000" anchor="t" anchorCtr="0" upright="1">
                              <a:spAutoFit/>
                            </wps:bodyPr>
                          </wps:wsp>
                          <wpg:grpSp>
                            <wpg:cNvPr id="1554" name="Group 1093"/>
                            <wpg:cNvGrpSpPr/>
                            <wpg:grpSpPr>
                              <a:xfrm>
                                <a:off x="2453" y="3141"/>
                                <a:ext cx="283" cy="49"/>
                                <a:chOff x="5169" y="3457"/>
                                <a:chExt cx="283" cy="49"/>
                              </a:xfrm>
                            </wpg:grpSpPr>
                            <wps:wsp>
                              <wps:cNvPr id="1555" name="AutoShape 109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282" y="3457"/>
                                  <a:ext cx="57" cy="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56" name="AutoShape 1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69" y="3481"/>
                                  <a:ext cx="28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6.75pt;margin-top:5.9pt;height:124.9pt;width:138.1pt;mso-wrap-distance-bottom:0pt;mso-wrap-distance-left:9pt;mso-wrap-distance-right:9pt;mso-wrap-distance-top:0pt;z-index:251665408;mso-width-relative:page;mso-height-relative:page;" coordorigin="1771,2369" coordsize="2762,2498" o:gfxdata="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">
                <o:lock v:ext="edit" aspectratio="f"/>
                <v:group id="Group 1016" o:spid="_x0000_s1026" o:spt="203" style="position:absolute;left:1771;top:2369;height:2498;width:2762;" coordorigin="1773,2369" coordsize="2762,2498" o:gfxdata="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qkAb0AAADd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19" o:spid="_x0000_s1026" o:spt="1" style="position:absolute;left:2560;top:4561;height:306;width:1188;" filled="f" stroked="f" coordsize="21600,21600" o:gfxdata="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meRr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.5mm,0.5mm,0.5mm,0.5mm">
                      <w:txbxContent>
                        <w:p>
                          <w:pPr>
                            <w:snapToGrid w:val="0"/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第31题图1</w:t>
                          </w:r>
                        </w:p>
                      </w:txbxContent>
                    </v:textbox>
                  </v:rect>
                  <v:group id="Group 1018" o:spid="_x0000_s1026" o:spt="203" style="position:absolute;left:1773;top:2369;height:2232;width:2762;" coordorigin="1773,2369" coordsize="2762,2232" o:gfxdata="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kmV6L0AAADdAAAADwAAAAAAAAABACAAAAAiAAAAZHJzL2Rvd25yZXYueG1s&#10;UEsBAhQAFAAAAAgAh07iQDMvBZ47AAAAOQAAABUAAAAAAAAAAQAgAAAADAEAAGRycy9ncm91cHNo&#10;YXBleG1sLnhtbFBLBQYAAAAABgAGAGABAADJAwAAAAA=&#10;">
                    <o:lock v:ext="edit" aspectratio="f"/>
                    <v:group id="Group 1019" o:spid="_x0000_s1026" o:spt="203" style="position:absolute;left:1773;top:2369;height:2232;width:2762;" coordorigin="1773,2369" coordsize="2762,2232" o:gfxdata="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wqZMUsAAAADdAAAADwAAAAAAAAABACAAAAAiAAAAZHJzL2Rvd25yZXYu&#10;eG1sUEsBAhQAFAAAAAgAh07iQDMvBZ47AAAAOQAAABUAAAAAAAAAAQAgAAAADwEAAGRycy9ncm91&#10;cHNoYXBleG1sLnhtbFBLBQYAAAAABgAGAGABAADMAwAAAAA=&#10;">
                      <o:lock v:ext="edit" aspectratio="f"/>
                      <v:shape id="Text Box 898" o:spid="_x0000_s1026" o:spt="202" type="#_x0000_t202" style="position:absolute;left:1773;top:2744;height:1095;width:255;mso-wrap-style:none;" filled="f" stroked="f" coordsize="21600,21600" o:gfxdata="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z6EbugAAAN0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 style="layout-flow:vertical;mso-layout-flow-alt:bottom-to-top;">
                          <w:txbxContent>
                            <w:p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质量分数</w:t>
                              </w:r>
                              <w:r>
                                <w:rPr>
                                  <w:rFonts w:hint="eastAsia" w:ascii="宋体" w:hAnsi="宋体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shape id="Text Box 950" o:spid="_x0000_s1026" o:spt="202" type="#_x0000_t202" style="position:absolute;left:2790;top:4346;height:255;width:1221;mso-wrap-style:none;" filled="f" stroked="f" coordsize="21600,21600" o:gfxdata="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PKq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颗粒大小</w:t>
                              </w:r>
                              <w:r>
                                <w:rPr>
                                  <w:rFonts w:hint="eastAsia" w:ascii="宋体" w:hAnsi="宋体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szCs w:val="21"/>
                                </w:rPr>
                                <w:t>μm</w:t>
                              </w:r>
                            </w:p>
                          </w:txbxContent>
                        </v:textbox>
                      </v:shape>
                      <v:shape id="Text Box 896" o:spid="_x0000_s1026" o:spt="202" type="#_x0000_t202" style="position:absolute;left:2316;top:4172;height:207;width:1417;" filled="f" stroked="f" coordsize="21600,21600" o:gfxdata="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dtr+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400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600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800</w:t>
                              </w:r>
                            </w:p>
                          </w:txbxContent>
                        </v:textbox>
                      </v:shape>
                      <v:shape id="Text Box 897" o:spid="_x0000_s1026" o:spt="202" type="#_x0000_t202" style="position:absolute;left:2042;top:2369;height:1923;width:182;mso-wrap-style:none;" filled="f" stroked="f" coordsize="21600,21600" o:gfxdata="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d2UG5AAAA3Q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60</w:t>
                              </w:r>
                            </w:p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50</w:t>
                              </w:r>
                            </w:p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40</w:t>
                              </w:r>
                            </w:p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30</w:t>
                              </w:r>
                            </w:p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20</w:t>
                              </w:r>
                            </w:p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10</w:t>
                              </w:r>
                            </w:p>
                            <w:p>
                              <w:pPr>
                                <w:snapToGrid w:val="0"/>
                                <w:spacing w:line="300" w:lineRule="auto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949" o:spid="_x0000_s1026" o:spt="202" type="#_x0000_t202" style="position:absolute;left:3785;top:4172;height:330;width:364;mso-wrap-style:none;" filled="f" stroked="f" coordsize="21600,21600" o:gfxdata="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9F82r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1000</w:t>
                              </w:r>
                            </w:p>
                          </w:txbxContent>
                        </v:textbox>
                      </v:shape>
                      <v:rect id="Rectangle 946" o:spid="_x0000_s1026" o:spt="1" style="position:absolute;left:2267;top:2454;height:1701;width:2268;mso-wrap-style:none;" filled="f" stroked="t" coordsize="21600,21600" o:gfxdata="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zGIq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miterlimit="8" joinstyle="miter"/>
                        <v:imagedata o:title=""/>
                        <o:lock v:ext="edit" aspectratio="f"/>
                        <v:textbox inset="0mm,0mm,0mm,0mm" style="mso-fit-shape-to-text:t;"/>
                      </v:rect>
                      <v:group id="Group 1026" o:spid="_x0000_s1026" o:spt="203" style="position:absolute;left:2267;top:4099;height:57;width:2268;" coordorigin="5102,3872" coordsize="2268,1134" o:gfxdata="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U/UJr0AAADd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AutoShape 924" o:spid="_x0000_s1026" o:spt="32" type="#_x0000_t32" style="position:absolute;left:5292;top:3872;flip:x;height:1134;width:1;" filled="f" stroked="t" coordsize="21600,21600" o:gfxdata="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wiwy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26" o:spid="_x0000_s1026" o:spt="32" type="#_x0000_t32" style="position:absolute;left:5670;top:3872;flip:x;height:1134;width:1;" filled="f" stroked="t" coordsize="21600,21600" o:gfxdata="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vC6X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28" o:spid="_x0000_s1026" o:spt="32" type="#_x0000_t32" style="position:absolute;left:6046;top:3872;flip:x;height:1134;width:2;" filled="f" stroked="t" coordsize="21600,21600" o:gfxdata="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8R17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30" o:spid="_x0000_s1026" o:spt="32" type="#_x0000_t32" style="position:absolute;left:6424;top:3872;flip:x;height:1134;width:2;" filled="f" stroked="t" coordsize="21600,21600" o:gfxdata="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TtEy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32" o:spid="_x0000_s1026" o:spt="32" type="#_x0000_t32" style="position:absolute;left:6801;top:3872;flip:x;height:1134;width:1;" filled="f" stroked="t" coordsize="21600,21600" o:gfxdata="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wSo7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33" o:spid="_x0000_s1026" o:spt="32" type="#_x0000_t32" style="position:absolute;left:7180;top:3872;flip:x;height:1134;width:2;" filled="f" stroked="t" coordsize="21600,21600" o:gfxdata="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jY+g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23" o:spid="_x0000_s1026" o:spt="32" type="#_x0000_t32" style="position:absolute;left:5102;top:4439;flip:x;height:567;width:2;" filled="f" stroked="t" coordsize="21600,21600" o:gfxdata="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ZBfU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25" o:spid="_x0000_s1026" o:spt="32" type="#_x0000_t32" style="position:absolute;left:5480;top:4439;flip:x;height:567;width:2;" filled="f" stroked="t" coordsize="21600,21600" o:gfxdata="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KLJP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27" o:spid="_x0000_s1026" o:spt="32" type="#_x0000_t32" style="position:absolute;left:5858;top:4439;flip:x;height:567;width:2;" filled="f" stroked="t" coordsize="21600,21600" o:gfxdata="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+iw4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29" o:spid="_x0000_s1026" o:spt="32" type="#_x0000_t32" style="position:absolute;left:6234;top:4439;flip:x;height:567;width:2;" filled="f" stroked="t" coordsize="21600,21600" o:gfxdata="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tomj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31" o:spid="_x0000_s1026" o:spt="32" type="#_x0000_t32" style="position:absolute;left:6611;top:4439;flip:x;height:567;width:1;" filled="f" stroked="t" coordsize="21600,21600" o:gfxdata="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kd0b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33" o:spid="_x0000_s1026" o:spt="32" type="#_x0000_t32" style="position:absolute;left:6989;top:4439;flip:x;height:567;width:1;" filled="f" stroked="t" coordsize="21600,21600" o:gfxdata="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ZbhK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33" o:spid="_x0000_s1026" o:spt="32" type="#_x0000_t32" style="position:absolute;left:7368;top:4439;flip:x;height:567;width:2;" filled="f" stroked="t" coordsize="21600,21600" o:gfxdata="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0i82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</v:group>
                      <v:group id="Group 1040" o:spid="_x0000_s1026" o:spt="203" style="position:absolute;left:2267;top:2454;height:1701;width:57;" coordorigin="2797,2288" coordsize="567,1814" o:gfxdata="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tjlDr0AAADd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AutoShape 902" o:spid="_x0000_s1026" o:spt="32" type="#_x0000_t32" style="position:absolute;left:2797;top:2288;height:1;width:567;" filled="f" stroked="t" coordsize="21600,21600" o:gfxdata="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e2lK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4" o:spid="_x0000_s1026" o:spt="32" type="#_x0000_t32" style="position:absolute;left:2797;top:2566;height:2;width:567;" filled="f" stroked="t" coordsize="21600,21600" o:gfxdata="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Sf8m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6" o:spid="_x0000_s1026" o:spt="32" type="#_x0000_t32" style="position:absolute;left:2797;top:2845;height:1;width:567;" filled="f" stroked="t" coordsize="21600,21600" o:gfxdata="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7572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8" o:spid="_x0000_s1026" o:spt="32" type="#_x0000_t32" style="position:absolute;left:2797;top:3123;height:1;width:567;" filled="f" stroked="t" coordsize="21600,21600" o:gfxdata="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/dCJr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10" o:spid="_x0000_s1026" o:spt="32" type="#_x0000_t32" style="position:absolute;left:2797;top:3402;height:1;width:567;" filled="f" stroked="t" coordsize="21600,21600" o:gfxdata="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l3FG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2" o:spid="_x0000_s1026" o:spt="32" type="#_x0000_t32" style="position:absolute;left:2797;top:3683;height:1;width:567;" filled="f" stroked="t" coordsize="21600,21600" o:gfxdata="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pecq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1" o:spid="_x0000_s1026" o:spt="32" type="#_x0000_t32" style="position:absolute;left:2797;top:2427;height:1;width:283;" filled="f" stroked="t" coordsize="21600,21600" o:gfxdata="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btuL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3" o:spid="_x0000_s1026" o:spt="32" type="#_x0000_t32" style="position:absolute;left:2797;top:2706;height:1;width:283;" filled="f" stroked="t" coordsize="21600,21600" o:gfxdata="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6SCO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5" o:spid="_x0000_s1026" o:spt="32" type="#_x0000_t32" style="position:absolute;left:2797;top:2984;height:1;width:283;" filled="f" stroked="t" coordsize="21600,21600" o:gfxdata="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l3Y7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7" o:spid="_x0000_s1026" o:spt="32" type="#_x0000_t32" style="position:absolute;left:2797;top:3262;height:2;width:283;" filled="f" stroked="t" coordsize="21600,21600" o:gfxdata="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V0vi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9" o:spid="_x0000_s1026" o:spt="32" type="#_x0000_t32" style="position:absolute;left:2797;top:3541;height:1;width:283;" filled="f" stroked="t" coordsize="21600,21600" o:gfxdata="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HTI+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1" o:spid="_x0000_s1026" o:spt="32" type="#_x0000_t32" style="position:absolute;left:2797;top:3822;height:1;width:283;" filled="f" stroked="t" coordsize="21600,21600" o:gfxdata="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i+kU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3" o:spid="_x0000_s1026" o:spt="32" type="#_x0000_t32" style="position:absolute;left:2797;top:4101;height:1;width:283;" filled="f" stroked="t" coordsize="21600,21600" o:gfxdata="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nFg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  <v:shape id="AutoShape 904" o:spid="_x0000_s1026" o:spt="32" type="#_x0000_t32" style="position:absolute;left:2797;top:3961;height:2;width:567;" filled="f" stroked="t" coordsize="21600,21600" o:gfxdata="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LtT7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shape>
                      </v:group>
                      <v:shape id="Text Box 949" o:spid="_x0000_s1026" o:spt="202" type="#_x0000_t202" style="position:absolute;left:4164;top:4172;height:330;width:364;mso-wrap-style:none;" filled="f" stroked="f" coordsize="21600,21600" o:gfxdata="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HoeLe5AAAA3Q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1200</w:t>
                              </w:r>
                            </w:p>
                          </w:txbxContent>
                        </v:textbox>
                      </v:shape>
                    </v:group>
                    <v:group id="Group 1056" o:spid="_x0000_s1026" o:spt="203" style="position:absolute;left:2425;top:3313;height:528;width:1950;" coordorigin="2425,3313" coordsize="1950,528" o:gfxdata="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OkTjy+AAAA3Q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Freeform 1057" o:spid="_x0000_s1026" o:spt="100" style="position:absolute;left:2455;top:3332;height:480;width:1894;mso-wrap-style:none;" filled="f" stroked="t" coordsize="1879,480" o:gfxdata="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cZWZ&#10;wAAAAN0AAAAPAAAAAAAAAAEAIAAAACIAAABkcnMvZG93bnJldi54bWxQSwECFAAUAAAACACHTuJA&#10;My8FnjsAAAA5AAAAEAAAAAAAAAABACAAAAAPAQAAZHJzL3NoYXBleG1sLnhtbFBLBQYAAAAABgAG&#10;AFsBAAC5AwAAAAA=&#10;" path="m0,471l373,258,751,120,1129,0,1501,138,1879,480e">
                        <v:path o:connectlocs="0,471;375,258;756,120;1138,0;1512,138;1894,480" o:connectangles="0,0,0,0,0,0"/>
                        <v:fill on="f" focussize="0,0"/>
                        <v:stroke color="#0070C0" joinstyle="round"/>
                        <v:imagedata o:title=""/>
                        <o:lock v:ext="edit" aspectratio="f"/>
                        <v:textbox inset="0mm,0mm,0mm,0mm" style="mso-fit-shape-to-text:t;"/>
                      </v:shape>
                      <v:rect id="Rectangle 1058" o:spid="_x0000_s1026" o:spt="1" style="position:absolute;left:2425;top:3778;height:57;width:57;mso-wrap-style:none;" fillcolor="#0070C0" filled="t" stroked="f" coordsize="21600,21600" o:gfxdata="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mM3TugAAAN0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  <v:rect id="Rectangle 1059" o:spid="_x0000_s1026" o:spt="1" style="position:absolute;left:2805;top:3566;height:57;width:57;mso-wrap-style:none;" fillcolor="#0070C0" filled="t" stroked="f" coordsize="21600,21600" o:gfxdata="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6u874A&#10;AADd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  <v:rect id="Rectangle 1060" o:spid="_x0000_s1026" o:spt="1" style="position:absolute;left:3182;top:3425;height:57;width:57;mso-wrap-style:none;" fillcolor="#0070C0" filled="t" stroked="f" coordsize="21600,21600" o:gfxdata="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CC2i8AAAA&#10;3Q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  <v:rect id="Rectangle 1061" o:spid="_x0000_s1026" o:spt="1" style="position:absolute;left:3560;top:3313;height:57;width:57;mso-wrap-style:none;" fillcolor="#0070C0" filled="t" stroked="f" coordsize="21600,21600" o:gfxdata="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UJUf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  <v:rect id="Rectangle 1062" o:spid="_x0000_s1026" o:spt="1" style="position:absolute;left:3937;top:3449;height:57;width:57;mso-wrap-style:none;" fillcolor="#0070C0" filled="t" stroked="f" coordsize="21600,21600" o:gfxdata="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DCE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  <v:rect id="Rectangle 1063" o:spid="_x0000_s1026" o:spt="1" style="position:absolute;left:4318;top:3784;height:57;width:57;mso-wrap-style:none;" fillcolor="#0070C0" filled="t" stroked="f" coordsize="21600,21600" o:gfxdata="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9ajw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</v:group>
                    <v:group id="Group 1064" o:spid="_x0000_s1026" o:spt="203" style="position:absolute;left:2425;top:2990;height:986;width:1950;" coordorigin="2425,2990" coordsize="1950,986" o:gfxdata="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CVr9t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Freeform 1065" o:spid="_x0000_s1026" o:spt="100" style="position:absolute;left:2455;top:3008;height:942;width:1893;mso-wrap-style:none;" filled="f" stroked="t" coordsize="1893,942" o:gfxdata="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BqILsAAADd&#10;AAAADwAAAAAAAAABACAAAAAiAAAAZHJzL2Rvd25yZXYueG1sUEsBAhQAFAAAAAgAh07iQDMvBZ47&#10;AAAAOQAAABAAAAAAAAAAAQAgAAAACgEAAGRycy9zaGFwZXhtbC54bWxQSwUGAAAAAAYABgBbAQAA&#10;tAMAAAAA&#10;" path="m0,942l384,828,756,624,1134,408,1514,0,1893,604e">
                        <v:path o:connectlocs="0,942;384,828;756,624;1134,408;1514,0;1893,604" o:connectangles="0,0,0,0,0,0"/>
                        <v:fill on="f" focussize="0,0"/>
                        <v:stroke color="#7030A0" joinstyle="round" dashstyle="dash"/>
                        <v:imagedata o:title=""/>
                        <o:lock v:ext="edit" aspectratio="f"/>
                        <v:textbox inset="0mm,0mm,0mm,0mm" style="mso-fit-shape-to-text:t;"/>
                      </v:shape>
                      <v:shape id="Oval 1066" o:spid="_x0000_s1026" o:spt="3" type="#_x0000_t3" style="position:absolute;left:2425;top:3919;height:57;width:57;mso-wrap-style:none;" fillcolor="#7030A0" filled="t" stroked="f" coordsize="21600,21600" o:gfxdata="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6MvrsAAADd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  <v:shape id="Oval 1067" o:spid="_x0000_s1026" o:spt="3" type="#_x0000_t3" style="position:absolute;left:2805;top:3807;height:57;width:57;mso-wrap-style:none;" fillcolor="#7030A0" filled="t" stroked="f" coordsize="21600,21600" o:gfxdata="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BGMy/&#10;AAAA3QAAAA8AAAAAAAAAAQAgAAAAIgAAAGRycy9kb3ducmV2LnhtbFBLAQIUABQAAAAIAIdO4kAz&#10;LwWeOwAAADkAAAAQAAAAAAAAAAEAIAAAAA4BAABkcnMvc2hhcGV4bWwueG1sUEsFBgAAAAAGAAYA&#10;WwEAALgDAAAAAA=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  <v:shape id="Oval 1068" o:spid="_x0000_s1026" o:spt="3" type="#_x0000_t3" style="position:absolute;left:3182;top:3602;height:57;width:57;mso-wrap-style:none;" fillcolor="#7030A0" filled="t" stroked="f" coordsize="21600,21600" o:gfxdata="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o29V7sAAADd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  <v:shape id="Oval 1069" o:spid="_x0000_s1026" o:spt="3" type="#_x0000_t3" style="position:absolute;left:3560;top:3382;height:57;width:57;mso-wrap-style:none;" fillcolor="#7030A0" filled="t" stroked="f" coordsize="21600,21600" o:gfxdata="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ughe/&#10;AAAA3QAAAA8AAAAAAAAAAQAgAAAAIgAAAGRycy9kb3ducmV2LnhtbFBLAQIUABQAAAAIAIdO4kAz&#10;LwWeOwAAADkAAAAQAAAAAAAAAAEAIAAAAA4BAABkcnMvc2hhcGV4bWwueG1sUEsFBgAAAAAGAAYA&#10;WwEAALgDAAAAAA=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  <v:shape id="Oval 1070" o:spid="_x0000_s1026" o:spt="3" type="#_x0000_t3" style="position:absolute;left:3937;top:2990;height:57;width:57;mso-wrap-style:none;" fillcolor="#7030A0" filled="t" stroked="f" coordsize="21600,21600" o:gfxdata="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iJ4y8AAAA&#10;3Q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  <v:shape id="Oval 1071" o:spid="_x0000_s1026" o:spt="3" type="#_x0000_t3" style="position:absolute;left:4318;top:3569;height:57;width:57;mso-wrap-style:none;" fillcolor="#7030A0" filled="t" stroked="f" coordsize="21600,21600" o:gfxdata="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wufu8AAAA&#10;3Q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</v:group>
                    <v:group id="Group 1072" o:spid="_x0000_s1026" o:spt="203" style="position:absolute;left:2425;top:2549;height:1494;width:1950;" coordorigin="2425,2549" coordsize="1950,1494" o:gfxdata="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cqFF++AAAA3Q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Freeform 1073" o:spid="_x0000_s1026" o:spt="100" style="position:absolute;left:2455;top:2567;height:1455;width:1896;mso-wrap-style:none;" filled="f" stroked="t" coordsize="1896,1455" o:gfxdata="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+JYr4A&#10;AADdAAAADwAAAAAAAAABACAAAAAiAAAAZHJzL2Rvd25yZXYueG1sUEsBAhQAFAAAAAgAh07iQDMv&#10;BZ47AAAAOQAAABAAAAAAAAAAAQAgAAAADQEAAGRycy9zaGFwZXhtbC54bWxQSwUGAAAAAAYABgBb&#10;AQAAtwMAAAAA&#10;" path="m0,1455l378,1353,762,1281,1128,1143,1515,0,1896,825e">
                        <v:path o:connectlocs="0,1455;378,1353;762,1281;1128,1143;1515,0;1896,825" o:connectangles="0,0,0,0,0,0"/>
                        <v:fill on="f" focussize="0,0"/>
                        <v:stroke color="#FF0000" joinstyle="round" dashstyle="1 1"/>
                        <v:imagedata o:title=""/>
                        <o:lock v:ext="edit" aspectratio="f"/>
                        <v:textbox inset="0mm,0mm,0mm,0mm" style="mso-fit-shape-to-text:t;"/>
                      </v:shape>
                      <v:shape id="AutoShape 1074" o:spid="_x0000_s1026" o:spt="5" type="#_x0000_t5" style="position:absolute;left:2425;top:3994;height:49;width:57;mso-wrap-style:none;" fillcolor="#FF0000" filled="t" stroked="t" coordsize="21600,21600" o:gfxdata="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OLn8vQAA&#10;AN0AAAAPAAAAAAAAAAEAIAAAACIAAABkcnMvZG93bnJldi54bWxQSwECFAAUAAAACACHTuJAMy8F&#10;njsAAAA5AAAAEAAAAAAAAAABACAAAAAMAQAAZHJzL3NoYXBleG1sLnhtbFBLBQYAAAAABgAGAFsB&#10;AAC2AwAAAAA=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75" o:spid="_x0000_s1026" o:spt="5" type="#_x0000_t5" style="position:absolute;left:2805;top:3890;height:49;width:57;mso-wrap-style:none;" fillcolor="#FF0000" filled="t" stroked="t" coordsize="21600,21600" o:gfxdata="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oni74A&#10;AADd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76" o:spid="_x0000_s1026" o:spt="5" type="#_x0000_t5" style="position:absolute;left:3182;top:3817;height:49;width:57;mso-wrap-style:none;" fillcolor="#FF0000" filled="t" stroked="t" coordsize="21600,21600" o:gfxdata="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6aCEL4A&#10;AADd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77" o:spid="_x0000_s1026" o:spt="5" type="#_x0000_t5" style="position:absolute;left:3560;top:3677;height:49;width:57;mso-wrap-style:none;" fillcolor="#FF0000" filled="t" stroked="t" coordsize="21600,21600" o:gfxdata="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ORZi&#10;wAAAAN0AAAAPAAAAAAAAAAEAIAAAACIAAABkcnMvZG93bnJldi54bWxQSwECFAAUAAAACACHTuJA&#10;My8FnjsAAAA5AAAAEAAAAAAAAAABACAAAAAPAQAAZHJzL3NoYXBleG1sLnhtbFBLBQYAAAAABgAG&#10;AFsBAAC5AwAAAAA=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78" o:spid="_x0000_s1026" o:spt="5" type="#_x0000_t5" style="position:absolute;left:3937;top:2549;height:49;width:57;mso-wrap-style:none;" fillcolor="#FF0000" filled="t" stroked="t" coordsize="21600,21600" o:gfxdata="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Wz+b4A&#10;AADd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79" o:spid="_x0000_s1026" o:spt="5" type="#_x0000_t5" style="position:absolute;left:4318;top:3348;height:49;width:57;mso-wrap-style:none;" fillcolor="#FF0000" filled="t" stroked="t" coordsize="21600,21600" o:gfxdata="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SWkZ&#10;wAAAAN0AAAAPAAAAAAAAAAEAIAAAACIAAABkcnMvZG93bnJldi54bWxQSwECFAAUAAAACACHTuJA&#10;My8FnjsAAAA5AAAAEAAAAAAAAAABACAAAAAPAQAAZHJzL3NoYXBleG1sLnhtbFBLBQYAAAAABgAG&#10;AFsBAAC5AwAAAAA=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</v:group>
                  </v:group>
                </v:group>
                <v:group id="Group 1080" o:spid="_x0000_s1026" o:spt="203" style="position:absolute;left:2437;top:2511;height:859;width:1059;" coordorigin="2453,2455" coordsize="1059,859" o:gfxdata="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LJczr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1081" o:spid="_x0000_s1026" o:spt="203" style="position:absolute;left:2453;top:2455;height:406;width:1059;" coordorigin="2453,2455" coordsize="1059,406" o:gfxdata="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gwrm+AAAA3QAAAA8AAAAAAAAAAQAgAAAAIgAAAGRycy9kb3ducmV2Lnht&#10;bFBLAQIUABQAAAAIAIdO4kAzLwWeOwAAADkAAAAVAAAAAAAAAAEAIAAAAA0BAABkcnMvZ3JvdXBz&#10;aGFwZXhtbC54bWxQSwUGAAAAAAYABgBgAQAAygMAAAAA&#10;">
                    <o:lock v:ext="edit" aspectratio="f"/>
                    <v:rect id="Rectangle 19" o:spid="_x0000_s1026" o:spt="1" style="position:absolute;left:2736;top:2455;height:406;width:776;mso-wrap-style:none;" filled="f" stroked="f" coordsize="21600,21600" o:gfxdata="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mugwvQAA&#10;AN0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.5mm,0.5mm,0.5mm,0.5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快速降温</w:t>
                            </w:r>
                          </w:p>
                        </w:txbxContent>
                      </v:textbox>
                    </v:rect>
                    <v:group id="Group 1083" o:spid="_x0000_s1026" o:spt="203" style="position:absolute;left:2453;top:2571;height:57;width:283;" coordorigin="5102,2654" coordsize="283,57" o:gfxdata="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wxf9W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Rectangle 1084" o:spid="_x0000_s1026" o:spt="1" style="position:absolute;left:5215;top:2654;height:57;width:57;mso-wrap-style:none;" fillcolor="#0070C0" filled="t" stroked="f" coordsize="21600,21600" o:gfxdata="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ujLvQAA&#10;AN0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rect>
                      <v:shape id="AutoShape 1085" o:spid="_x0000_s1026" o:spt="32" type="#_x0000_t32" style="position:absolute;left:5102;top:2681;height:1;width:283;" filled="f" stroked="t" coordsize="21600,21600" o:gfxdata="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/vXR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70C0" joinstyle="round"/>
                        <v:imagedata o:title=""/>
                        <o:lock v:ext="edit" aspectratio="f"/>
                      </v:shape>
                    </v:group>
                  </v:group>
                  <v:group id="Group 1086" o:spid="_x0000_s1026" o:spt="203" style="position:absolute;left:2453;top:2681;height:406;width:1059;" coordorigin="2453,2738" coordsize="1059,406" o:gfxdata="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AXYSG+AAAA3QAAAA8AAAAAAAAAAQAgAAAAIgAAAGRycy9kb3ducmV2Lnht&#10;bFBLAQIUABQAAAAIAIdO4kAzLwWeOwAAADkAAAAVAAAAAAAAAAEAIAAAAA0BAABkcnMvZ3JvdXBz&#10;aGFwZXhtbC54bWxQSwUGAAAAAAYABgBgAQAAygMAAAAA&#10;">
                    <o:lock v:ext="edit" aspectratio="f"/>
                    <v:rect id="Rectangle 19" o:spid="_x0000_s1026" o:spt="1" style="position:absolute;left:2736;top:2738;height:406;width:776;mso-wrap-style:none;" filled="f" stroked="f" coordsize="21600,21600" o:gfxdata="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56Qb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.5mm,0.5mm,0.5mm,0.5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缓慢降温</w:t>
                            </w:r>
                          </w:p>
                        </w:txbxContent>
                      </v:textbox>
                    </v:rect>
                    <v:group id="Group 1088" o:spid="_x0000_s1026" o:spt="203" style="position:absolute;left:2453;top:2854;height:57;width:283;" coordorigin="5102,3008" coordsize="283,57" o:gfxdata="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7EUMi+AAAA3Q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Oval 1089" o:spid="_x0000_s1026" o:spt="3" type="#_x0000_t3" style="position:absolute;left:5215;top:3008;height:57;width:57;mso-wrap-style:none;" fillcolor="#7030A0" filled="t" stroked="f" coordsize="21600,21600" o:gfxdata="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7Fnt74A&#10;AADd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90" o:spid="_x0000_s1026" o:spt="32" type="#_x0000_t32" style="position:absolute;left:5102;top:3036;height:1;width:283;" filled="f" stroked="t" coordsize="21600,21600" o:gfxdata="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9Ts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color="#7030A0" joinstyle="round"/>
                        <v:imagedata o:title=""/>
                        <o:lock v:ext="edit" aspectratio="f"/>
                      </v:shape>
                    </v:group>
                  </v:group>
                  <v:group id="Group 1091" o:spid="_x0000_s1026" o:spt="203" style="position:absolute;left:2453;top:2908;height:406;width:1059;" coordorigin="2453,3021" coordsize="1059,406" o:gfxdata="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uVRkvAAAAN0AAAAPAAAAAAAAAAEAIAAAACIAAABkcnMvZG93bnJldi54bWxQ&#10;SwECFAAUAAAACACHTuJAMy8FnjsAAAA5AAAAFQAAAAAAAAABACAAAAALAQAAZHJzL2dyb3Vwc2hh&#10;cGV4bWwueG1sUEsFBgAAAAAGAAYAYAEAAMgDAAAAAA==&#10;">
                    <o:lock v:ext="edit" aspectratio="f"/>
                    <v:rect id="Rectangle 19" o:spid="_x0000_s1026" o:spt="1" style="position:absolute;left:2736;top:3021;height:406;width:776;mso-wrap-style:none;" filled="f" stroked="f" coordsize="21600,21600" o:gfxdata="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kN+7bgAAADd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 inset="0.5mm,0.5mm,0.5mm,0.5mm" style="mso-fit-shape-to-text:t;"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变速降温</w:t>
                            </w:r>
                          </w:p>
                        </w:txbxContent>
                      </v:textbox>
                    </v:rect>
                    <v:group id="Group 1093" o:spid="_x0000_s1026" o:spt="203" style="position:absolute;left:2453;top:3141;height:49;width:283;" coordorigin="5169,3457" coordsize="283,49" o:gfxdata="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Rxpi7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AutoShape 1094" o:spid="_x0000_s1026" o:spt="5" type="#_x0000_t5" style="position:absolute;left:5282;top:3457;height:49;width:57;mso-wrap-style:none;" fillcolor="#FF0000" filled="t" stroked="t" coordsize="21600,21600" o:gfxdata="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dcXL4A&#10;AADd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color="#FF0000" miterlimit="8" joinstyle="miter"/>
                        <v:imagedata o:title=""/>
                        <o:lock v:ext="edit" aspectratio="t"/>
                        <v:textbox inset="0mm,0mm,0mm,0mm" style="mso-fit-shape-to-text:t;"/>
                      </v:shape>
                      <v:shape id="AutoShape 1095" o:spid="_x0000_s1026" o:spt="32" type="#_x0000_t32" style="position:absolute;left:5169;top:3481;height:1;width:283;" filled="f" stroked="t" coordsize="21600,21600" o:gfxdata="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yCP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color="#FF0000" joinstyle="round"/>
                        <v:imagedata o:title=""/>
                        <o:lock v:ext="edit" aspectratio="f"/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>
        <w:rPr>
          <w:kern w:val="0"/>
          <w:szCs w:val="21"/>
          <w:lang w:bidi="ar"/>
        </w:rPr>
        <w:t>得ZnSO</w:t>
      </w:r>
      <w:r>
        <w:rPr>
          <w:kern w:val="0"/>
          <w:szCs w:val="21"/>
          <w:vertAlign w:val="subscript"/>
          <w:lang w:bidi="ar"/>
        </w:rPr>
        <w:t>4</w:t>
      </w:r>
      <w:r>
        <w:rPr>
          <w:rFonts w:ascii="宋体" w:hAnsi="宋体"/>
          <w:kern w:val="0"/>
          <w:szCs w:val="21"/>
          <w:lang w:bidi="ar"/>
        </w:rPr>
        <w:t>·</w:t>
      </w:r>
      <w:r>
        <w:rPr>
          <w:kern w:val="0"/>
          <w:szCs w:val="21"/>
          <w:lang w:bidi="ar"/>
        </w:rPr>
        <w:t>7H</w:t>
      </w:r>
      <w:r>
        <w:rPr>
          <w:kern w:val="0"/>
          <w:szCs w:val="21"/>
          <w:vertAlign w:val="subscript"/>
          <w:lang w:bidi="ar"/>
        </w:rPr>
        <w:t>2</w:t>
      </w:r>
      <w:r>
        <w:rPr>
          <w:kern w:val="0"/>
          <w:szCs w:val="21"/>
          <w:lang w:bidi="ar"/>
        </w:rPr>
        <w:t>O晶体颗粒大小分布如图1所示。根据该实验结果，为了得到颗粒大小相对均一的较大晶粒，宜选择</w:t>
      </w:r>
      <w:r>
        <w:rPr>
          <w:rFonts w:hint="eastAsia"/>
        </w:rPr>
        <w:t>________</w:t>
      </w:r>
      <w:r>
        <w:rPr>
          <w:kern w:val="0"/>
          <w:szCs w:val="21"/>
          <w:lang w:bidi="ar"/>
        </w:rPr>
        <w:t>方式进行冷却结晶</w:t>
      </w:r>
      <w:r>
        <w:rPr>
          <w:rFonts w:hint="eastAsia"/>
        </w:rPr>
        <w:t>。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A．</w:t>
      </w:r>
      <w:r>
        <w:rPr>
          <w:kern w:val="0"/>
          <w:szCs w:val="21"/>
          <w:lang w:bidi="ar"/>
        </w:rPr>
        <w:t>快速降温　</w:t>
      </w:r>
      <w:r>
        <w:rPr>
          <w:szCs w:val="21"/>
        </w:rPr>
        <w:t>B．</w:t>
      </w:r>
      <w:r>
        <w:rPr>
          <w:kern w:val="0"/>
          <w:szCs w:val="21"/>
          <w:lang w:bidi="ar"/>
        </w:rPr>
        <w:t>缓慢降温　</w:t>
      </w:r>
      <w:r>
        <w:rPr>
          <w:szCs w:val="21"/>
        </w:rPr>
        <w:t>C．</w:t>
      </w:r>
      <w:r>
        <w:rPr>
          <w:kern w:val="0"/>
          <w:szCs w:val="21"/>
          <w:lang w:bidi="ar"/>
        </w:rPr>
        <w:t>变速降温</w:t>
      </w:r>
    </w:p>
    <w:p>
      <w:pPr>
        <w:ind w:left="840" w:leftChars="200" w:hanging="420" w:hangingChars="200"/>
      </w:pPr>
      <w:r>
        <w:rPr>
          <w:rFonts w:hint="eastAsia" w:ascii="宋体" w:hAnsi="宋体"/>
        </w:rPr>
        <w:t>(</w:t>
      </w:r>
      <w:r>
        <w:rPr>
          <w:rFonts w:hint="eastAsia"/>
        </w:rPr>
        <w:t>6</w:t>
      </w:r>
      <w:r>
        <w:rPr>
          <w:rFonts w:hint="eastAsia" w:ascii="宋体" w:hAnsi="宋体"/>
        </w:rPr>
        <w:t xml:space="preserve">) </w:t>
      </w:r>
      <w:r>
        <w:rPr>
          <w:kern w:val="0"/>
          <w:szCs w:val="21"/>
          <w:lang w:bidi="ar"/>
        </w:rPr>
        <w:t>ZnSO</w:t>
      </w:r>
      <w:r>
        <w:rPr>
          <w:kern w:val="0"/>
          <w:szCs w:val="21"/>
          <w:vertAlign w:val="subscript"/>
          <w:lang w:bidi="ar"/>
        </w:rPr>
        <w:t>4</w:t>
      </w:r>
      <w:r>
        <w:rPr>
          <w:rFonts w:ascii="宋体" w:hAnsi="宋体"/>
          <w:kern w:val="0"/>
          <w:szCs w:val="21"/>
          <w:lang w:bidi="ar"/>
        </w:rPr>
        <w:t>·</w:t>
      </w:r>
      <w:r>
        <w:rPr>
          <w:kern w:val="0"/>
          <w:szCs w:val="21"/>
          <w:lang w:bidi="ar"/>
        </w:rPr>
        <w:t>7H</w:t>
      </w:r>
      <w:r>
        <w:rPr>
          <w:kern w:val="0"/>
          <w:szCs w:val="21"/>
          <w:vertAlign w:val="subscript"/>
          <w:lang w:bidi="ar"/>
        </w:rPr>
        <w:t>2</w:t>
      </w:r>
      <w:r>
        <w:rPr>
          <w:kern w:val="0"/>
          <w:szCs w:val="21"/>
          <w:lang w:bidi="ar"/>
        </w:rPr>
        <w:t>O产品的纯度可用配位滴定法测定</w:t>
      </w:r>
      <w:r>
        <w:rPr>
          <w:rFonts w:hint="eastAsia"/>
        </w:rPr>
        <w:t>。</w:t>
      </w:r>
    </w:p>
    <w:p>
      <w:pPr>
        <w:ind w:left="1050" w:leftChars="400" w:hanging="210" w:hangingChars="100"/>
      </w:pPr>
      <w:r>
        <w:rPr>
          <w:rFonts w:hint="eastAsia"/>
          <w:szCs w:val="21"/>
        </w:rPr>
        <w:t>①</w:t>
      </w:r>
      <w:r>
        <w:rPr>
          <w:kern w:val="0"/>
          <w:szCs w:val="21"/>
          <w:lang w:bidi="ar"/>
        </w:rPr>
        <w:t>下列关于滴定分析，正确的是</w:t>
      </w:r>
      <w:r>
        <w:rPr>
          <w:rFonts w:hint="eastAsia"/>
        </w:rPr>
        <w:t>________。</w:t>
      </w:r>
    </w:p>
    <w:p>
      <w:pPr>
        <w:adjustRightInd w:val="0"/>
        <w:ind w:left="1365" w:leftChars="500" w:hanging="315" w:hangingChars="150"/>
        <w:rPr>
          <w:szCs w:val="21"/>
        </w:rPr>
      </w:pPr>
      <w:r>
        <w:rPr>
          <w:szCs w:val="21"/>
        </w:rPr>
        <w:t>A．</w:t>
      </w:r>
      <w:r>
        <w:rPr>
          <w:kern w:val="0"/>
          <w:szCs w:val="21"/>
          <w:lang w:bidi="ar"/>
        </w:rPr>
        <w:t>图2中，应将凡士林涂在旋塞的a端和旋塞套内的c端</w:t>
      </w:r>
    </w:p>
    <w:p>
      <w:pPr>
        <w:adjustRightInd w:val="0"/>
        <w:ind w:left="1365" w:leftChars="500" w:hanging="315" w:hangingChars="150"/>
        <w:rPr>
          <w:szCs w:val="21"/>
        </w:rPr>
      </w:pPr>
      <w:r>
        <w:rPr>
          <w:szCs w:val="21"/>
        </w:rPr>
        <w:t>B．</w:t>
      </w:r>
      <w:r>
        <w:rPr>
          <w:kern w:val="0"/>
          <w:szCs w:val="21"/>
          <w:lang w:bidi="ar"/>
        </w:rPr>
        <w:t>滴定前，锥形瓶和滴定管均须用标准溶液润洗</w:t>
      </w:r>
    </w:p>
    <w:p>
      <w:pPr>
        <w:adjustRightInd w:val="0"/>
        <w:ind w:left="1365" w:leftChars="500" w:hanging="315" w:hangingChars="150"/>
        <w:rPr>
          <w:szCs w:val="21"/>
        </w:rPr>
      </w:pPr>
      <w:r>
        <w:rPr>
          <w:szCs w:val="21"/>
        </w:rPr>
        <w:t>C．</w:t>
      </w:r>
      <w:r>
        <w:rPr>
          <w:kern w:val="0"/>
          <w:szCs w:val="21"/>
          <w:lang w:bidi="ar"/>
        </w:rPr>
        <w:t>将标准溶液装入滴定管时，应借助烧杯或漏斗等玻璃仪器转移</w:t>
      </w:r>
    </w:p>
    <w:p>
      <w:pPr>
        <w:adjustRightInd w:val="0"/>
        <w:ind w:left="1365" w:leftChars="500" w:hanging="315" w:hangingChars="150"/>
        <w:rPr>
          <w:szCs w:val="21"/>
        </w:rPr>
      </w:pPr>
      <w:r>
        <w:rPr>
          <w:szCs w:val="21"/>
        </w:rPr>
        <w:t>D．</w:t>
      </w:r>
      <w:r>
        <w:rPr>
          <w:kern w:val="0"/>
          <w:szCs w:val="21"/>
          <w:lang w:bidi="ar"/>
        </w:rPr>
        <w:t>滴定时，通常用左手控制旋塞滴加溶液，右手摇动锥形瓶，使溶液向同一方向旋转</w:t>
      </w:r>
    </w:p>
    <w:p>
      <w:pPr>
        <w:adjustRightInd w:val="0"/>
        <w:ind w:left="1365" w:leftChars="500" w:hanging="315" w:hangingChars="15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．</w:t>
      </w:r>
      <w:r>
        <w:rPr>
          <w:kern w:val="0"/>
          <w:szCs w:val="21"/>
          <w:lang w:bidi="ar"/>
        </w:rPr>
        <w:t>滴定前滴定管尖嘴内无气泡，滴定后尖嘴内有气泡，则测得的体积比实际消耗的小</w:t>
      </w:r>
    </w:p>
    <w:p>
      <w:pPr>
        <w:ind w:left="1050" w:leftChars="400" w:hanging="210" w:hangingChars="100"/>
        <w:rPr>
          <w:szCs w:val="21"/>
        </w:rPr>
      </w:pPr>
      <w:r>
        <w:rPr>
          <w:rFonts w:hint="eastAsia"/>
          <w:szCs w:val="21"/>
        </w:rPr>
        <w:t>②</w:t>
      </w:r>
      <w:r>
        <w:rPr>
          <w:kern w:val="0"/>
          <w:szCs w:val="21"/>
          <w:lang w:bidi="ar"/>
        </w:rPr>
        <w:t>图3中显示滴定终点时的度数是</w:t>
      </w:r>
      <w:r>
        <w:rPr>
          <w:rFonts w:hint="eastAsia"/>
        </w:rPr>
        <w:t>________</w:t>
      </w:r>
      <w:r>
        <w:rPr>
          <w:kern w:val="0"/>
          <w:szCs w:val="21"/>
          <w:lang w:bidi="ar"/>
        </w:rPr>
        <w:t>mL</w:t>
      </w:r>
      <w:r>
        <w:rPr>
          <w:rFonts w:hint="eastAsia"/>
          <w:szCs w:val="21"/>
        </w:rPr>
        <w:t>。</w:t>
      </w:r>
    </w:p>
    <w:p>
      <w:pPr>
        <w:ind w:left="1050" w:leftChars="400" w:hanging="210" w:hangingChars="100"/>
        <w:jc w:val="center"/>
        <w:textAlignment w:val="center"/>
        <w:rPr>
          <w:szCs w:val="21"/>
        </w:rPr>
      </w:pPr>
      <w:r>
        <mc:AlternateContent>
          <mc:Choice Requires="wpg">
            <w:drawing>
              <wp:inline distT="0" distB="0" distL="0" distR="0">
                <wp:extent cx="815340" cy="1201420"/>
                <wp:effectExtent l="0" t="0" r="7620" b="0"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" cy="1201420"/>
                          <a:chOff x="4022" y="3941"/>
                          <a:chExt cx="1284" cy="1892"/>
                        </a:xfrm>
                      </wpg:grpSpPr>
                      <pic:pic xmlns:pic="http://schemas.openxmlformats.org/drawingml/2006/picture">
                        <pic:nvPicPr>
                          <pic:cNvPr id="9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lum bright="-40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022" y="3941"/>
                            <a:ext cx="1284" cy="1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084" y="5424"/>
                            <a:ext cx="1162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第31题图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18000" tIns="0" rIns="1800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4.6pt;width:64.2pt;" coordorigin="4022,3941" coordsize="1284,1892" o:gfxdata="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">
                <o:lock v:ext="edit" aspectratio="f"/>
                <v:shape id="Picture 42" o:spid="_x0000_s1026" o:spt="75" type="#_x0000_t75" style="position:absolute;left:4022;top:3941;height:1474;width:1284;" filled="f" o:preferrelative="t" stroked="f" coordsize="21600,21600" o:gfxdata="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jI6K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37" gain="163840f" blacklevel="-13107f" o:title=""/>
                  <o:lock v:ext="edit" aspectratio="t"/>
                </v:shape>
                <v:shape id="Text Box 43" o:spid="_x0000_s1026" o:spt="202" type="#_x0000_t202" style="position:absolute;left:4084;top:5424;height:409;width:1162;mso-wrap-style:none;" filled="f" stroked="f" coordsize="21600,21600" o:gfxdata="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Zp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.5mm,0mm,0.5mm,0mm" style="mso-fit-shape-to-text:t;">
                    <w:txbxContent>
                      <w:p>
                        <w:pPr>
                          <w:snapToGrid w:val="0"/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第31题图</w:t>
                        </w:r>
                        <w:r>
                          <w:rPr>
                            <w:rFonts w:hint="eastAsia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szCs w:val="21"/>
        </w:rPr>
        <w:t>　　　　</w:t>
      </w:r>
      <w:r>
        <mc:AlternateContent>
          <mc:Choice Requires="wpg">
            <w:drawing>
              <wp:inline distT="0" distB="0" distL="0" distR="0">
                <wp:extent cx="776605" cy="1213485"/>
                <wp:effectExtent l="4445" t="0" r="11430" b="0"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05" cy="1213485"/>
                          <a:chOff x="6015" y="3941"/>
                          <a:chExt cx="1223" cy="1911"/>
                        </a:xfrm>
                      </wpg:grpSpPr>
                      <wpg:grpSp>
                        <wpg:cNvPr id="92" name="Group 45"/>
                        <wpg:cNvGrpSpPr/>
                        <wpg:grpSpPr>
                          <a:xfrm>
                            <a:off x="6015" y="3941"/>
                            <a:ext cx="1223" cy="1476"/>
                            <a:chOff x="6015" y="3941"/>
                            <a:chExt cx="1223" cy="1476"/>
                          </a:xfrm>
                        </wpg:grpSpPr>
                        <wpg:grpSp>
                          <wpg:cNvPr id="93" name="Group 7"/>
                          <wpg:cNvGrpSpPr/>
                          <wpg:grpSpPr>
                            <a:xfrm>
                              <a:off x="6015" y="3941"/>
                              <a:ext cx="453" cy="1474"/>
                              <a:chOff x="5768" y="3941"/>
                              <a:chExt cx="453" cy="1474"/>
                            </a:xfrm>
                          </wpg:grpSpPr>
                          <wps:wsp>
                            <wps:cNvPr id="94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68" y="3941"/>
                                <a:ext cx="2" cy="14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95" name="AutoShap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20" y="3941"/>
                                <a:ext cx="1" cy="14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96" name="Group 10"/>
                            <wpg:cNvGrpSpPr/>
                            <wpg:grpSpPr>
                              <a:xfrm>
                                <a:off x="6108" y="4168"/>
                                <a:ext cx="113" cy="1139"/>
                                <a:chOff x="4634" y="6209"/>
                                <a:chExt cx="567" cy="1139"/>
                              </a:xfrm>
                            </wpg:grpSpPr>
                            <wps:wsp>
                              <wps:cNvPr id="97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4" y="6209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98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266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99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323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0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380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1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436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2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4" y="6493"/>
                                  <a:ext cx="39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3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550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4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607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5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666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6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723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7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4" y="6780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8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833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9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890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10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6947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11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7003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3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4" y="7060"/>
                                  <a:ext cx="39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4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7117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5" name="AutoShap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7174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6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7233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7" name="AutoShap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4" y="7290"/>
                                  <a:ext cx="2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98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4" y="7347"/>
                                  <a:ext cx="5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99" name="Group 32"/>
                          <wpg:cNvGrpSpPr/>
                          <wpg:grpSpPr>
                            <a:xfrm>
                              <a:off x="6015" y="4452"/>
                              <a:ext cx="454" cy="57"/>
                              <a:chOff x="5768" y="4452"/>
                              <a:chExt cx="454" cy="57"/>
                            </a:xfrm>
                          </wpg:grpSpPr>
                          <wps:wsp>
                            <wps:cNvPr id="300" name="Arc 33"/>
                            <wps:cNvSpPr/>
                            <wps:spPr bwMode="auto">
                              <a:xfrm flipH="1" flipV="1">
                                <a:off x="5768" y="4452"/>
                                <a:ext cx="227" cy="57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27 w 21600"/>
                                  <a:gd name="T3" fmla="*/ 57 h 21600"/>
                                  <a:gd name="T4" fmla="*/ 0 w 21600"/>
                                  <a:gd name="T5" fmla="*/ 57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1" name="Arc 34"/>
                            <wps:cNvSpPr/>
                            <wps:spPr bwMode="auto">
                              <a:xfrm flipV="1">
                                <a:off x="5995" y="4452"/>
                                <a:ext cx="227" cy="57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27 w 21600"/>
                                  <a:gd name="T3" fmla="*/ 57 h 21600"/>
                                  <a:gd name="T4" fmla="*/ 0 w 21600"/>
                                  <a:gd name="T5" fmla="*/ 57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02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68" y="4380"/>
                              <a:ext cx="170" cy="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3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7" y="3985"/>
                              <a:ext cx="218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sz w:val="16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none" lIns="18000" tIns="0" rIns="18000" bIns="0" anchor="t" anchorCtr="0" upright="1">
                            <a:spAutoFit/>
                          </wps:bodyPr>
                        </wps:wsp>
                        <wps:wsp>
                          <wps:cNvPr id="30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7" y="4556"/>
                              <a:ext cx="218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18000" tIns="0" rIns="18000" bIns="0" anchor="t" anchorCtr="0" upright="1">
                            <a:spAutoFit/>
                          </wps:bodyPr>
                        </wps:wsp>
                        <wps:wsp>
                          <wps:cNvPr id="30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7" y="5124"/>
                              <a:ext cx="218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sz w:val="16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none" lIns="18000" tIns="0" rIns="18000" bIns="0" anchor="t" anchorCtr="0" upright="1">
                            <a:spAutoFit/>
                          </wps:bodyPr>
                        </wps:wsp>
                        <wps:wsp>
                          <wps:cNvPr id="306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2" y="4509"/>
                              <a:ext cx="85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0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015" y="5443"/>
                            <a:ext cx="1162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t>第31题图3</w:t>
                              </w:r>
                            </w:p>
                          </w:txbxContent>
                        </wps:txbx>
                        <wps:bodyPr rot="0" vert="horz" wrap="none" lIns="18000" tIns="0" rIns="1800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5.55pt;width:61.15pt;" coordorigin="6015,3941" coordsize="1223,1911" o:gfxdata="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">
                <o:lock v:ext="edit" aspectratio="f"/>
                <v:group id="Group 45" o:spid="_x0000_s1026" o:spt="203" style="position:absolute;left:6015;top:3941;height:1476;width:1223;" coordorigin="6015,3941" coordsize="1223,1476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7" o:spid="_x0000_s1026" o:spt="203" style="position:absolute;left:6015;top:3941;height:1474;width:453;" coordorigin="5768,3941" coordsize="453,1474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8" o:spid="_x0000_s1026" o:spt="32" type="#_x0000_t32" style="position:absolute;left:5768;top:3941;height:1474;width:2;" filled="f" stroked="t" coordsize="21600,21600" o:gfxdata="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g0zm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9" o:spid="_x0000_s1026" o:spt="32" type="#_x0000_t32" style="position:absolute;left:6220;top:3941;height:1474;width:1;" filled="f" stroked="t" coordsize="21600,21600" o:gfxdata="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sdq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group id="Group 10" o:spid="_x0000_s1026" o:spt="203" style="position:absolute;left:6108;top:4168;height:1139;width:113;" coordorigin="4634,6209" coordsize="567,1139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AutoShape 11" o:spid="_x0000_s1026" o:spt="32" type="#_x0000_t32" style="position:absolute;left:4634;top:6209;height:1;width:567;" filled="f" stroked="t" coordsize="21600,21600" o:gfxdata="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yTU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2" o:spid="_x0000_s1026" o:spt="32" type="#_x0000_t32" style="position:absolute;left:4974;top:6266;height:1;width:227;" filled="f" stroked="t" coordsize="21600,21600" o:gfxdata="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7dk8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3" o:spid="_x0000_s1026" o:spt="32" type="#_x0000_t32" style="position:absolute;left:4974;top:6323;height:1;width:227;" filled="f" stroked="t" coordsize="21600,21600" o:gfxdata="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KF8p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4" o:spid="_x0000_s1026" o:spt="32" type="#_x0000_t32" style="position:absolute;left:4974;top:6380;height:1;width:227;" filled="f" stroked="t" coordsize="21600,21600" o:gfxdata="UEsDBAoAAAAAAIdO4kAAAAAAAAAAAAAAAAAEAAAAZHJzL1BLAwQUAAAACACHTuJAQEMx/b4AAADc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EXx5RibQ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Mx/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5" o:spid="_x0000_s1026" o:spt="32" type="#_x0000_t32" style="position:absolute;left:4974;top:6436;height:1;width:227;" filled="f" stroked="t" coordsize="21600,21600" o:gfxdata="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PlGa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6" o:spid="_x0000_s1026" o:spt="32" type="#_x0000_t32" style="position:absolute;left:4804;top:6493;height:1;width:397;" filled="f" stroked="t" coordsize="21600,21600" o:gfxdata="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dChG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7" o:spid="_x0000_s1026" o:spt="32" type="#_x0000_t32" style="position:absolute;left:4974;top:6550;height:1;width:227;" filled="f" stroked="t" coordsize="21600,21600" o:gfxdata="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ka+K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8" o:spid="_x0000_s1026" o:spt="32" type="#_x0000_t32" style="position:absolute;left:4974;top:6607;height:1;width:227;" filled="f" stroked="t" coordsize="21600,21600" o:gfxdata="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eDf+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19" o:spid="_x0000_s1026" o:spt="32" type="#_x0000_t32" style="position:absolute;left:4974;top:6666;height:1;width:227;" filled="f" stroked="t" coordsize="21600,21600" o:gfxdata="UEsDBAoAAAAAAIdO4kAAAAAAAAAAAAAAAAAEAAAAZHJzL1BLAwQUAAAACACHTuJAUDSSZboAAADc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K+m8HwmXi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NJJl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0" o:spid="_x0000_s1026" o:spt="32" type="#_x0000_t32" style="position:absolute;left:4974;top:6723;height:1;width:227;" filled="f" stroked="t" coordsize="21600,21600" o:gfxdata="UEsDBAoAAAAAAIdO4kAAAAAAAAAAAAAAAAAEAAAAZHJzL1BLAwQUAAAACACHTuJAoOYMEroAAADc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K9m8HwmXi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5gw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1" o:spid="_x0000_s1026" o:spt="32" type="#_x0000_t32" style="position:absolute;left:4634;top:6780;height:1;width:567;" filled="f" stroked="t" coordsize="21600,21600" o:gfxdata="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qqmJ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2" o:spid="_x0000_s1026" o:spt="32" type="#_x0000_t32" style="position:absolute;left:4974;top:6833;height:1;width:227;" filled="f" stroked="t" coordsize="21600,21600" o:gfxdata="UEsDBAoAAAAAAIdO4kAAAAAAAAAAAAAAAAAEAAAAZHJzL1BLAwQUAAAACACHTuJAvjU9+74AAADc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EVp5RibQ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U9+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3" o:spid="_x0000_s1026" o:spt="32" type="#_x0000_t32" style="position:absolute;left:4974;top:6890;height:1;width:227;" filled="f" stroked="t" coordsize="21600,21600" o:gfxdata="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5mG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4" o:spid="_x0000_s1026" o:spt="32" type="#_x0000_t32" style="position:absolute;left:4974;top:6947;height:1;width:227;" filled="f" stroked="t" coordsize="21600,21600" o:gfxdata="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mqc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5" o:spid="_x0000_s1026" o:spt="32" type="#_x0000_t32" style="position:absolute;left:4974;top:7003;height:1;width:227;" filled="f" stroked="t" coordsize="21600,21600" o:gfxdata="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YCu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6" o:spid="_x0000_s1026" o:spt="32" type="#_x0000_t32" style="position:absolute;left:4804;top:7060;height:1;width:397;" filled="f" stroked="t" coordsize="21600,21600" o:gfxdata="UEsDBAoAAAAAAIdO4kAAAAAAAAAAAAAAAAAEAAAAZHJzL1BLAwQUAAAACACHTuJAg75bcb4AAADc&#10;AAAADwAAAGRycy9kb3ducmV2LnhtbEWPzWrDMBCE74G+g9hCL6GR7JL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75bc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7" o:spid="_x0000_s1026" o:spt="32" type="#_x0000_t32" style="position:absolute;left:4974;top:7117;height:1;width:227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8" o:spid="_x0000_s1026" o:spt="32" type="#_x0000_t32" style="position:absolute;left:4974;top:7174;height:1;width:227;" filled="f" stroked="t" coordsize="21600,21600" o:gfxdata="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bZp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9" o:spid="_x0000_s1026" o:spt="32" type="#_x0000_t32" style="position:absolute;left:4974;top:7233;height:1;width:227;" filled="f" stroked="t" coordsize="21600,21600" o:gfxdata="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J+Om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30" o:spid="_x0000_s1026" o:spt="32" type="#_x0000_t32" style="position:absolute;left:4974;top:7290;height:1;width:227;" filled="f" stroked="t" coordsize="21600,21600" o:gfxdata="UEsDBAoAAAAAAIdO4kAAAAAAAAAAAAAAAAAEAAAAZHJzL1BLAwQUAAAACACHTuJA/IVdcr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1C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IVdc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31" o:spid="_x0000_s1026" o:spt="32" type="#_x0000_t32" style="position:absolute;left:4634;top:7347;height:1;width:567;" filled="f" stroked="t" coordsize="21600,21600" o:gfxdata="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GskA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Group 32" o:spid="_x0000_s1026" o:spt="203" style="position:absolute;left:6015;top:4452;height:57;width:454;" coordorigin="5768,4452" coordsize="454,57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Arc 33" o:spid="_x0000_s1026" o:spt="100" style="position:absolute;left:5768;top:4452;flip:x y;height:57;width:227;" filled="f" stroked="t" coordsize="21600,21600" o:gfxdata="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HU965AAAA3AAA&#10;AA8AAAAAAAAAAQAgAAAAIgAAAGRycy9kb3ducmV2LnhtbFBLAQIUABQAAAAIAIdO4kAzLwWeOwAA&#10;ADkAAAAQAAAAAAAAAAEAIAAAAAgBAABkcnMvc2hhcGV4bWwueG1sUEsFBgAAAAAGAAYAWwEAALID&#10;AAAAAA==&#10;" path="m-1,0nfc11929,0,21600,9670,21600,21600em-1,0nsc11929,0,21600,9670,21600,21600l0,21600,-1,0xe">
                      <v:path o:connectlocs="0,0;2,0;0,0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rc 34" o:spid="_x0000_s1026" o:spt="100" style="position:absolute;left:5995;top:4452;flip:y;height:57;width:227;" filled="f" stroked="t" coordsize="21600,21600" o:gfxdata="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ducq/&#10;AAAA3AAAAA8AAAAAAAAAAQAgAAAAIgAAAGRycy9kb3ducmV2LnhtbFBLAQIUABQAAAAIAIdO4kAz&#10;LwWeOwAAADkAAAAQAAAAAAAAAAEAIAAAAA4BAABkcnMvc2hhcGV4bWwueG1sUEsFBgAAAAAGAAYA&#10;WwEAALgDAAAAAA==&#10;" path="m-1,0nfc11929,0,21600,9670,21600,21600em-1,0nsc11929,0,21600,9670,21600,21600l0,21600,-1,0xe">
                      <v:path o:connectlocs="0,0;2,0;0,0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shape id="Picture 35" o:spid="_x0000_s1026" o:spt="75" type="#_x0000_t75" style="position:absolute;left:7068;top:4380;height:165;width:170;" filled="f" o:preferrelative="t" stroked="f" coordsize="21600,21600" o:gfxdata="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FrEn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38" o:title=""/>
                    <o:lock v:ext="edit" aspectratio="t"/>
                  </v:shape>
                  <v:shape id="Text Box 36" o:spid="_x0000_s1026" o:spt="202" type="#_x0000_t202" style="position:absolute;left:6197;top:3985;height:293;width:218;mso-wrap-style:none;" filled="f" stroked="f" coordsize="21600,21600" o:gfxdata="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wl0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5mm,0mm,0.5mm,0mm" style="mso-fit-shape-to-text:t;">
                      <w:txbxContent>
                        <w:p>
                          <w:pPr>
                            <w:snapToGrid w:val="0"/>
                            <w:jc w:val="center"/>
                          </w:pPr>
                          <w:r>
                            <w:rPr>
                              <w:sz w:val="16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37" o:spid="_x0000_s1026" o:spt="202" type="#_x0000_t202" style="position:absolute;left:6197;top:4556;height:293;width:218;mso-wrap-style:none;" filled="f" stroked="f" coordsize="21600,21600" o:gfxdata="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ZDz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5mm,0mm,0.5mm,0mm" style="mso-fit-shape-to-text:t;">
                      <w:txbxContent>
                        <w:p>
                          <w:pPr>
                            <w:snapToGrid w:val="0"/>
                            <w:jc w:val="center"/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6197;top:5124;height:293;width:218;mso-wrap-style:none;" filled="f" stroked="f" coordsize="21600,21600" o:gfxdata="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Vqq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5mm,0mm,0.5mm,0mm" style="mso-fit-shape-to-text:t;">
                      <w:txbxContent>
                        <w:p>
                          <w:pPr>
                            <w:snapToGrid w:val="0"/>
                            <w:jc w:val="center"/>
                          </w:pPr>
                          <w:r>
                            <w:rPr>
                              <w:sz w:val="16"/>
                            </w:rPr>
                            <w:t>22</w:t>
                          </w:r>
                        </w:p>
                      </w:txbxContent>
                    </v:textbox>
                  </v:shape>
                  <v:shape id="AutoShape 39" o:spid="_x0000_s1026" o:spt="32" type="#_x0000_t32" style="position:absolute;left:6242;top:4509;height:1;width:850;" filled="f" stroked="t" coordsize="21600,21600" o:gfxdata="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gebC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</v:group>
                <v:shape id="Text Box 40" o:spid="_x0000_s1026" o:spt="202" type="#_x0000_t202" style="position:absolute;left:6015;top:5443;height:409;width:1162;mso-wrap-style:none;" filled="f" stroked="f" coordsize="21600,21600" o:gfxdata="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LkU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mm,0.5mm,0mm" style="mso-fit-shape-to-text:t;">
                    <w:txbxContent>
                      <w:p>
                        <w:pPr>
                          <w:snapToGrid w:val="0"/>
                          <w:jc w:val="center"/>
                          <w:rPr>
                            <w:sz w:val="28"/>
                          </w:rPr>
                        </w:pPr>
                        <w:r>
                          <w:t>第31题图3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adjustRightInd w:val="0"/>
        <w:ind w:left="420" w:hanging="420" w:hangingChars="200"/>
        <w:rPr>
          <w:szCs w:val="21"/>
        </w:rPr>
      </w:pPr>
      <w:r>
        <w:rPr>
          <w:szCs w:val="21"/>
        </w:rPr>
        <w:t>32．【加试题】</w:t>
      </w:r>
      <w:r>
        <w:rPr>
          <w:rFonts w:ascii="宋体" w:hAnsi="宋体"/>
          <w:szCs w:val="21"/>
        </w:rPr>
        <w:t>(</w:t>
      </w:r>
      <w:r>
        <w:rPr>
          <w:szCs w:val="21"/>
        </w:rPr>
        <w:t>10分</w:t>
      </w:r>
      <w:r>
        <w:rPr>
          <w:rFonts w:ascii="宋体" w:hAnsi="宋体"/>
          <w:szCs w:val="21"/>
        </w:rPr>
        <w:t>)</w:t>
      </w:r>
      <w:r>
        <w:rPr>
          <w:szCs w:val="21"/>
        </w:rPr>
        <w:t>某研究小组拟合成染料X和医药中间体Y。</w:t>
      </w:r>
    </w:p>
    <w:p>
      <w:pPr>
        <w:ind w:left="-420" w:leftChars="-200" w:right="-420" w:rightChars="-200"/>
        <w:jc w:val="center"/>
        <w:rPr>
          <w:szCs w:val="21"/>
        </w:rPr>
      </w:pPr>
      <w:r>
        <w:rPr>
          <w:szCs w:val="21"/>
        </w:rPr>
        <w:pict>
          <v:group id="_x0000_s2071" o:spid="_x0000_s2071" o:spt="203" style="height:82.45pt;width:443pt;" coordorigin="1357,3313" coordsize="8860,1649">
            <o:lock v:ext="edit" aspectratio="f"/>
            <v:shape id="_x0000_s2072" o:spid="_x0000_s2072" o:spt="75" alt="" type="#_x0000_t75" style="position:absolute;left:8039;top:3617;height:1201;width:2178;" o:ole="t" filled="f" o:preferrelative="t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rect id="Rectangle 946" o:spid="_x0000_s2073" o:spt="1" style="position:absolute;left:8867;top:4521;height:441;width:164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4PsYA&#10;AADcAAAADwAAAGRycy9kb3ducmV2LnhtbESPX2vCQBDE3wt+h2OFvtVLCi01eoqIhUJb8B/i45pb&#10;k2BuL+S2Me2n7xUKPg4z8xtmOu9drTpqQ+XZQDpKQBHn3lZcGNjvXh9eQAVBtlh7JgPfFGA+G9xN&#10;MbP+yhvqtlKoCOGQoYFSpMm0DnlJDsPIN8TRO/vWoUTZFtq2eI1wV+vHJHnWDiuOCyU2tCwpv2y/&#10;nIHVeP3Uvf8cVofTx/HyuRYtwZ+NuR/2iwkooV5u4f/2mzUwTl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4PsYAAADcAAAADwAAAAAAAAAAAAAAAACYAgAAZHJz&#10;L2Rvd25yZXYueG1sUEsFBgAAAAAEAAQA9QAAAIsDAAAAAA==&#10;">
              <v:path/>
              <v:fill on="f" focussize="0,0"/>
              <v:stroke on="f"/>
              <v:imagedata o:title=""/>
              <o:lock v:ext="edit" aspectratio="f"/>
              <v:textbox inset="0.5mm,0.5mm,0.5mm,0.5mm" style="mso-fit-shape-to-text:t;">
                <w:txbxContent>
                  <w:p>
                    <w:pPr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X</w:t>
                    </w:r>
                  </w:p>
                </w:txbxContent>
              </v:textbox>
            </v:rect>
            <v:group id="_x0000_s2074" o:spid="_x0000_s2074" o:spt="203" style="position:absolute;left:1357;top:3313;height:1505;width:6706;" coordorigin="1357,3313" coordsize="6706,1505">
              <o:lock v:ext="edit" aspectratio="f"/>
              <v:shape id="_x0000_s2075" o:spid="_x0000_s2075" o:spt="75" alt="" type="#_x0000_t75" style="position:absolute;left:1357;top:3313;height:1153;width:516;" o:ole="t" filled="f" o:preferrelative="t" stroked="f" coordsize="21600,21600">
                <v:path/>
                <v:fill on="f" focussize="0,0"/>
                <v:stroke on="f"/>
                <v:imagedata r:id="rId42" o:title=""/>
                <o:lock v:ext="edit" aspectratio="t"/>
              </v:shape>
              <v:rect id="Rectangle 946" o:spid="_x0000_s2076" o:spt="1" style="position:absolute;left:1894;top:3584;height:441;width:839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4PsYA&#10;AADcAAAADwAAAGRycy9kb3ducmV2LnhtbESPX2vCQBDE3wt+h2OFvtVLCi01eoqIhUJb8B/i45pb&#10;k2BuL+S2Me2n7xUKPg4z8xtmOu9drTpqQ+XZQDpKQBHn3lZcGNjvXh9eQAVBtlh7JgPfFGA+G9xN&#10;MbP+yhvqtlKoCOGQoYFSpMm0DnlJDsPIN8TRO/vWoUTZFtq2eI1wV+vHJHnWDiuOCyU2tCwpv2y/&#10;nIHVeP3Uvf8cVofTx/HyuRYtwZ+NuR/2iwkooV5u4f/2mzUwTl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4PsYAAADcAAAADwAAAAAAAAAAAAAAAACYAgAAZHJz&#10;L2Rvd25yZXYueG1sUEsFBgAAAAAEAAQA9QAAAIsDAAAAAA==&#10;">
                <v:path/>
                <v:fill on="f" focussize="0,0"/>
                <v:stroke on="f"/>
                <v:imagedata o:title=""/>
                <o:lock v:ext="edit" aspectratio="f"/>
                <v:textbox inset="0.5mm,0.5mm,0.5mm,0.5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CH</w:t>
                      </w:r>
                      <w:r>
                        <w:rPr>
                          <w:szCs w:val="21"/>
                          <w:vertAlign w:val="subscript"/>
                        </w:rPr>
                        <w:t>3</w:t>
                      </w:r>
                      <w:r>
                        <w:rPr>
                          <w:szCs w:val="21"/>
                        </w:rPr>
                        <w:t>CH</w:t>
                      </w:r>
                      <w:r>
                        <w:rPr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szCs w:val="21"/>
                        </w:rPr>
                        <w:t>Cl</w:t>
                      </w:r>
                    </w:p>
                  </w:txbxContent>
                </v:textbox>
              </v:rect>
              <v:shape id="AutoShape 947" o:spid="_x0000_s2077" o:spt="34" type="#_x0000_t34" style="position:absolute;left:5665;top:3890;height:327;width:305;" o:connectortype="elbow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fEUcQAAADcAAAADwAAAGRycy9kb3ducmV2LnhtbESPQWvCQBSE7wX/w/KE3urGUGyNriKC&#10;4K2YtlBvj+wzmzb7NuStmv77bkHwOMzMN8xyPfhWXaiXJrCB6SQDRVwF23Bt4ON99/QKSiKyxTYw&#10;GfglgfVq9LDEwoYrH+hSxlolCEuBBlyMXaG1VI48yiR0xMk7hd5jTLKvte3xmuC+1XmWzbTHhtOC&#10;w462jqqf8uwNfB6yYfb8Jee38FK24r7zI0puzON42CxARRriPXxr762B+TSH/zPpCO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8RRxAAAANwAAAAPAAAAAAAAAAAA&#10;AAAAAKECAABkcnMvZG93bnJldi54bWxQSwUGAAAAAAQABAD5AAAAkgMAAAAA&#10;" adj="6799">
                <v:path arrowok="t"/>
                <v:fill on="f" focussize="0,0"/>
                <v:stroke color="#000000" joinstyle="miter" endarrow="block"/>
                <v:imagedata o:title=""/>
                <o:lock v:ext="edit" aspectratio="f"/>
              </v:shape>
              <v:roundrect id="AutoShape 950" o:spid="_x0000_s2078" o:spt="2" style="position:absolute;left:3006;top:3615;height:550;width:907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  <v:path/>
                <v:fill on="f" focussize="0,0"/>
                <v:stroke color="#000000"/>
                <v:imagedata o:title=""/>
                <o:lock v:ext="edit" aspectratio="f"/>
                <v:textbox inset="0mm,0mm,0mm,0mm" style="mso-next-textbox:#AutoShape 950;">
                  <w:txbxContent>
                    <w:p>
                      <w:pPr>
                        <w:snapToGrid w:val="0"/>
                        <w:jc w:val="center"/>
                      </w:pPr>
                      <w:r>
                        <w:t>A</w:t>
                      </w:r>
                    </w:p>
                    <w:p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vertAlign w:val="subscript"/>
                        </w:rPr>
                        <w:t>10</w:t>
                      </w:r>
                      <w:r>
                        <w:t>H</w:t>
                      </w:r>
                      <w:r>
                        <w:rPr>
                          <w:vertAlign w:val="subscript"/>
                        </w:rPr>
                        <w:t>14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E</w:t>
                      </w:r>
                    </w:p>
                  </w:txbxContent>
                </v:textbox>
              </v:roundrect>
              <v:roundrect id="AutoShape 950" o:spid="_x0000_s2079" o:spt="2" style="position:absolute;left:4758;top:4268;height:550;width:907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  <v:path/>
                <v:fill on="f" focussize="0,0"/>
                <v:stroke color="#000000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jc w:val="center"/>
                      </w:pPr>
                      <w:r>
                        <w:t>D</w:t>
                      </w:r>
                    </w:p>
                    <w:p>
                      <w:pPr>
                        <w:snapToGrid w:val="0"/>
                        <w:jc w:val="center"/>
                        <w:rPr>
                          <w:vertAlign w:val="subscript"/>
                        </w:rPr>
                      </w:pPr>
                      <w:r>
                        <w:t>C</w:t>
                      </w:r>
                      <w:r>
                        <w:rPr>
                          <w:vertAlign w:val="subscript"/>
                        </w:rPr>
                        <w:t>7</w:t>
                      </w:r>
                      <w:r>
                        <w:t>H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t>ClO</w:t>
                      </w:r>
                    </w:p>
                  </w:txbxContent>
                </v:textbox>
              </v:roundrect>
              <v:roundrect id="AutoShape 950" o:spid="_x0000_s2080" o:spt="2" style="position:absolute;left:4637;top:3615;height:550;width:198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  <v:path/>
                <v:fill on="f" focussize="0,0"/>
                <v:stroke color="#000000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before="156" w:beforeLines="50"/>
                        <w:jc w:val="center"/>
                        <w:rPr>
                          <w:vertAlign w:val="subscript"/>
                        </w:rPr>
                      </w:pPr>
                      <w:r>
                        <w:t>B</w:t>
                      </w:r>
                    </w:p>
                  </w:txbxContent>
                </v:textbox>
              </v:roundrect>
              <v:roundrect id="AutoShape 950" o:spid="_x0000_s2081" o:spt="2" style="position:absolute;left:5467;top:3615;height:550;width:198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  <v:path/>
                <v:fill on="f" focussize="0,0"/>
                <v:stroke color="#000000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before="156" w:beforeLines="50"/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  <v:roundrect id="AutoShape 950" o:spid="_x0000_s2082" o:spt="2" style="position:absolute;left:6901;top:3942;height:550;width:198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  <v:path/>
                <v:fill on="f" focussize="0,0"/>
                <v:stroke color="#000000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before="156" w:beforeLines="50"/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oundrect>
              <v:roundrect id="AutoShape 950" o:spid="_x0000_s2083" o:spt="2" style="position:absolute;left:5970;top:3942;height:550;width:198;" filled="f" stroked="t" coordsize="21600,21600" arcsize="0.16666666666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rjsMA&#10;AADcAAAADwAAAGRycy9kb3ducmV2LnhtbESPUWvCMBSF3wf+h3AHexkzdeBwnVFUFHxyVP0Bl+S2&#10;KW1uShO1/nszGPh4OOd8hzNfDq4VV+pD7VnBZJyBINbe1FwpOJ92HzMQISIbbD2TgjsFWC5GL3PM&#10;jb9xQddjrESCcMhRgY2xy6UM2pLDMPYdcfJK3zuMSfaVND3eEty18jPLvqTDmtOCxY42lnRzvLhE&#10;aaTXv1KXdlccmvX7KWxLnCn19jqsfkBEGuIz/N/eGwXfkyn8nU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BrjsMAAADcAAAADwAAAAAAAAAAAAAAAACYAgAAZHJzL2Rv&#10;d25yZXYueG1sUEsFBgAAAAAEAAQA9QAAAIgDAAAAAA==&#10;">
                <v:path/>
                <v:fill on="f" focussize="0,0"/>
                <v:stroke color="#000000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before="156" w:beforeLines="50"/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oundrect>
              <v:shape id="_x0000_s2084" o:spid="_x0000_s2084" o:spt="32" type="#_x0000_t32" style="position:absolute;left:1873;top:3890;height:1;width:1133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085" o:spid="_x0000_s2085" o:spt="32" type="#_x0000_t32" style="position:absolute;left:3913;top:3890;height:1;width:724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086" o:spid="_x0000_s2086" o:spt="32" type="#_x0000_t32" style="position:absolute;left:4835;top:3890;height:1;width:632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_x0000_s2087" o:spid="_x0000_s2087" o:spt="32" type="#_x0000_t32" style="position:absolute;left:6168;top:4217;height:1;width:733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  <v:shape id="AutoShape 947" o:spid="_x0000_s2088" o:spt="34" type="#_x0000_t34" style="position:absolute;left:5665;top:4217;flip:y;height:326;width:305;" o:connectortype="elbow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fEUcQAAADcAAAADwAAAGRycy9kb3ducmV2LnhtbESPQWvCQBSE7wX/w/KE3urGUGyNriKC&#10;4K2YtlBvj+wzmzb7NuStmv77bkHwOMzMN8xyPfhWXaiXJrCB6SQDRVwF23Bt4ON99/QKSiKyxTYw&#10;GfglgfVq9LDEwoYrH+hSxlolCEuBBlyMXaG1VI48yiR0xMk7hd5jTLKvte3xmuC+1XmWzbTHhtOC&#10;w462jqqf8uwNfB6yYfb8Jee38FK24r7zI0puzON42CxARRriPXxr762B+TSH/zPpCO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8RRxAAAANwAAAAPAAAAAAAAAAAA&#10;AAAAAKECAABkcnMvZG93bnJldi54bWxQSwUGAAAAAAQABAD5AAAAkgMAAAAA&#10;" adj="6727">
                <v:path arrowok="t"/>
                <v:fill on="f" focussize="0,0"/>
                <v:stroke color="#000000" joinstyle="miter" endarrow="block"/>
                <v:imagedata o:title=""/>
                <o:lock v:ext="edit" aspectratio="f"/>
              </v:shape>
              <v:rect id="Rectangle 946" o:spid="_x0000_s2089" o:spt="1" style="position:absolute;left:3933;top:3584;height:441;width:53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4PsYA&#10;AADcAAAADwAAAGRycy9kb3ducmV2LnhtbESPX2vCQBDE3wt+h2OFvtVLCi01eoqIhUJb8B/i45pb&#10;k2BuL+S2Me2n7xUKPg4z8xtmOu9drTpqQ+XZQDpKQBHn3lZcGNjvXh9eQAVBtlh7JgPfFGA+G9xN&#10;MbP+yhvqtlKoCOGQoYFSpMm0DnlJDsPIN8TRO/vWoUTZFtq2eI1wV+vHJHnWDiuOCyU2tCwpv2y/&#10;nIHVeP3Uvf8cVofTx/HyuRYtwZ+NuR/2iwkooV5u4f/2mzUwTl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4PsYAAADcAAAADwAAAAAAAAAAAAAAAACYAgAAZHJz&#10;L2Rvd25yZXYueG1sUEsFBgAAAAAEAAQA9QAAAIsDAAAAAA==&#10;">
                <v:path/>
                <v:fill on="f" focussize="0,0"/>
                <v:stroke on="f"/>
                <v:imagedata o:title=""/>
                <o:lock v:ext="edit" aspectratio="f"/>
                <v:textbox inset="0.5mm,0.5mm,0.5mm,0.5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HNO</w:t>
                      </w:r>
                      <w:r>
                        <w:rPr>
                          <w:szCs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  <v:rect id="Rectangle 946" o:spid="_x0000_s2090" o:spt="1" style="position:absolute;left:4846;top:3584;height:441;width:457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4PsYA&#10;AADcAAAADwAAAGRycy9kb3ducmV2LnhtbESPX2vCQBDE3wt+h2OFvtVLCi01eoqIhUJb8B/i45pb&#10;k2BuL+S2Me2n7xUKPg4z8xtmOu9drTpqQ+XZQDpKQBHn3lZcGNjvXh9eQAVBtlh7JgPfFGA+G9xN&#10;MbP+yhvqtlKoCOGQoYFSpMm0DnlJDsPIN8TRO/vWoUTZFtq2eI1wV+vHJHnWDiuOCyU2tCwpv2y/&#10;nIHVeP3Uvf8cVofTx/HyuRYtwZ+NuR/2iwkooV5u4f/2mzUwTl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4PsYAAADcAAAADwAAAAAAAAAAAAAAAACYAgAAZHJz&#10;L2Rvd25yZXYueG1sUEsFBgAAAAAEAAQA9QAAAIsDAAAAAA==&#10;">
                <v:path/>
                <v:fill on="f" focussize="0,0"/>
                <v:stroke on="f"/>
                <v:imagedata o:title=""/>
                <o:lock v:ext="edit" aspectratio="f"/>
                <v:textbox inset="0.5mm,0.5mm,0.5mm,0.5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Na</w:t>
                      </w:r>
                      <w:r>
                        <w:rPr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szCs w:val="21"/>
                        </w:rPr>
                        <w:t>S</w:t>
                      </w:r>
                    </w:p>
                  </w:txbxContent>
                </v:textbox>
              </v:rect>
              <v:rect id="Rectangle 946" o:spid="_x0000_s2091" o:spt="1" style="position:absolute;left:6185;top:3911;height:441;width:53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4PsYA&#10;AADcAAAADwAAAGRycy9kb3ducmV2LnhtbESPX2vCQBDE3wt+h2OFvtVLCi01eoqIhUJb8B/i45pb&#10;k2BuL+S2Me2n7xUKPg4z8xtmOu9drTpqQ+XZQDpKQBHn3lZcGNjvXh9eQAVBtlh7JgPfFGA+G9xN&#10;MbP+yhvqtlKoCOGQoYFSpMm0DnlJDsPIN8TRO/vWoUTZFtq2eI1wV+vHJHnWDiuOCyU2tCwpv2y/&#10;nIHVeP3Uvf8cVofTx/HyuRYtwZ+NuR/2iwkooV5u4f/2mzUwTl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4PsYAAADcAAAADwAAAAAAAAAAAAAAAACYAgAAZHJz&#10;L2Rvd25yZXYueG1sUEsFBgAAAAAEAAQA9QAAAIsDAAAAAA==&#10;">
                <v:path/>
                <v:fill on="f" focussize="0,0"/>
                <v:stroke on="f"/>
                <v:imagedata o:title=""/>
                <o:lock v:ext="edit" aspectratio="f"/>
                <v:textbox inset="0.5mm,0.5mm,0.5mm,0.5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HNO</w:t>
                      </w:r>
                      <w:r>
                        <w:rPr>
                          <w:szCs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  <v:rect id="Rectangle 946" o:spid="_x0000_s2092" o:spt="1" style="position:absolute;left:7121;top:3911;height:441;width:727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4PsYA&#10;AADcAAAADwAAAGRycy9kb3ducmV2LnhtbESPX2vCQBDE3wt+h2OFvtVLCi01eoqIhUJb8B/i45pb&#10;k2BuL+S2Me2n7xUKPg4z8xtmOu9drTpqQ+XZQDpKQBHn3lZcGNjvXh9eQAVBtlh7JgPfFGA+G9xN&#10;MbP+yhvqtlKoCOGQoYFSpMm0DnlJDsPIN8TRO/vWoUTZFtq2eI1wV+vHJHnWDiuOCyU2tCwpv2y/&#10;nIHVeP3Uvf8cVofTx/HyuRYtwZ+NuR/2iwkooV5u4f/2mzUwTl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4PsYAAADcAAAADwAAAAAAAAAAAAAAAACYAgAAZHJz&#10;L2Rvd25yZXYueG1sUEsFBgAAAAAEAAQA9QAAAIsDAAAAAA==&#10;">
                <v:path/>
                <v:fill on="f" focussize="0,0"/>
                <v:stroke on="f"/>
                <v:imagedata o:title=""/>
                <o:lock v:ext="edit" aspectratio="f"/>
                <v:textbox inset="0.5mm,0.5mm,0.5mm,0.5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szCs w:val="21"/>
                        </w:rPr>
                        <w:t>NaHSO</w:t>
                      </w:r>
                      <w:r>
                        <w:rPr>
                          <w:szCs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  <v:shape id="_x0000_s2093" o:spid="_x0000_s2093" o:spt="32" type="#_x0000_t32" style="position:absolute;left:7099;top:4217;height:0;width:964;" filled="f" stroked="t" coordsize="21600,21600">
                <v:path arrowok="t"/>
                <v:fill on="f" focussize="0,0"/>
                <v:stroke color="#000000" endarrow="block"/>
                <v:imagedata o:title=""/>
                <o:lock v:ext="edit" aspectratio="f"/>
              </v:shape>
            </v:group>
            <w10:wrap type="none"/>
            <w10:anchorlock/>
          </v:group>
          <o:OLEObject Type="Embed" ProgID="ChemDraw.Document.6.0" ShapeID="_x0000_s2072" DrawAspect="Content" ObjectID="_1468075729" r:id="rId39">
            <o:LockedField>false</o:LockedField>
          </o:OLEObject>
          <o:OLEObject Type="Embed" ProgID="ChemDraw.Document.6.0" ShapeID="_x0000_s2075" DrawAspect="Content" ObjectID="_1468075730" r:id="rId41">
            <o:LockedField>false</o:LockedField>
          </o:OLEObject>
        </w:pict>
      </w:r>
    </w:p>
    <w:p>
      <w:pPr>
        <w:ind w:left="420" w:leftChars="200"/>
        <w:textAlignment w:val="center"/>
        <w:rPr>
          <w:szCs w:val="21"/>
        </w:rPr>
      </w:pPr>
      <w:r>
        <w:rPr>
          <w:szCs w:val="21"/>
        </w:rPr>
        <w:t>已知：</w:t>
      </w:r>
      <w:r>
        <w:rPr>
          <w:szCs w:val="21"/>
        </w:rPr>
        <w:pict>
          <v:group id="_x0000_s2094" o:spid="_x0000_s2094" o:spt="203" style="height:47.9pt;width:104.7pt;" coordorigin="1790,9033" coordsize="2094,958">
            <o:lock v:ext="edit" aspectratio="f"/>
            <v:shape id="_x0000_s2095" o:spid="_x0000_s2095" o:spt="202" type="#_x0000_t202" style="position:absolute;left:2398;top:9033;height:468;width:521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center"/>
                    </w:pPr>
                    <w:r>
                      <w:t>RCOCl</w:t>
                    </w:r>
                  </w:p>
                </w:txbxContent>
              </v:textbox>
            </v:shape>
            <v:shape id="_x0000_s2096" o:spid="_x0000_s2096" o:spt="75" alt="" type="#_x0000_t75" style="position:absolute;left:3174;top:9507;height:484;width:418;" o:ole="t" filled="f" o:preferrelative="t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2097" o:spid="_x0000_s2097" o:spt="75" alt="" type="#_x0000_t75" style="position:absolute;left:1790;top:9285;height:484;width:430;" o:ole="t" filled="f" o:preferrelative="t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2098" o:spid="_x0000_s2098" o:spt="75" alt="" type="#_x0000_t75" style="position:absolute;left:3174;top:9063;height:484;width:710;" o:ole="t" filled="f" o:preferrelative="t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shape id="_x0000_s2099" o:spid="_x0000_s2099" o:spt="34" type="#_x0000_t34" style="position:absolute;left:2220;top:9305;flip:y;height:222;width:954;" filled="f" stroked="t" coordsize="21600,21600" adj="2875">
              <v:path arrowok="t"/>
              <v:fill on="f" focussize="0,0"/>
              <v:stroke color="#000000" joinstyle="miter" endarrow="block"/>
              <v:imagedata o:title=""/>
              <o:lock v:ext="edit" aspectratio="f"/>
            </v:shape>
            <v:shape id="_x0000_s2100" o:spid="_x0000_s2100" o:spt="34" type="#_x0000_t34" style="position:absolute;left:2220;top:9527;height:222;width:954;" filled="f" stroked="t" coordsize="21600,21600" adj="2875">
              <v:path arrowok="t"/>
              <v:fill on="f" focussize="0,0"/>
              <v:stroke color="#000000" joinstyle="miter" endarrow="block"/>
              <v:imagedata o:title=""/>
              <o:lock v:ext="edit" aspectratio="f"/>
            </v:shape>
            <v:shape id="_x0000_s2101" o:spid="_x0000_s2101" o:spt="202" type="#_x0000_t202" style="position:absolute;left:2544;top:9477;height:468;width:272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center"/>
                    </w:pPr>
                    <w:r>
                      <w:t>RCl</w:t>
                    </w:r>
                  </w:p>
                </w:txbxContent>
              </v:textbox>
            </v:shape>
            <w10:wrap type="none"/>
            <w10:anchorlock/>
          </v:group>
          <o:OLEObject Type="Embed" ProgID="ChemDraw.Document.6.0" ShapeID="_x0000_s2096" DrawAspect="Content" ObjectID="_1468075731" r:id="rId43">
            <o:LockedField>false</o:LockedField>
          </o:OLEObject>
          <o:OLEObject Type="Embed" ProgID="ChemDraw.Document.6.0" ShapeID="_x0000_s2097" DrawAspect="Content" ObjectID="_1468075732" r:id="rId45">
            <o:LockedField>false</o:LockedField>
          </o:OLEObject>
          <o:OLEObject Type="Embed" ProgID="ChemDraw.Document.6.0" ShapeID="_x0000_s2098" DrawAspect="Content" ObjectID="_1468075733" r:id="rId47">
            <o:LockedField>false</o:LockedField>
          </o:OLEObject>
        </w:pict>
      </w:r>
      <w:r>
        <w:rPr>
          <w:szCs w:val="21"/>
        </w:rPr>
        <w:t>；</w:t>
      </w:r>
      <w:r>
        <w:object>
          <v:shape id="_x0000_i1027" o:spt="75" type="#_x0000_t75" style="height:24.6pt;width:54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ChemDraw.Document.6.0" ShapeID="_x0000_i1027" DrawAspect="Content" ObjectID="_1468075734" r:id="rId49">
            <o:LockedField>false</o:LockedField>
          </o:OLEObject>
        </w:object>
      </w:r>
      <w:r>
        <w:rPr>
          <w:color w:val="000000"/>
        </w:rPr>
        <w:fldChar w:fldCharType="begin"/>
      </w:r>
      <w:r>
        <w:rPr>
          <w:color w:val="000000"/>
          <w:lang w:val="pl-PL"/>
        </w:rPr>
        <w:instrText xml:space="preserve">eq</w:instrText>
      </w:r>
      <w:r>
        <w:rPr>
          <w:rFonts w:hint="eastAsia"/>
          <w:color w:val="000000"/>
          <w:lang w:val="pl-PL"/>
        </w:rPr>
        <w:instrText xml:space="preserve"> </w:instrText>
      </w:r>
      <w:r>
        <w:rPr>
          <w:color w:val="000000"/>
          <w:lang w:val="pl-PL"/>
        </w:rPr>
        <w:instrText xml:space="preserve">\o(</w:instrText>
      </w:r>
      <w:r>
        <w:rPr>
          <w:rFonts w:hint="eastAsia" w:ascii="宋体" w:hAnsi="宋体"/>
          <w:color w:val="000000"/>
          <w:spacing w:val="-16"/>
          <w:lang w:val="pl-PL"/>
        </w:rPr>
        <w:instrText xml:space="preserve">————————</w:instrText>
      </w:r>
      <w:r>
        <w:rPr>
          <w:rFonts w:ascii="宋体" w:hAnsi="宋体"/>
          <w:color w:val="000000"/>
          <w:spacing w:val="-16"/>
          <w:lang w:val="pl-PL"/>
        </w:rPr>
        <w:instrText xml:space="preserve">→</w:instrText>
      </w:r>
      <w:r>
        <w:rPr>
          <w:color w:val="000000"/>
          <w:lang w:val="pl-PL"/>
        </w:rPr>
        <w:instrText xml:space="preserve">,\</w:instrText>
      </w:r>
      <w:r>
        <w:rPr>
          <w:rFonts w:hint="eastAsia"/>
          <w:color w:val="000000"/>
          <w:lang w:val="pl-PL"/>
        </w:rPr>
        <w:instrText xml:space="preserve">s\up7</w:instrText>
      </w:r>
      <w:r>
        <w:rPr>
          <w:color w:val="000000"/>
          <w:lang w:val="pl-PL"/>
        </w:rPr>
        <w:instrText xml:space="preserve">(</w:instrText>
      </w:r>
      <w:r>
        <w:rPr>
          <w:rFonts w:hint="eastAsia"/>
          <w:color w:val="000000"/>
          <w:lang w:val="pl-PL"/>
        </w:rPr>
        <w:instrText xml:space="preserve">Na</w:instrText>
      </w:r>
      <w:r>
        <w:rPr>
          <w:rFonts w:hint="eastAsia"/>
          <w:color w:val="000000"/>
          <w:vertAlign w:val="subscript"/>
          <w:lang w:val="pl-PL"/>
        </w:rPr>
        <w:instrText xml:space="preserve">2</w:instrText>
      </w:r>
      <w:r>
        <w:rPr>
          <w:rFonts w:hint="eastAsia"/>
          <w:color w:val="000000"/>
          <w:lang w:val="pl-PL"/>
        </w:rPr>
        <w:instrText xml:space="preserve">S或NaHSO</w:instrText>
      </w:r>
      <w:r>
        <w:rPr>
          <w:rFonts w:hint="eastAsia"/>
          <w:color w:val="000000"/>
          <w:vertAlign w:val="subscript"/>
          <w:lang w:val="pl-PL"/>
        </w:rPr>
        <w:instrText xml:space="preserve">3</w:instrText>
      </w:r>
      <w:r>
        <w:rPr>
          <w:color w:val="000000"/>
          <w:lang w:val="pl-PL"/>
        </w:rPr>
        <w:instrText xml:space="preserve">))</w:instrText>
      </w:r>
      <w:r>
        <w:rPr>
          <w:color w:val="000000"/>
        </w:rPr>
        <w:fldChar w:fldCharType="end"/>
      </w:r>
      <w:r>
        <w:object>
          <v:shape id="_x0000_i1028" o:spt="75" type="#_x0000_t75" style="height:24.6pt;width:54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ChemDraw.Document.6.0" ShapeID="_x0000_i1028" DrawAspect="Content" ObjectID="_1468075735" r:id="rId51">
            <o:LockedField>false</o:LockedField>
          </o:OLEObject>
        </w:object>
      </w:r>
    </w:p>
    <w:p>
      <w:pPr>
        <w:ind w:left="420" w:leftChars="200"/>
        <w:rPr>
          <w:szCs w:val="21"/>
        </w:rPr>
      </w:pPr>
      <w:r>
        <w:rPr>
          <w:rFonts w:hint="eastAsia"/>
          <w:szCs w:val="21"/>
        </w:rPr>
        <w:t>请回答：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1</w:t>
      </w:r>
      <w:r>
        <w:rPr>
          <w:rFonts w:hint="eastAsia" w:ascii="宋体" w:hAnsi="宋体"/>
          <w:szCs w:val="21"/>
        </w:rPr>
        <w:t xml:space="preserve">) </w:t>
      </w:r>
      <w:r>
        <w:rPr>
          <w:szCs w:val="21"/>
        </w:rPr>
        <w:t>下列说法正确的是</w:t>
      </w:r>
      <w:r>
        <w:rPr>
          <w:rFonts w:hint="eastAsia"/>
          <w:szCs w:val="21"/>
        </w:rPr>
        <w:t>________。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A．化合物A能与</w:t>
      </w:r>
      <w:r>
        <w:rPr>
          <w:szCs w:val="21"/>
          <w:lang w:val="pt-BR"/>
        </w:rPr>
        <w:t>FeCl</w:t>
      </w:r>
      <w:r>
        <w:rPr>
          <w:szCs w:val="21"/>
          <w:vertAlign w:val="subscript"/>
          <w:lang w:val="pt-BR"/>
        </w:rPr>
        <w:t>3</w:t>
      </w:r>
      <w:r>
        <w:rPr>
          <w:szCs w:val="21"/>
        </w:rPr>
        <w:t>溶液发生显色反应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B．化合物C具有弱碱性</w:t>
      </w:r>
    </w:p>
    <w:p>
      <w:pPr>
        <w:adjustRightInd w:val="0"/>
        <w:ind w:left="1155" w:leftChars="400" w:hanging="315" w:hangingChars="150"/>
        <w:rPr>
          <w:szCs w:val="21"/>
        </w:rPr>
      </w:pPr>
      <w:r>
        <w:rPr>
          <w:szCs w:val="21"/>
        </w:rPr>
        <w:t>C．化合物F能发生加成、取代、还原反应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D．X的分子式是C</w:t>
      </w:r>
      <w:r>
        <w:rPr>
          <w:szCs w:val="21"/>
          <w:vertAlign w:val="subscript"/>
        </w:rPr>
        <w:t>17</w:t>
      </w:r>
      <w:r>
        <w:rPr>
          <w:szCs w:val="21"/>
        </w:rPr>
        <w:t>H</w:t>
      </w:r>
      <w:r>
        <w:rPr>
          <w:szCs w:val="21"/>
          <w:vertAlign w:val="subscript"/>
        </w:rPr>
        <w:t>22</w:t>
      </w:r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2</w:t>
      </w:r>
      <w:r>
        <w:rPr>
          <w:rFonts w:hint="eastAsia" w:ascii="宋体" w:hAnsi="宋体"/>
          <w:szCs w:val="21"/>
        </w:rPr>
        <w:t xml:space="preserve">) </w:t>
      </w:r>
      <w:r>
        <w:rPr>
          <w:szCs w:val="21"/>
        </w:rPr>
        <w:t>化合物B的结构简式是</w:t>
      </w:r>
      <w:r>
        <w:rPr>
          <w:rFonts w:hint="eastAsia"/>
          <w:szCs w:val="21"/>
        </w:rPr>
        <w:t>________。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3</w:t>
      </w:r>
      <w:r>
        <w:rPr>
          <w:rFonts w:hint="eastAsia" w:ascii="宋体" w:hAnsi="宋体"/>
          <w:szCs w:val="21"/>
        </w:rPr>
        <w:t xml:space="preserve">) </w:t>
      </w:r>
      <w:r>
        <w:rPr>
          <w:szCs w:val="21"/>
        </w:rPr>
        <w:t>写出C＋D</w:t>
      </w:r>
      <w:r>
        <w:rPr>
          <w:rFonts w:ascii="宋体" w:hAnsi="宋体"/>
          <w:szCs w:val="21"/>
        </w:rPr>
        <w:t>→</w:t>
      </w:r>
      <w:r>
        <w:rPr>
          <w:szCs w:val="21"/>
        </w:rPr>
        <w:t>E的化学方程式</w:t>
      </w:r>
      <w:r>
        <w:rPr>
          <w:rFonts w:hint="eastAsia"/>
          <w:szCs w:val="21"/>
        </w:rPr>
        <w:t>________。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4</w:t>
      </w:r>
      <w:r>
        <w:rPr>
          <w:rFonts w:hint="eastAsia" w:ascii="宋体" w:hAnsi="宋体"/>
          <w:szCs w:val="21"/>
        </w:rPr>
        <w:t xml:space="preserve">) </w:t>
      </w:r>
      <w:r>
        <w:rPr>
          <w:szCs w:val="21"/>
        </w:rPr>
        <w:t>写出化合物A</w:t>
      </w:r>
      <w:r>
        <w:rPr>
          <w:rFonts w:ascii="宋体" w:hAnsi="宋体"/>
          <w:szCs w:val="21"/>
        </w:rPr>
        <w:t>(</w:t>
      </w:r>
      <w:r>
        <w:rPr>
          <w:szCs w:val="21"/>
        </w:rPr>
        <w:t>C</w:t>
      </w:r>
      <w:r>
        <w:rPr>
          <w:szCs w:val="21"/>
          <w:vertAlign w:val="subscript"/>
        </w:rPr>
        <w:t>10</w:t>
      </w:r>
      <w:r>
        <w:rPr>
          <w:szCs w:val="21"/>
        </w:rPr>
        <w:t>H</w:t>
      </w:r>
      <w:r>
        <w:rPr>
          <w:szCs w:val="21"/>
          <w:vertAlign w:val="subscript"/>
        </w:rPr>
        <w:t>14</w:t>
      </w:r>
      <w:r>
        <w:rPr>
          <w:szCs w:val="21"/>
          <w:lang w:val="pt-BR"/>
        </w:rPr>
        <w:t>O</w:t>
      </w:r>
      <w:r>
        <w:rPr>
          <w:szCs w:val="21"/>
          <w:vertAlign w:val="subscript"/>
          <w:lang w:val="pt-BR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同时符合下列条件的同分异构体的结构简式</w:t>
      </w:r>
      <w:r>
        <w:rPr>
          <w:rFonts w:hint="eastAsia"/>
          <w:szCs w:val="21"/>
        </w:rPr>
        <w:t>________。</w:t>
      </w:r>
    </w:p>
    <w:p>
      <w:pPr>
        <w:ind w:left="1050" w:leftChars="400" w:hanging="210" w:hangingChars="100"/>
        <w:rPr>
          <w:szCs w:val="21"/>
        </w:rPr>
      </w:pPr>
      <w:r>
        <w:rPr>
          <w:rFonts w:hint="eastAsia"/>
          <w:szCs w:val="21"/>
          <w:vertAlign w:val="superscript"/>
        </w:rPr>
        <w:t>1</w:t>
      </w:r>
      <w:r>
        <w:rPr>
          <w:szCs w:val="21"/>
        </w:rPr>
        <w:t>H</w:t>
      </w:r>
      <w:r>
        <w:rPr>
          <w:rFonts w:hint="eastAsia" w:ascii="宋体" w:hAnsi="宋体"/>
          <w:szCs w:val="21"/>
        </w:rPr>
        <w:t>-</w:t>
      </w:r>
      <w:r>
        <w:rPr>
          <w:szCs w:val="21"/>
        </w:rPr>
        <w:t>NMR谱和IR谱检测表明：</w:t>
      </w:r>
    </w:p>
    <w:p>
      <w:pPr>
        <w:ind w:left="1050" w:leftChars="400" w:hanging="210" w:hangingChars="100"/>
        <w:rPr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t>分子中有4种化学环境不同的氢原子；</w:t>
      </w:r>
    </w:p>
    <w:p>
      <w:pPr>
        <w:ind w:left="1050" w:leftChars="400" w:hanging="210" w:hangingChars="100"/>
        <w:rPr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t>分子中含有苯环、甲氧基</w:t>
      </w:r>
      <w:r>
        <w:rPr>
          <w:rFonts w:ascii="宋体" w:hAnsi="宋体"/>
          <w:szCs w:val="21"/>
        </w:rPr>
        <w:t>(</w:t>
      </w:r>
      <w:r>
        <w:rPr>
          <w:szCs w:val="21"/>
        </w:rPr>
        <w:t>－OCH</w:t>
      </w:r>
      <w:r>
        <w:rPr>
          <w:szCs w:val="21"/>
          <w:vertAlign w:val="subscript"/>
        </w:rPr>
        <w:t>3</w:t>
      </w:r>
      <w:r>
        <w:rPr>
          <w:rFonts w:ascii="宋体" w:hAnsi="宋体"/>
          <w:szCs w:val="21"/>
        </w:rPr>
        <w:t>)</w:t>
      </w:r>
      <w:r>
        <w:rPr>
          <w:szCs w:val="21"/>
        </w:rPr>
        <w:t>，没有羟基、过氧键</w:t>
      </w:r>
      <w:r>
        <w:rPr>
          <w:rFonts w:ascii="宋体" w:hAnsi="宋体"/>
          <w:szCs w:val="21"/>
        </w:rPr>
        <w:t>(</w:t>
      </w:r>
      <w:r>
        <w:rPr>
          <w:szCs w:val="21"/>
        </w:rPr>
        <w:t>－O－O－</w:t>
      </w:r>
      <w:r>
        <w:rPr>
          <w:rFonts w:ascii="宋体" w:hAnsi="宋体"/>
          <w:szCs w:val="21"/>
        </w:rPr>
        <w:t>)</w:t>
      </w:r>
      <w:r>
        <w:rPr>
          <w:szCs w:val="21"/>
        </w:rPr>
        <w:t>。</w:t>
      </w:r>
    </w:p>
    <w:p>
      <w:pPr>
        <w:ind w:left="840" w:leftChars="200" w:hanging="420" w:hangingChars="200"/>
        <w:textAlignment w:val="center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5</w:t>
      </w:r>
      <w:r>
        <w:rPr>
          <w:rFonts w:hint="eastAsia" w:ascii="宋体" w:hAnsi="宋体"/>
          <w:szCs w:val="21"/>
        </w:rPr>
        <w:t xml:space="preserve">) </w:t>
      </w:r>
      <w:r>
        <w:rPr>
          <w:szCs w:val="21"/>
        </w:rPr>
        <w:t>设计以</w:t>
      </w:r>
      <w:r>
        <w:rPr>
          <w:bCs/>
          <w:szCs w:val="21"/>
        </w:rPr>
        <w:t>CH</w:t>
      </w:r>
      <w:r>
        <w:rPr>
          <w:bCs/>
          <w:szCs w:val="21"/>
          <w:vertAlign w:val="subscript"/>
        </w:rPr>
        <w:t>2</w:t>
      </w:r>
      <w:r>
        <w:rPr>
          <w:rFonts w:hint="eastAsia"/>
          <w:szCs w:val="21"/>
        </w:rPr>
        <w:t>＝</w:t>
      </w:r>
      <w:r>
        <w:rPr>
          <w:bCs/>
          <w:szCs w:val="21"/>
        </w:rPr>
        <w:t>CH</w:t>
      </w:r>
      <w:r>
        <w:rPr>
          <w:bCs/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fldChar w:fldCharType="begin"/>
      </w:r>
      <w:r>
        <w:rPr>
          <w:rFonts w:hint="eastAsia"/>
          <w:szCs w:val="21"/>
        </w:rPr>
        <w:instrText xml:space="preserve">eq</w:instrText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O＝C\o(\s\up7(</w:instrText>
      </w:r>
      <w:r>
        <w:rPr>
          <w:rFonts w:hint="eastAsia" w:ascii="宋体" w:hAnsi="宋体"/>
          <w:szCs w:val="21"/>
        </w:rPr>
        <w:instrText xml:space="preserve">／</w:instrText>
      </w:r>
      <w:r>
        <w:rPr>
          <w:szCs w:val="21"/>
        </w:rPr>
        <w:instrText xml:space="preserve">)</w:instrText>
      </w:r>
      <w:r>
        <w:rPr>
          <w:rFonts w:hint="eastAsia"/>
          <w:szCs w:val="21"/>
        </w:rPr>
        <w:instrText xml:space="preserve">,\s\do7(</w:instrText>
      </w:r>
      <w:r>
        <w:rPr>
          <w:rFonts w:hint="eastAsia" w:ascii="宋体" w:hAnsi="宋体"/>
          <w:szCs w:val="21"/>
        </w:rPr>
        <w:instrText xml:space="preserve">＼</w:instrText>
      </w:r>
      <w:r>
        <w:rPr>
          <w:rFonts w:hint="eastAsia"/>
          <w:szCs w:val="21"/>
        </w:rPr>
        <w:instrText xml:space="preserve">))\o(\s\up11(Cl),\s\do11(Cl))</w:instrText>
      </w:r>
      <w:r>
        <w:rPr>
          <w:szCs w:val="21"/>
        </w:rPr>
        <w:fldChar w:fldCharType="end"/>
      </w:r>
      <w:r>
        <w:rPr>
          <w:szCs w:val="21"/>
        </w:rPr>
        <w:t>为原料制备Y</w:t>
      </w:r>
      <w:r>
        <w:rPr>
          <w:rFonts w:ascii="宋体" w:hAnsi="宋体"/>
          <w:szCs w:val="21"/>
        </w:rPr>
        <w:t>(</w:t>
      </w:r>
      <w:r>
        <w:object>
          <v:shape id="_x0000_i1029" o:spt="75" type="#_x0000_t75" style="height:37.8pt;width:4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ChemDraw.Document.6.0" ShapeID="_x0000_i1029" DrawAspect="Content" ObjectID="_1468075736" r:id="rId53">
            <o:LockedField>false</o:LockedField>
          </o:OLEObject>
        </w:object>
      </w:r>
      <w:r>
        <w:rPr>
          <w:rFonts w:ascii="宋体" w:hAnsi="宋体"/>
          <w:szCs w:val="21"/>
        </w:rPr>
        <w:t>)</w:t>
      </w:r>
      <w:r>
        <w:rPr>
          <w:szCs w:val="21"/>
        </w:rPr>
        <w:t>的合成路线</w:t>
      </w:r>
      <w:r>
        <w:rPr>
          <w:rFonts w:ascii="宋体" w:hAnsi="宋体"/>
          <w:szCs w:val="21"/>
        </w:rPr>
        <w:t>(</w:t>
      </w:r>
      <w:r>
        <w:rPr>
          <w:rFonts w:ascii="楷体" w:hAnsi="楷体" w:eastAsia="楷体"/>
          <w:szCs w:val="21"/>
        </w:rPr>
        <w:t>用流程图表示，无机试剂任选</w:t>
      </w:r>
      <w:r>
        <w:rPr>
          <w:rFonts w:ascii="宋体" w:hAnsi="宋体"/>
          <w:szCs w:val="21"/>
        </w:rPr>
        <w:t>)</w:t>
      </w:r>
      <w:r>
        <w:rPr>
          <w:rFonts w:hint="eastAsia"/>
          <w:szCs w:val="21"/>
        </w:rPr>
        <w:t>________。</w:t>
      </w:r>
    </w:p>
    <w:p>
      <w:pPr>
        <w:textAlignment w:val="center"/>
        <w:rPr>
          <w:szCs w:val="21"/>
        </w:rPr>
      </w:pPr>
    </w:p>
    <w:p/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ZBFH">
    <w:altName w:val="Segoe Print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Fonts w:hint="eastAsia"/>
      </w:rPr>
      <w:t>群英荟萃——浙江省高中化学教研群　　</w:t>
    </w:r>
    <w:r>
      <w:fldChar w:fldCharType="begin"/>
    </w:r>
    <w:r>
      <w:rPr>
        <w:rFonts w:hint="eastAsia"/>
      </w:rPr>
      <w:instrText xml:space="preserve">eq</w:instrText>
    </w:r>
    <w:r>
      <w:instrText xml:space="preserve"> </w:instrText>
    </w:r>
    <w:r>
      <w:rPr>
        <w:rFonts w:hint="eastAsia"/>
      </w:rPr>
      <w:instrText xml:space="preserve">\a\al(主群</w:instrText>
    </w:r>
    <w:r>
      <w:instrText xml:space="preserve">135587321</w:instrText>
    </w:r>
    <w:r>
      <w:rPr>
        <w:rFonts w:hint="eastAsia"/>
      </w:rPr>
      <w:instrText xml:space="preserve">已满,分群</w:instrText>
    </w:r>
    <w:r>
      <w:instrText xml:space="preserve">550426486</w:instrText>
    </w:r>
    <w:r>
      <w:rPr>
        <w:rFonts w:hint="eastAsia"/>
      </w:rPr>
      <w:instrText xml:space="preserve">)</w:instrTex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群策群力试卷成，厉害了我的群！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4A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3D3158"/>
    <w:rsid w:val="006A2064"/>
    <w:rsid w:val="00704851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D075CC"/>
    <w:rsid w:val="00D4091D"/>
    <w:rsid w:val="00E0399A"/>
    <w:rsid w:val="00E2207D"/>
    <w:rsid w:val="00EA30C2"/>
    <w:rsid w:val="00F11EB0"/>
    <w:rsid w:val="00F43620"/>
    <w:rsid w:val="00F7434A"/>
    <w:rsid w:val="00F85A0D"/>
    <w:rsid w:val="08717227"/>
    <w:rsid w:val="18C62577"/>
    <w:rsid w:val="35A4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AutoShape 945"/>
        <o:r id="V:Rule2" type="connector" idref="#AutoShape 945"/>
        <o:r id="V:Rule3" type="connector" idref="#AutoShape 945"/>
        <o:r id="V:Rule4" type="connector" idref="#AutoShape 945"/>
        <o:r id="V:Rule5" type="connector" idref="#_x0000_s2066"/>
        <o:r id="V:Rule6" type="connector" idref="#_x0000_s2067">
          <o:proxy start="" idref="#_x0000_s2057" connectloc="3"/>
        </o:r>
        <o:r id="V:Rule7" type="connector" idref="#AutoShape 947"/>
        <o:r id="V:Rule8" type="connector" idref="#_x0000_s2084">
          <o:proxy start="" idref="#_x0000_s2075" connectloc="3"/>
        </o:r>
        <o:r id="V:Rule9" type="connector" idref="#_x0000_s2085"/>
        <o:r id="V:Rule10" type="connector" idref="#_x0000_s2086"/>
        <o:r id="V:Rule11" type="connector" idref="#_x0000_s2087"/>
        <o:r id="V:Rule12" type="connector" idref="#AutoShape 947"/>
        <o:r id="V:Rule13" type="connector" idref="#_x0000_s2093"/>
        <o:r id="V:Rule14" type="connector" idref="#_x0000_s2099">
          <o:proxy start="" idref="#_x0000_s2097" connectloc="3"/>
          <o:proxy end="" idref="#_x0000_s2098" connectloc="1"/>
        </o:r>
        <o:r id="V:Rule15" type="connector" idref="#_x0000_s2100">
          <o:proxy start="" idref="#_x0000_s2097" connectloc="3"/>
          <o:proxy end="" idref="#_x0000_s2096" connectloc="1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9"/>
    <w:qFormat/>
    <w:uiPriority w:val="0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0"/>
    <w:qFormat/>
    <w:uiPriority w:val="0"/>
    <w:pPr>
      <w:keepNext/>
      <w:keepLines/>
      <w:widowControl w:val="0"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31"/>
    <w:qFormat/>
    <w:uiPriority w:val="0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2"/>
    <w:qFormat/>
    <w:uiPriority w:val="0"/>
    <w:pPr>
      <w:keepNext/>
      <w:keepLines/>
      <w:widowControl w:val="0"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33"/>
    <w:qFormat/>
    <w:uiPriority w:val="0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34"/>
    <w:qFormat/>
    <w:uiPriority w:val="0"/>
    <w:pPr>
      <w:widowControl w:val="0"/>
      <w:spacing w:line="240" w:lineRule="auto"/>
      <w:jc w:val="both"/>
    </w:pPr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footnote text"/>
    <w:basedOn w:val="1"/>
    <w:link w:val="36"/>
    <w:qFormat/>
    <w:uiPriority w:val="0"/>
    <w:pPr>
      <w:widowControl w:val="0"/>
      <w:snapToGrid w:val="0"/>
      <w:spacing w:line="240" w:lineRule="auto"/>
    </w:pPr>
    <w:rPr>
      <w:rFonts w:ascii="Times New Roman" w:hAnsi="Times New Roman" w:eastAsia="宋体" w:cs="Times New Roman"/>
      <w:sz w:val="18"/>
      <w:szCs w:val="18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Title"/>
    <w:basedOn w:val="1"/>
    <w:next w:val="1"/>
    <w:link w:val="35"/>
    <w:qFormat/>
    <w:uiPriority w:val="0"/>
    <w:pPr>
      <w:widowControl w:val="0"/>
      <w:spacing w:before="240" w:after="60" w:line="240" w:lineRule="auto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footnote reference"/>
    <w:qFormat/>
    <w:uiPriority w:val="0"/>
    <w:rPr>
      <w:vertAlign w:val="superscript"/>
    </w:rPr>
  </w:style>
  <w:style w:type="character" w:customStyle="1" w:styleId="22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3">
    <w:name w:val="页脚 字符"/>
    <w:basedOn w:val="19"/>
    <w:link w:val="12"/>
    <w:qFormat/>
    <w:uiPriority w:val="99"/>
    <w:rPr>
      <w:sz w:val="18"/>
      <w:szCs w:val="18"/>
    </w:rPr>
  </w:style>
  <w:style w:type="character" w:customStyle="1" w:styleId="24">
    <w:name w:val="批注框文本 字符"/>
    <w:basedOn w:val="19"/>
    <w:link w:val="11"/>
    <w:semiHidden/>
    <w:qFormat/>
    <w:uiPriority w:val="99"/>
    <w:rPr>
      <w:sz w:val="18"/>
      <w:szCs w:val="18"/>
    </w:rPr>
  </w:style>
  <w:style w:type="character" w:customStyle="1" w:styleId="25">
    <w:name w:val="未处理的提及1"/>
    <w:basedOn w:val="1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1 字符"/>
    <w:basedOn w:val="1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7">
    <w:name w:val="标题 2 字符"/>
    <w:basedOn w:val="19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8">
    <w:name w:val="标题 3 字符"/>
    <w:basedOn w:val="1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标题 4 字符"/>
    <w:basedOn w:val="19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0">
    <w:name w:val="标题 5 字符"/>
    <w:basedOn w:val="19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1">
    <w:name w:val="标题 6 字符"/>
    <w:basedOn w:val="19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2">
    <w:name w:val="标题 7 字符"/>
    <w:basedOn w:val="19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3">
    <w:name w:val="标题 8 字符"/>
    <w:basedOn w:val="19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4">
    <w:name w:val="纯文本 字符"/>
    <w:basedOn w:val="19"/>
    <w:link w:val="10"/>
    <w:qFormat/>
    <w:uiPriority w:val="0"/>
    <w:rPr>
      <w:rFonts w:ascii="宋体" w:hAnsi="Courier New" w:eastAsia="宋体" w:cs="Courier New"/>
      <w:szCs w:val="21"/>
    </w:rPr>
  </w:style>
  <w:style w:type="character" w:customStyle="1" w:styleId="35">
    <w:name w:val="标题 字符"/>
    <w:basedOn w:val="19"/>
    <w:link w:val="16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6">
    <w:name w:val="脚注文本 字符"/>
    <w:basedOn w:val="19"/>
    <w:link w:val="14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6" Type="http://schemas.openxmlformats.org/officeDocument/2006/relationships/fontTable" Target="fontTable.xml"/><Relationship Id="rId55" Type="http://schemas.openxmlformats.org/officeDocument/2006/relationships/customXml" Target="../customXml/item1.xml"/><Relationship Id="rId54" Type="http://schemas.openxmlformats.org/officeDocument/2006/relationships/image" Target="media/image25.emf"/><Relationship Id="rId53" Type="http://schemas.openxmlformats.org/officeDocument/2006/relationships/oleObject" Target="embeddings/oleObject12.bin"/><Relationship Id="rId52" Type="http://schemas.openxmlformats.org/officeDocument/2006/relationships/image" Target="media/image24.emf"/><Relationship Id="rId51" Type="http://schemas.openxmlformats.org/officeDocument/2006/relationships/oleObject" Target="embeddings/oleObject11.bin"/><Relationship Id="rId50" Type="http://schemas.openxmlformats.org/officeDocument/2006/relationships/image" Target="media/image23.emf"/><Relationship Id="rId5" Type="http://schemas.openxmlformats.org/officeDocument/2006/relationships/header" Target="header1.xml"/><Relationship Id="rId49" Type="http://schemas.openxmlformats.org/officeDocument/2006/relationships/oleObject" Target="embeddings/oleObject10.bin"/><Relationship Id="rId48" Type="http://schemas.openxmlformats.org/officeDocument/2006/relationships/image" Target="media/image22.emf"/><Relationship Id="rId47" Type="http://schemas.openxmlformats.org/officeDocument/2006/relationships/oleObject" Target="embeddings/oleObject9.bin"/><Relationship Id="rId46" Type="http://schemas.openxmlformats.org/officeDocument/2006/relationships/image" Target="media/image21.emf"/><Relationship Id="rId45" Type="http://schemas.openxmlformats.org/officeDocument/2006/relationships/oleObject" Target="embeddings/oleObject8.bin"/><Relationship Id="rId44" Type="http://schemas.openxmlformats.org/officeDocument/2006/relationships/image" Target="media/image20.emf"/><Relationship Id="rId43" Type="http://schemas.openxmlformats.org/officeDocument/2006/relationships/oleObject" Target="embeddings/oleObject7.bin"/><Relationship Id="rId42" Type="http://schemas.openxmlformats.org/officeDocument/2006/relationships/image" Target="media/image19.emf"/><Relationship Id="rId41" Type="http://schemas.openxmlformats.org/officeDocument/2006/relationships/oleObject" Target="embeddings/oleObject6.bin"/><Relationship Id="rId40" Type="http://schemas.openxmlformats.org/officeDocument/2006/relationships/image" Target="media/image18.emf"/><Relationship Id="rId4" Type="http://schemas.openxmlformats.org/officeDocument/2006/relationships/endnotes" Target="endnotes.xml"/><Relationship Id="rId39" Type="http://schemas.openxmlformats.org/officeDocument/2006/relationships/oleObject" Target="embeddings/oleObject5.bin"/><Relationship Id="rId38" Type="http://schemas.openxmlformats.org/officeDocument/2006/relationships/image" Target="media/image17.png"/><Relationship Id="rId37" Type="http://schemas.openxmlformats.org/officeDocument/2006/relationships/image" Target="media/image16.png"/><Relationship Id="rId36" Type="http://schemas.openxmlformats.org/officeDocument/2006/relationships/image" Target="media/image15.png"/><Relationship Id="rId35" Type="http://schemas.openxmlformats.org/officeDocument/2006/relationships/image" Target="media/image14.jpeg"/><Relationship Id="rId34" Type="http://schemas.openxmlformats.org/officeDocument/2006/relationships/image" Target="media/image13.bmp"/><Relationship Id="rId33" Type="http://schemas.openxmlformats.org/officeDocument/2006/relationships/image" Target="media/image12.bmp"/><Relationship Id="rId32" Type="http://schemas.openxmlformats.org/officeDocument/2006/relationships/image" Target="media/image11.emf"/><Relationship Id="rId31" Type="http://schemas.openxmlformats.org/officeDocument/2006/relationships/oleObject" Target="embeddings/oleObject4.bin"/><Relationship Id="rId30" Type="http://schemas.openxmlformats.org/officeDocument/2006/relationships/image" Target="media/image10.emf"/><Relationship Id="rId3" Type="http://schemas.openxmlformats.org/officeDocument/2006/relationships/footnotes" Target="footnotes.xml"/><Relationship Id="rId29" Type="http://schemas.openxmlformats.org/officeDocument/2006/relationships/oleObject" Target="embeddings/oleObject3.bin"/><Relationship Id="rId28" Type="http://schemas.openxmlformats.org/officeDocument/2006/relationships/image" Target="media/image9.emf"/><Relationship Id="rId27" Type="http://schemas.openxmlformats.org/officeDocument/2006/relationships/oleObject" Target="embeddings/oleObject2.bin"/><Relationship Id="rId26" Type="http://schemas.openxmlformats.org/officeDocument/2006/relationships/image" Target="media/image8.png"/><Relationship Id="rId25" Type="http://schemas.openxmlformats.org/officeDocument/2006/relationships/image" Target="media/image7.emf"/><Relationship Id="rId24" Type="http://schemas.openxmlformats.org/officeDocument/2006/relationships/image" Target="media/image6.emf"/><Relationship Id="rId23" Type="http://schemas.openxmlformats.org/officeDocument/2006/relationships/image" Target="media/image5.png"/><Relationship Id="rId22" Type="http://schemas.openxmlformats.org/officeDocument/2006/relationships/oleObject" Target="embeddings/oleObject1.bin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50"/>
    <customShpInfo spid="_x0000_s2072"/>
    <customShpInfo spid="_x0000_s2073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74"/>
    <customShpInfo spid="_x0000_s2071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09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Company>SkyUN.Org</Company>
  <Pages>2</Pages>
  <Words>2459</Words>
  <Characters>14018</Characters>
  <Lines>116</Lines>
  <Paragraphs>32</Paragraphs>
  <TotalTime>10</TotalTime>
  <ScaleCrop>false</ScaleCrop>
  <LinksUpToDate>false</LinksUpToDate>
  <CharactersWithSpaces>16445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2020-11-14T04:07:00Z</dcterms:created>
  <dc:creator>Administrator</dc:creator>
  <cp:keywords>www.91taoke.com</cp:keywords>
  <cp:lastModifiedBy>mi</cp:lastModifiedBy>
  <dcterms:modified xsi:type="dcterms:W3CDTF">2021-05-10T05:53:26Z</dcterms:modified>
  <dc:title>91taoke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AFAFB06A6F7E41BB8A6C2EBA7604FE7F</vt:lpwstr>
  </property>
</Properties>
</file>